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F90AAC" w:rsidRDefault="00003AEF">
      <w:pPr>
        <w:jc w:val="center"/>
        <w:rPr>
          <w:rFonts w:eastAsiaTheme="minorHAnsi"/>
        </w:rPr>
      </w:pPr>
      <w:bookmarkStart w:id="0" w:name="OLE_LINK127"/>
      <w:r>
        <w:rPr>
          <w:rFonts w:eastAsiaTheme="minorHAnsi"/>
          <w:noProof/>
        </w:rPr>
        <w:drawing>
          <wp:inline distT="0" distB="0" distL="114300" distR="114300">
            <wp:extent cx="5798205" cy="2044213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98205" cy="2044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AAC" w:rsidRDefault="00003AEF">
      <w:pPr>
        <w:widowControl w:val="0"/>
        <w:spacing w:after="240" w:line="240" w:lineRule="auto"/>
        <w:jc w:val="both"/>
        <w:rPr>
          <w:rFonts w:eastAsia="宋体"/>
          <w:kern w:val="2"/>
          <w:lang w:val="en-US" w:eastAsia="zh-CN"/>
        </w:rPr>
      </w:pPr>
      <w:bookmarkStart w:id="1" w:name="OLE_LINK189"/>
      <w:bookmarkStart w:id="2" w:name="OLE_LINK188"/>
      <w:bookmarkStart w:id="3" w:name="OLE_LINK38"/>
      <w:bookmarkStart w:id="4" w:name="OLE_LINK98"/>
      <w:r>
        <w:rPr>
          <w:rFonts w:eastAsia="宋体"/>
          <w:b/>
          <w:kern w:val="2"/>
          <w:lang w:val="en-US" w:eastAsia="zh-CN"/>
        </w:rPr>
        <w:t xml:space="preserve">Fig. 1. </w:t>
      </w:r>
      <w:r>
        <w:rPr>
          <w:rFonts w:eastAsia="宋体"/>
          <w:kern w:val="2"/>
          <w:lang w:val="en-US" w:eastAsia="zh-CN"/>
        </w:rPr>
        <w:t>The architecture of the NTL Engineer, the NTL Data Searcher, and the NTL Code Assistant in the NTL-GPT multi-agent framework.</w:t>
      </w:r>
    </w:p>
    <w:p w:rsidR="00F90AAC" w:rsidRDefault="00F90AAC">
      <w:pPr>
        <w:widowControl w:val="0"/>
        <w:spacing w:after="240" w:line="240" w:lineRule="auto"/>
        <w:jc w:val="both"/>
        <w:rPr>
          <w:rFonts w:eastAsia="宋体"/>
          <w:kern w:val="2"/>
          <w:lang w:val="en-US" w:eastAsia="zh-CN"/>
        </w:rPr>
      </w:pPr>
    </w:p>
    <w:p w:rsidR="00F90AAC" w:rsidRDefault="00003AEF">
      <w:pPr>
        <w:jc w:val="center"/>
        <w:rPr>
          <w:rFonts w:eastAsiaTheme="minorHAnsi"/>
        </w:rPr>
      </w:pPr>
      <w:bookmarkStart w:id="5" w:name="OLE_LINK178"/>
      <w:bookmarkEnd w:id="0"/>
      <w:bookmarkEnd w:id="1"/>
      <w:bookmarkEnd w:id="2"/>
      <w:bookmarkEnd w:id="3"/>
      <w:bookmarkEnd w:id="4"/>
      <w:r>
        <w:rPr>
          <w:noProof/>
        </w:rPr>
        <w:drawing>
          <wp:inline distT="0" distB="0" distL="0" distR="0">
            <wp:extent cx="5097145" cy="2824480"/>
            <wp:effectExtent l="0" t="0" r="8255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02247" cy="28271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0AAC" w:rsidRDefault="00003AEF">
      <w:pPr>
        <w:widowControl w:val="0"/>
        <w:spacing w:after="240" w:line="240" w:lineRule="auto"/>
        <w:jc w:val="both"/>
        <w:rPr>
          <w:rFonts w:eastAsia="宋体"/>
          <w:kern w:val="2"/>
          <w:lang w:val="en-US" w:eastAsia="zh-CN"/>
        </w:rPr>
      </w:pPr>
      <w:bookmarkStart w:id="6" w:name="_Hlk204644470"/>
      <w:r>
        <w:rPr>
          <w:rFonts w:eastAsia="宋体"/>
          <w:b/>
          <w:kern w:val="2"/>
          <w:lang w:val="en-US" w:eastAsia="zh-CN"/>
        </w:rPr>
        <w:t xml:space="preserve">Fig. 2. </w:t>
      </w:r>
      <w:r>
        <w:rPr>
          <w:rFonts w:eastAsia="宋体"/>
          <w:kern w:val="2"/>
          <w:lang w:val="en-US" w:eastAsia="zh-CN"/>
        </w:rPr>
        <w:t>End-to-end NTL analysis workflow with NTL-GPT.</w:t>
      </w:r>
    </w:p>
    <w:p w:rsidR="00F90AAC" w:rsidRDefault="00003AEF">
      <w:pPr>
        <w:jc w:val="center"/>
        <w:rPr>
          <w:rFonts w:eastAsiaTheme="minorHAnsi"/>
        </w:rPr>
      </w:pPr>
      <w:bookmarkStart w:id="7" w:name="OLE_LINK49"/>
      <w:bookmarkEnd w:id="5"/>
      <w:bookmarkEnd w:id="6"/>
      <w:r>
        <w:rPr>
          <w:rFonts w:eastAsiaTheme="minorHAnsi"/>
          <w:noProof/>
        </w:rPr>
        <w:lastRenderedPageBreak/>
        <w:drawing>
          <wp:inline distT="0" distB="0" distL="0" distR="0">
            <wp:extent cx="4965065" cy="3104515"/>
            <wp:effectExtent l="0" t="0" r="6985" b="63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79091" cy="31135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0AAC" w:rsidRDefault="00003AEF">
      <w:pPr>
        <w:widowControl w:val="0"/>
        <w:spacing w:after="240" w:line="240" w:lineRule="auto"/>
        <w:jc w:val="both"/>
        <w:rPr>
          <w:rFonts w:eastAsia="宋体"/>
          <w:kern w:val="2"/>
          <w:lang w:val="en-US" w:eastAsia="zh-CN"/>
        </w:rPr>
      </w:pPr>
      <w:bookmarkStart w:id="8" w:name="OLE_LINK152"/>
      <w:r>
        <w:rPr>
          <w:rFonts w:eastAsia="宋体"/>
          <w:b/>
          <w:kern w:val="2"/>
          <w:lang w:val="en-US" w:eastAsia="zh-CN"/>
        </w:rPr>
        <w:t xml:space="preserve">Fig. 3. </w:t>
      </w:r>
      <w:r>
        <w:rPr>
          <w:rFonts w:eastAsia="宋体"/>
          <w:kern w:val="2"/>
          <w:lang w:val="en-US" w:eastAsia="zh-CN"/>
        </w:rPr>
        <w:t xml:space="preserve">Standardized data retrieval outputs from the NTL Data Searcher, including geospatial and socio-economic data with metadata for downstream processing. </w:t>
      </w:r>
    </w:p>
    <w:p w:rsidR="00F90AAC" w:rsidRDefault="00F90AAC">
      <w:pPr>
        <w:widowControl w:val="0"/>
        <w:spacing w:after="240" w:line="240" w:lineRule="auto"/>
        <w:jc w:val="both"/>
        <w:rPr>
          <w:rFonts w:eastAsia="宋体"/>
          <w:kern w:val="2"/>
          <w:lang w:val="en-US" w:eastAsia="zh-CN"/>
        </w:rPr>
      </w:pPr>
    </w:p>
    <w:p w:rsidR="00F90AAC" w:rsidRDefault="00003AEF">
      <w:pPr>
        <w:rPr>
          <w:rFonts w:eastAsiaTheme="minorHAnsi"/>
        </w:rPr>
      </w:pPr>
      <w:bookmarkStart w:id="9" w:name="OLE_LINK24"/>
      <w:bookmarkStart w:id="10" w:name="OLE_LINK88"/>
      <w:bookmarkStart w:id="11" w:name="OLE_LINK120"/>
      <w:bookmarkEnd w:id="7"/>
      <w:bookmarkEnd w:id="8"/>
      <w:r>
        <w:rPr>
          <w:rFonts w:eastAsiaTheme="minorHAnsi"/>
          <w:noProof/>
        </w:rPr>
        <w:drawing>
          <wp:inline distT="0" distB="0" distL="0" distR="0">
            <wp:extent cx="5759450" cy="2292985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2930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0AAC" w:rsidRDefault="00003AEF">
      <w:pPr>
        <w:widowControl w:val="0"/>
        <w:spacing w:after="240" w:line="240" w:lineRule="auto"/>
        <w:jc w:val="both"/>
        <w:rPr>
          <w:rFonts w:eastAsia="宋体"/>
          <w:b/>
          <w:kern w:val="2"/>
          <w:lang w:val="en-US" w:eastAsia="zh-CN"/>
        </w:rPr>
      </w:pPr>
      <w:r>
        <w:rPr>
          <w:rFonts w:eastAsia="宋体"/>
          <w:b/>
          <w:kern w:val="2"/>
          <w:lang w:val="en-US" w:eastAsia="zh-CN"/>
        </w:rPr>
        <w:t xml:space="preserve">Fig. 4. </w:t>
      </w:r>
      <w:r>
        <w:rPr>
          <w:rFonts w:eastAsia="宋体"/>
          <w:kern w:val="2"/>
          <w:lang w:val="en-US" w:eastAsia="zh-CN"/>
        </w:rPr>
        <w:t>Workflow of the Geo-CodeCoT framework, comprising data inspection, code block decomposition, mini-test execution, and validation reporting for robust geospatial code execution in the NTL Code Assistant.</w:t>
      </w:r>
    </w:p>
    <w:p w:rsidR="00F90AAC" w:rsidRDefault="00003AEF">
      <w:pPr>
        <w:jc w:val="center"/>
        <w:rPr>
          <w:rFonts w:eastAsiaTheme="minorHAnsi"/>
          <w:sz w:val="22"/>
          <w:shd w:val="clear" w:color="auto" w:fill="FBFBFB"/>
        </w:rPr>
      </w:pPr>
      <w:bookmarkStart w:id="12" w:name="OLE_LINK234"/>
      <w:bookmarkEnd w:id="9"/>
      <w:bookmarkEnd w:id="10"/>
      <w:bookmarkEnd w:id="11"/>
      <w:r>
        <w:rPr>
          <w:rFonts w:eastAsiaTheme="minorHAnsi"/>
          <w:noProof/>
          <w:sz w:val="22"/>
          <w:shd w:val="clear" w:color="auto" w:fill="FBFBFB"/>
        </w:rPr>
        <w:lastRenderedPageBreak/>
        <w:drawing>
          <wp:inline distT="0" distB="0" distL="0" distR="0">
            <wp:extent cx="5759450" cy="4449416"/>
            <wp:effectExtent l="0" t="0" r="0" b="889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449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AAC" w:rsidRDefault="00003AEF">
      <w:pPr>
        <w:widowControl w:val="0"/>
        <w:spacing w:after="240" w:line="240" w:lineRule="auto"/>
        <w:jc w:val="both"/>
        <w:rPr>
          <w:rFonts w:eastAsia="宋体"/>
          <w:b/>
          <w:kern w:val="2"/>
          <w:lang w:val="en-US" w:eastAsia="zh-CN"/>
        </w:rPr>
      </w:pPr>
      <w:bookmarkStart w:id="13" w:name="OLE_LINK235"/>
      <w:r>
        <w:rPr>
          <w:rFonts w:eastAsia="宋体"/>
          <w:b/>
          <w:kern w:val="2"/>
          <w:lang w:val="en-US" w:eastAsia="zh-CN"/>
        </w:rPr>
        <w:t xml:space="preserve">Fig. 5. </w:t>
      </w:r>
      <w:r>
        <w:rPr>
          <w:rFonts w:eastAsia="宋体"/>
          <w:kern w:val="2"/>
          <w:lang w:val="en-US" w:eastAsia="zh-CN"/>
        </w:rPr>
        <w:t>Data retrieval and preprocessing</w:t>
      </w:r>
      <w:bookmarkStart w:id="14" w:name="_GoBack"/>
      <w:bookmarkEnd w:id="14"/>
      <w:r>
        <w:rPr>
          <w:rFonts w:eastAsia="宋体"/>
          <w:kern w:val="2"/>
          <w:lang w:val="en-US" w:eastAsia="zh-CN"/>
        </w:rPr>
        <w:t xml:space="preserve"> tasks supported by NTL-GPT.</w:t>
      </w:r>
    </w:p>
    <w:p w:rsidR="00F90AAC" w:rsidRDefault="00003AEF">
      <w:pPr>
        <w:ind w:left="1680" w:hanging="1680"/>
        <w:jc w:val="center"/>
        <w:rPr>
          <w:rFonts w:eastAsiaTheme="minorHAnsi"/>
        </w:rPr>
      </w:pPr>
      <w:bookmarkStart w:id="15" w:name="OLE_LINK42"/>
      <w:bookmarkStart w:id="16" w:name="OLE_LINK43"/>
      <w:bookmarkEnd w:id="12"/>
      <w:bookmarkEnd w:id="13"/>
      <w:r>
        <w:rPr>
          <w:noProof/>
        </w:rPr>
        <w:lastRenderedPageBreak/>
        <w:drawing>
          <wp:inline distT="0" distB="0" distL="0" distR="0">
            <wp:extent cx="5759450" cy="5745480"/>
            <wp:effectExtent l="0" t="0" r="0" b="762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7455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0AAC" w:rsidRDefault="00003AEF">
      <w:pPr>
        <w:widowControl w:val="0"/>
        <w:spacing w:after="240" w:line="240" w:lineRule="auto"/>
        <w:jc w:val="both"/>
        <w:rPr>
          <w:rFonts w:eastAsia="宋体"/>
          <w:b/>
          <w:kern w:val="2"/>
          <w:lang w:val="en-US" w:eastAsia="zh-CN"/>
        </w:rPr>
      </w:pPr>
      <w:bookmarkStart w:id="17" w:name="OLE_LINK155"/>
      <w:bookmarkStart w:id="18" w:name="OLE_LINK153"/>
      <w:bookmarkEnd w:id="15"/>
      <w:bookmarkEnd w:id="16"/>
      <w:r>
        <w:rPr>
          <w:rFonts w:eastAsia="宋体"/>
          <w:b/>
          <w:kern w:val="2"/>
          <w:lang w:val="en-US" w:eastAsia="zh-CN"/>
        </w:rPr>
        <w:t xml:space="preserve">Fig. 6. </w:t>
      </w:r>
      <w:r>
        <w:rPr>
          <w:rFonts w:eastAsia="宋体"/>
          <w:kern w:val="2"/>
          <w:lang w:val="en-US" w:eastAsia="zh-CN"/>
        </w:rPr>
        <w:t>NTL spatial statistic and querying tasks supported by NTL-GPT.</w:t>
      </w:r>
    </w:p>
    <w:p w:rsidR="00F90AAC" w:rsidRDefault="00003AEF">
      <w:pPr>
        <w:rPr>
          <w:rFonts w:eastAsiaTheme="minorHAnsi"/>
        </w:rPr>
      </w:pPr>
      <w:bookmarkStart w:id="19" w:name="OLE_LINK41"/>
      <w:r>
        <w:rPr>
          <w:noProof/>
        </w:rPr>
        <w:lastRenderedPageBreak/>
        <w:drawing>
          <wp:inline distT="0" distB="0" distL="0" distR="0">
            <wp:extent cx="5759450" cy="7642225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76424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bookmarkEnd w:id="17"/>
    <w:bookmarkEnd w:id="18"/>
    <w:bookmarkEnd w:id="19"/>
    <w:p w:rsidR="00F90AAC" w:rsidRDefault="00003AEF">
      <w:pPr>
        <w:widowControl w:val="0"/>
        <w:spacing w:after="240" w:line="240" w:lineRule="auto"/>
        <w:jc w:val="both"/>
        <w:rPr>
          <w:rFonts w:eastAsia="宋体"/>
          <w:kern w:val="2"/>
          <w:lang w:val="en-US" w:eastAsia="zh-CN"/>
        </w:rPr>
      </w:pPr>
      <w:r>
        <w:rPr>
          <w:rFonts w:eastAsia="宋体"/>
          <w:b/>
          <w:kern w:val="2"/>
          <w:lang w:val="en-US" w:eastAsia="zh-CN"/>
        </w:rPr>
        <w:t xml:space="preserve">Fig. 7. </w:t>
      </w:r>
      <w:r>
        <w:rPr>
          <w:rFonts w:eastAsia="宋体"/>
          <w:kern w:val="2"/>
          <w:lang w:val="en-US" w:eastAsia="zh-CN"/>
        </w:rPr>
        <w:t>Workflow of socio-economic indicator modelling using NTL-GPT: regression analysis between annual ANTL and GDP in Shanghai (2013–2022).</w:t>
      </w:r>
    </w:p>
    <w:p w:rsidR="00F90AAC" w:rsidRDefault="00003AEF">
      <w:pPr>
        <w:pStyle w:val="Newparagraph"/>
        <w:ind w:firstLine="0"/>
      </w:pPr>
      <w:bookmarkStart w:id="20" w:name="OLE_LINK65"/>
      <w:r>
        <w:rPr>
          <w:noProof/>
        </w:rPr>
        <w:lastRenderedPageBreak/>
        <w:drawing>
          <wp:inline distT="0" distB="0" distL="0" distR="0">
            <wp:extent cx="5759450" cy="6428105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6428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bookmarkEnd w:id="20"/>
    <w:p w:rsidR="00F90AAC" w:rsidRDefault="00003AEF">
      <w:pPr>
        <w:widowControl w:val="0"/>
        <w:spacing w:after="240" w:line="240" w:lineRule="auto"/>
        <w:jc w:val="both"/>
        <w:rPr>
          <w:rFonts w:eastAsia="宋体"/>
          <w:b/>
          <w:kern w:val="2"/>
          <w:lang w:val="en-US" w:eastAsia="zh-CN"/>
        </w:rPr>
      </w:pPr>
      <w:r>
        <w:rPr>
          <w:rFonts w:eastAsia="宋体"/>
          <w:b/>
          <w:kern w:val="2"/>
          <w:lang w:val="en-US" w:eastAsia="zh-CN"/>
        </w:rPr>
        <w:t xml:space="preserve">Fig. 8. </w:t>
      </w:r>
      <w:r>
        <w:rPr>
          <w:rFonts w:eastAsia="宋体"/>
          <w:kern w:val="2"/>
          <w:lang w:val="en-US" w:eastAsia="zh-CN"/>
        </w:rPr>
        <w:t>Urban light type classification using SDGSAT-1 RGB imagery and RRLI/RBLI indices in Shanghai.</w:t>
      </w:r>
    </w:p>
    <w:p w:rsidR="00F90AAC" w:rsidRDefault="00F90AAC">
      <w:pPr>
        <w:pStyle w:val="Newparagraph"/>
      </w:pPr>
    </w:p>
    <w:p w:rsidR="00F90AAC" w:rsidRDefault="00003AEF">
      <w:pPr>
        <w:rPr>
          <w:rFonts w:eastAsiaTheme="minorHAnsi"/>
        </w:rPr>
      </w:pPr>
      <w:r>
        <w:rPr>
          <w:noProof/>
        </w:rPr>
        <w:lastRenderedPageBreak/>
        <w:drawing>
          <wp:inline distT="0" distB="0" distL="0" distR="0">
            <wp:extent cx="5759450" cy="7585075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75856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0AAC" w:rsidRDefault="00003AEF">
      <w:pPr>
        <w:widowControl w:val="0"/>
        <w:spacing w:after="240" w:line="240" w:lineRule="auto"/>
        <w:jc w:val="both"/>
        <w:rPr>
          <w:rFonts w:eastAsia="宋体"/>
          <w:b/>
          <w:kern w:val="2"/>
          <w:lang w:val="en-US" w:eastAsia="zh-CN"/>
        </w:rPr>
      </w:pPr>
      <w:r>
        <w:rPr>
          <w:rFonts w:eastAsia="宋体"/>
          <w:b/>
          <w:kern w:val="2"/>
          <w:lang w:val="en-US" w:eastAsia="zh-CN"/>
        </w:rPr>
        <w:t xml:space="preserve">Fig. 9. </w:t>
      </w:r>
      <w:r>
        <w:rPr>
          <w:rFonts w:eastAsia="宋体"/>
          <w:kern w:val="2"/>
          <w:lang w:val="en-US" w:eastAsia="zh-CN"/>
        </w:rPr>
        <w:t>NTL-based disaster monitoring of the 2025 Myanmar earthquake using daily NPP-VIIRS imagery and multi-source event data.</w:t>
      </w:r>
    </w:p>
    <w:p w:rsidR="00F90AAC" w:rsidRDefault="00003AEF">
      <w:pPr>
        <w:rPr>
          <w:rFonts w:eastAsiaTheme="minorHAnsi"/>
        </w:rPr>
      </w:pPr>
      <w:bookmarkStart w:id="21" w:name="OLE_LINK223"/>
      <w:bookmarkStart w:id="22" w:name="OLE_LINK70"/>
      <w:bookmarkStart w:id="23" w:name="OLE_LINK32"/>
      <w:r>
        <w:rPr>
          <w:rFonts w:eastAsiaTheme="minorHAnsi"/>
          <w:noProof/>
        </w:rPr>
        <w:lastRenderedPageBreak/>
        <w:drawing>
          <wp:inline distT="0" distB="0" distL="0" distR="0">
            <wp:extent cx="5759450" cy="3188335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188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0AAC" w:rsidRDefault="00003AEF">
      <w:pPr>
        <w:widowControl w:val="0"/>
        <w:spacing w:after="240" w:line="240" w:lineRule="auto"/>
        <w:jc w:val="both"/>
        <w:rPr>
          <w:lang w:val="en-US"/>
        </w:rPr>
      </w:pPr>
      <w:bookmarkStart w:id="24" w:name="OLE_LINK71"/>
      <w:bookmarkEnd w:id="21"/>
      <w:bookmarkEnd w:id="22"/>
      <w:bookmarkEnd w:id="23"/>
      <w:r>
        <w:rPr>
          <w:rFonts w:eastAsia="宋体"/>
          <w:b/>
          <w:kern w:val="2"/>
          <w:lang w:val="en-US" w:eastAsia="zh-CN"/>
        </w:rPr>
        <w:t xml:space="preserve">Fig. 10. </w:t>
      </w:r>
      <w:r>
        <w:rPr>
          <w:rFonts w:eastAsia="宋体"/>
          <w:kern w:val="2"/>
          <w:lang w:val="en-US" w:eastAsia="zh-CN"/>
        </w:rPr>
        <w:t>Example of the NTL Code Assistant’s data inspection report, highlighting metadata validation and field mismatch issues with suggested fixes.</w:t>
      </w:r>
      <w:bookmarkEnd w:id="24"/>
    </w:p>
    <w:sectPr w:rsidR="00F90AAC">
      <w:footerReference w:type="default" r:id="rId18"/>
      <w:pgSz w:w="11906" w:h="16838"/>
      <w:pgMar w:top="1418" w:right="1418" w:bottom="1418" w:left="1418" w:header="851" w:footer="992" w:gutter="0"/>
      <w:lnNumType w:countBy="1" w:restart="continuous"/>
      <w:cols w:space="425"/>
      <w:docGrid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1C12CD" w:rsidRDefault="001C12CD">
      <w:pPr>
        <w:spacing w:line="240" w:lineRule="auto"/>
      </w:pPr>
      <w:r>
        <w:separator/>
      </w:r>
    </w:p>
  </w:endnote>
  <w:endnote w:type="continuationSeparator" w:id="0">
    <w:p w:rsidR="001C12CD" w:rsidRDefault="001C12CD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-Roman">
    <w:altName w:val="Times New Roman"/>
    <w:charset w:val="00"/>
    <w:family w:val="roman"/>
    <w:pitch w:val="default"/>
  </w:font>
  <w:font w:name="CMMI7">
    <w:altName w:val="Cambria"/>
    <w:charset w:val="00"/>
    <w:family w:val="roman"/>
    <w:pitch w:val="default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919223120"/>
    </w:sdtPr>
    <w:sdtEndPr/>
    <w:sdtContent>
      <w:p w:rsidR="00F90AAC" w:rsidRDefault="00003AEF">
        <w:pPr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:rsidR="00F90AAC" w:rsidRDefault="00F90AAC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1C12CD" w:rsidRDefault="001C12CD">
      <w:r>
        <w:separator/>
      </w:r>
    </w:p>
  </w:footnote>
  <w:footnote w:type="continuationSeparator" w:id="0">
    <w:p w:rsidR="001C12CD" w:rsidRDefault="001C12C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1D"/>
    <w:multiLevelType w:val="multilevel"/>
    <w:tmpl w:val="B0D42628"/>
    <w:lvl w:ilvl="0">
      <w:start w:val="1"/>
      <w:numFmt w:val="bullet"/>
      <w:lvlText w:val=""/>
      <w:lvlJc w:val="left"/>
      <w:pPr>
        <w:tabs>
          <w:tab w:val="num" w:pos="0"/>
        </w:tabs>
        <w:ind w:left="0" w:firstLine="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hint="default"/>
      </w:rPr>
    </w:lvl>
    <w:lvl w:ilvl="3">
      <w:start w:val="1"/>
      <w:numFmt w:val="bullet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hint="default"/>
      </w:rPr>
    </w:lvl>
    <w:lvl w:ilvl="7">
      <w:start w:val="1"/>
      <w:numFmt w:val="bullet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FFFFFF7C"/>
    <w:multiLevelType w:val="singleLevel"/>
    <w:tmpl w:val="B1FECAFE"/>
    <w:lvl w:ilvl="0">
      <w:start w:val="1"/>
      <w:numFmt w:val="decimal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2" w15:restartNumberingAfterBreak="0">
    <w:nsid w:val="FFFFFF7D"/>
    <w:multiLevelType w:val="singleLevel"/>
    <w:tmpl w:val="7C74E2DA"/>
    <w:lvl w:ilvl="0">
      <w:start w:val="1"/>
      <w:numFmt w:val="decimal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3" w15:restartNumberingAfterBreak="0">
    <w:nsid w:val="FFFFFF7E"/>
    <w:multiLevelType w:val="singleLevel"/>
    <w:tmpl w:val="E8F228EA"/>
    <w:lvl w:ilvl="0">
      <w:start w:val="1"/>
      <w:numFmt w:val="decimal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4" w15:restartNumberingAfterBreak="0">
    <w:nsid w:val="FFFFFF7F"/>
    <w:multiLevelType w:val="singleLevel"/>
    <w:tmpl w:val="A274B1E8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5" w15:restartNumberingAfterBreak="0">
    <w:nsid w:val="FFFFFF80"/>
    <w:multiLevelType w:val="singleLevel"/>
    <w:tmpl w:val="D2442F12"/>
    <w:lvl w:ilvl="0">
      <w:start w:val="1"/>
      <w:numFmt w:val="bullet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6" w15:restartNumberingAfterBreak="0">
    <w:nsid w:val="FFFFFF81"/>
    <w:multiLevelType w:val="singleLevel"/>
    <w:tmpl w:val="79147BCA"/>
    <w:lvl w:ilvl="0">
      <w:start w:val="1"/>
      <w:numFmt w:val="bullet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7" w15:restartNumberingAfterBreak="0">
    <w:nsid w:val="FFFFFF82"/>
    <w:multiLevelType w:val="singleLevel"/>
    <w:tmpl w:val="594C1B5A"/>
    <w:lvl w:ilvl="0">
      <w:start w:val="1"/>
      <w:numFmt w:val="bullet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8" w15:restartNumberingAfterBreak="0">
    <w:nsid w:val="FFFFFF83"/>
    <w:multiLevelType w:val="singleLevel"/>
    <w:tmpl w:val="34C6DA04"/>
    <w:lvl w:ilvl="0">
      <w:start w:val="1"/>
      <w:numFmt w:val="bullet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9" w15:restartNumberingAfterBreak="0">
    <w:nsid w:val="FFFFFF88"/>
    <w:multiLevelType w:val="singleLevel"/>
    <w:tmpl w:val="C472E25E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0" w15:restartNumberingAfterBreak="0">
    <w:nsid w:val="FFFFFF89"/>
    <w:multiLevelType w:val="singleLevel"/>
    <w:tmpl w:val="5DC819AE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1" w15:restartNumberingAfterBreak="0">
    <w:nsid w:val="05CC0843"/>
    <w:multiLevelType w:val="multilevel"/>
    <w:tmpl w:val="9426EBB6"/>
    <w:lvl w:ilvl="0">
      <w:start w:val="1"/>
      <w:numFmt w:val="decimal"/>
      <w:lvlText w:val="(%1)"/>
      <w:lvlJc w:val="right"/>
      <w:pPr>
        <w:ind w:left="720" w:hanging="181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0D0E7653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3" w15:restartNumberingAfterBreak="0">
    <w:nsid w:val="1F413159"/>
    <w:multiLevelType w:val="multilevel"/>
    <w:tmpl w:val="30C08770"/>
    <w:lvl w:ilvl="0">
      <w:start w:val="1"/>
      <w:numFmt w:val="decimal"/>
      <w:lvlText w:val="(%1)"/>
      <w:lvlJc w:val="right"/>
      <w:pPr>
        <w:ind w:left="720" w:hanging="153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1FBD58E1"/>
    <w:multiLevelType w:val="multilevel"/>
    <w:tmpl w:val="1B88B870"/>
    <w:lvl w:ilvl="0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7E8289F"/>
    <w:multiLevelType w:val="hybridMultilevel"/>
    <w:tmpl w:val="E976D66C"/>
    <w:lvl w:ilvl="0" w:tplc="0CDA7214">
      <w:start w:val="1"/>
      <w:numFmt w:val="decimal"/>
      <w:lvlText w:val="(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6" w15:restartNumberingAfterBreak="0">
    <w:nsid w:val="389B5003"/>
    <w:multiLevelType w:val="multilevel"/>
    <w:tmpl w:val="DD5255FA"/>
    <w:lvl w:ilvl="0">
      <w:start w:val="1"/>
      <w:numFmt w:val="decimal"/>
      <w:lvlText w:val="(%1)"/>
      <w:lvlJc w:val="left"/>
      <w:pPr>
        <w:ind w:left="720" w:hanging="454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C5D0C07"/>
    <w:multiLevelType w:val="hybridMultilevel"/>
    <w:tmpl w:val="4CA02766"/>
    <w:lvl w:ilvl="0" w:tplc="79367BA0">
      <w:start w:val="1"/>
      <w:numFmt w:val="decimal"/>
      <w:pStyle w:val="Numberedlist"/>
      <w:lvlText w:val="(%1)"/>
      <w:lvlJc w:val="right"/>
      <w:pPr>
        <w:ind w:left="720" w:hanging="153"/>
      </w:pPr>
      <w:rPr>
        <w:rFonts w:hint="default"/>
      </w:rPr>
    </w:lvl>
    <w:lvl w:ilvl="1" w:tplc="FE3AC208">
      <w:start w:val="1"/>
      <w:numFmt w:val="lowerLetter"/>
      <w:lvlText w:val="(%2)"/>
      <w:lvlJc w:val="left"/>
      <w:pPr>
        <w:ind w:left="1440" w:hanging="360"/>
      </w:pPr>
      <w:rPr>
        <w:rFonts w:hint="default"/>
      </w:rPr>
    </w:lvl>
    <w:lvl w:ilvl="2" w:tplc="77E4D7DE">
      <w:start w:val="1"/>
      <w:numFmt w:val="lowerRoman"/>
      <w:lvlText w:val="(%3)"/>
      <w:lvlJc w:val="right"/>
      <w:pPr>
        <w:ind w:left="2160" w:hanging="180"/>
      </w:pPr>
      <w:rPr>
        <w:rFonts w:hint="default"/>
      </w:r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D4A71FF"/>
    <w:multiLevelType w:val="hybridMultilevel"/>
    <w:tmpl w:val="CADCD1BE"/>
    <w:lvl w:ilvl="0" w:tplc="08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080" w:hanging="360"/>
      </w:pPr>
    </w:lvl>
    <w:lvl w:ilvl="2" w:tplc="0809001B" w:tentative="1">
      <w:start w:val="1"/>
      <w:numFmt w:val="lowerRoman"/>
      <w:lvlText w:val="%3."/>
      <w:lvlJc w:val="right"/>
      <w:pPr>
        <w:ind w:left="1800" w:hanging="180"/>
      </w:pPr>
    </w:lvl>
    <w:lvl w:ilvl="3" w:tplc="0809000F" w:tentative="1">
      <w:start w:val="1"/>
      <w:numFmt w:val="decimal"/>
      <w:lvlText w:val="%4."/>
      <w:lvlJc w:val="left"/>
      <w:pPr>
        <w:ind w:left="2520" w:hanging="360"/>
      </w:pPr>
    </w:lvl>
    <w:lvl w:ilvl="4" w:tplc="08090019" w:tentative="1">
      <w:start w:val="1"/>
      <w:numFmt w:val="lowerLetter"/>
      <w:lvlText w:val="%5."/>
      <w:lvlJc w:val="left"/>
      <w:pPr>
        <w:ind w:left="3240" w:hanging="360"/>
      </w:pPr>
    </w:lvl>
    <w:lvl w:ilvl="5" w:tplc="0809001B" w:tentative="1">
      <w:start w:val="1"/>
      <w:numFmt w:val="lowerRoman"/>
      <w:lvlText w:val="%6."/>
      <w:lvlJc w:val="right"/>
      <w:pPr>
        <w:ind w:left="3960" w:hanging="180"/>
      </w:pPr>
    </w:lvl>
    <w:lvl w:ilvl="6" w:tplc="0809000F" w:tentative="1">
      <w:start w:val="1"/>
      <w:numFmt w:val="decimal"/>
      <w:lvlText w:val="%7."/>
      <w:lvlJc w:val="left"/>
      <w:pPr>
        <w:ind w:left="4680" w:hanging="360"/>
      </w:pPr>
    </w:lvl>
    <w:lvl w:ilvl="7" w:tplc="08090019" w:tentative="1">
      <w:start w:val="1"/>
      <w:numFmt w:val="lowerLetter"/>
      <w:lvlText w:val="%8."/>
      <w:lvlJc w:val="left"/>
      <w:pPr>
        <w:ind w:left="5400" w:hanging="360"/>
      </w:pPr>
    </w:lvl>
    <w:lvl w:ilvl="8" w:tplc="0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9" w15:restartNumberingAfterBreak="0">
    <w:nsid w:val="5838135E"/>
    <w:multiLevelType w:val="hybridMultilevel"/>
    <w:tmpl w:val="68EEE13A"/>
    <w:lvl w:ilvl="0" w:tplc="08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 w:tplc="08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 w:tplc="08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 w:tplc="08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BD96BF8"/>
    <w:multiLevelType w:val="hybridMultilevel"/>
    <w:tmpl w:val="76D2C65A"/>
    <w:lvl w:ilvl="0" w:tplc="0456C424">
      <w:start w:val="1"/>
      <w:numFmt w:val="bullet"/>
      <w:pStyle w:val="Bulletedlis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Arial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Arial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Arial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DD751B3"/>
    <w:multiLevelType w:val="hybridMultilevel"/>
    <w:tmpl w:val="57082860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3FA38AF"/>
    <w:multiLevelType w:val="hybridMultilevel"/>
    <w:tmpl w:val="C96A95C2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D9373AB"/>
    <w:multiLevelType w:val="multilevel"/>
    <w:tmpl w:val="B89CB32C"/>
    <w:lvl w:ilvl="0">
      <w:start w:val="1"/>
      <w:numFmt w:val="decimal"/>
      <w:lvlText w:val="(%1)"/>
      <w:lvlJc w:val="right"/>
      <w:pPr>
        <w:ind w:left="720" w:hanging="153"/>
      </w:pPr>
      <w:rPr>
        <w:rFonts w:hint="default"/>
      </w:rPr>
    </w:lvl>
    <w:lvl w:ilvl="1">
      <w:start w:val="1"/>
      <w:numFmt w:val="lowerLetter"/>
      <w:lvlText w:val="(%2)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7"/>
  </w:num>
  <w:num w:numId="2">
    <w:abstractNumId w:val="20"/>
  </w:num>
  <w:num w:numId="3">
    <w:abstractNumId w:val="15"/>
  </w:num>
  <w:num w:numId="4">
    <w:abstractNumId w:val="19"/>
  </w:num>
  <w:num w:numId="5">
    <w:abstractNumId w:val="1"/>
  </w:num>
  <w:num w:numId="6">
    <w:abstractNumId w:val="2"/>
  </w:num>
  <w:num w:numId="7">
    <w:abstractNumId w:val="3"/>
  </w:num>
  <w:num w:numId="8">
    <w:abstractNumId w:val="4"/>
  </w:num>
  <w:num w:numId="9">
    <w:abstractNumId w:val="9"/>
  </w:num>
  <w:num w:numId="10">
    <w:abstractNumId w:val="5"/>
  </w:num>
  <w:num w:numId="11">
    <w:abstractNumId w:val="7"/>
  </w:num>
  <w:num w:numId="12">
    <w:abstractNumId w:val="6"/>
  </w:num>
  <w:num w:numId="13">
    <w:abstractNumId w:val="10"/>
  </w:num>
  <w:num w:numId="14">
    <w:abstractNumId w:val="8"/>
  </w:num>
  <w:num w:numId="15">
    <w:abstractNumId w:val="14"/>
  </w:num>
  <w:num w:numId="16">
    <w:abstractNumId w:val="16"/>
  </w:num>
  <w:num w:numId="17">
    <w:abstractNumId w:val="11"/>
  </w:num>
  <w:num w:numId="18">
    <w:abstractNumId w:val="0"/>
  </w:num>
  <w:num w:numId="19">
    <w:abstractNumId w:val="12"/>
  </w:num>
  <w:num w:numId="20">
    <w:abstractNumId w:val="18"/>
  </w:num>
  <w:num w:numId="21">
    <w:abstractNumId w:val="21"/>
  </w:num>
  <w:num w:numId="22">
    <w:abstractNumId w:val="22"/>
  </w:num>
  <w:num w:numId="23">
    <w:abstractNumId w:val="13"/>
  </w:num>
  <w:num w:numId="24">
    <w:abstractNumId w:val="2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3"/>
  <w:embedTrueTypeFonts/>
  <w:bordersDoNotSurroundHeader/>
  <w:bordersDoNotSurroundFooter/>
  <w:proofState w:spelling="clean" w:grammar="clean"/>
  <w:attachedTemplate r:id="rId1"/>
  <w:linkStyles/>
  <w:defaultTabStop w:val="4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2NTY3NzY1NLcwsjQxNzRR0lEKTi0uzszPAykwMaoFAFcPfUItAAAA"/>
    <w:docVar w:name="commondata" w:val="eyJoZGlkIjoiMTA5M2ZmMTgyNDMwM2FhMDZhOWMyMDM0ZWUwNzk5NTEifQ=="/>
    <w:docVar w:name="EN.InstantFormat" w:val="&lt;ENInstantFormat&gt;&lt;Enabled&gt;0&lt;/Enabled&gt;&lt;ScanUnformatted&gt;1&lt;/ScanUnformatted&gt;&lt;ScanChanges&gt;1&lt;/ScanChanges&gt;&lt;Suspended&gt;0&lt;/Suspended&gt;&lt;/ENInstantFormat&gt;"/>
    <w:docVar w:name="EN.Layout" w:val="&lt;ENLayout&gt;&lt;Style&gt;Remote Sensing of Enviro&lt;/Style&gt;&lt;LeftDelim&gt;{&lt;/LeftDelim&gt;&lt;RightDelim&gt;}&lt;/RightDelim&gt;&lt;FontName&gt;Times New Roman&lt;/FontName&gt;&lt;FontSize&gt;12&lt;/FontSize&gt;&lt;ReflistTitle&gt;&lt;/ReflistTitle&gt;&lt;StartingRefnum&gt;1&lt;/StartingRefnum&gt;&lt;FirstLineIndent&gt;0&lt;/FirstLineIndent&gt;&lt;HangingIndent&gt;720&lt;/HangingIndent&gt;&lt;LineSpacing&gt;1&lt;/LineSpacing&gt;&lt;SpaceAfter&gt;0&lt;/SpaceAfter&gt;&lt;HyperlinksEnabled&gt;0&lt;/HyperlinksEnabled&gt;&lt;HyperlinksVisible&gt;0&lt;/HyperlinksVisible&gt;&lt;EnableBibliographyCategories&gt;0&lt;/EnableBibliographyCategories&gt;&lt;/ENLayout&gt;"/>
    <w:docVar w:name="EN.Libraries" w:val="&lt;Libraries&gt;&lt;item db-id=&quot;fwwffar0705x9aedwz859fecw0pvvr5aa50s&quot;&gt;ECNU_Papers-Converted&lt;record-ids&gt;&lt;item&gt;85&lt;/item&gt;&lt;item&gt;714&lt;/item&gt;&lt;item&gt;766&lt;/item&gt;&lt;item&gt;784&lt;/item&gt;&lt;item&gt;820&lt;/item&gt;&lt;item&gt;966&lt;/item&gt;&lt;item&gt;1233&lt;/item&gt;&lt;item&gt;1272&lt;/item&gt;&lt;item&gt;1323&lt;/item&gt;&lt;item&gt;1540&lt;/item&gt;&lt;item&gt;1676&lt;/item&gt;&lt;item&gt;1871&lt;/item&gt;&lt;item&gt;1872&lt;/item&gt;&lt;item&gt;1878&lt;/item&gt;&lt;item&gt;1881&lt;/item&gt;&lt;item&gt;1882&lt;/item&gt;&lt;item&gt;1883&lt;/item&gt;&lt;item&gt;1884&lt;/item&gt;&lt;item&gt;1886&lt;/item&gt;&lt;item&gt;1887&lt;/item&gt;&lt;item&gt;1888&lt;/item&gt;&lt;item&gt;1892&lt;/item&gt;&lt;item&gt;1893&lt;/item&gt;&lt;item&gt;1894&lt;/item&gt;&lt;item&gt;1992&lt;/item&gt;&lt;item&gt;1993&lt;/item&gt;&lt;item&gt;1994&lt;/item&gt;&lt;item&gt;1998&lt;/item&gt;&lt;item&gt;2003&lt;/item&gt;&lt;item&gt;2004&lt;/item&gt;&lt;item&gt;2007&lt;/item&gt;&lt;item&gt;2008&lt;/item&gt;&lt;item&gt;2009&lt;/item&gt;&lt;item&gt;2010&lt;/item&gt;&lt;item&gt;2011&lt;/item&gt;&lt;item&gt;2012&lt;/item&gt;&lt;item&gt;2013&lt;/item&gt;&lt;item&gt;2014&lt;/item&gt;&lt;item&gt;2015&lt;/item&gt;&lt;item&gt;2016&lt;/item&gt;&lt;item&gt;2017&lt;/item&gt;&lt;item&gt;2026&lt;/item&gt;&lt;item&gt;2029&lt;/item&gt;&lt;item&gt;2030&lt;/item&gt;&lt;item&gt;2032&lt;/item&gt;&lt;item&gt;2033&lt;/item&gt;&lt;item&gt;2036&lt;/item&gt;&lt;item&gt;2037&lt;/item&gt;&lt;item&gt;2038&lt;/item&gt;&lt;item&gt;2039&lt;/item&gt;&lt;item&gt;2040&lt;/item&gt;&lt;item&gt;2041&lt;/item&gt;&lt;item&gt;2042&lt;/item&gt;&lt;item&gt;2045&lt;/item&gt;&lt;item&gt;2054&lt;/item&gt;&lt;/record-ids&gt;&lt;/item&gt;&lt;/Libraries&gt;"/>
  </w:docVars>
  <w:rsids>
    <w:rsidRoot w:val="006D6FC1"/>
    <w:rsid w:val="BFE2A160"/>
    <w:rsid w:val="FD6DE69D"/>
    <w:rsid w:val="0000021D"/>
    <w:rsid w:val="000008A7"/>
    <w:rsid w:val="00000B95"/>
    <w:rsid w:val="00000E06"/>
    <w:rsid w:val="00001597"/>
    <w:rsid w:val="0000188A"/>
    <w:rsid w:val="00001966"/>
    <w:rsid w:val="00001DF4"/>
    <w:rsid w:val="00001F14"/>
    <w:rsid w:val="00002181"/>
    <w:rsid w:val="000021E9"/>
    <w:rsid w:val="0000276C"/>
    <w:rsid w:val="000028D3"/>
    <w:rsid w:val="00002E7B"/>
    <w:rsid w:val="0000353D"/>
    <w:rsid w:val="00003797"/>
    <w:rsid w:val="000037D0"/>
    <w:rsid w:val="0000387B"/>
    <w:rsid w:val="00003AAB"/>
    <w:rsid w:val="00003AEF"/>
    <w:rsid w:val="00003BF4"/>
    <w:rsid w:val="00003CA6"/>
    <w:rsid w:val="000044B8"/>
    <w:rsid w:val="0000461E"/>
    <w:rsid w:val="0000489E"/>
    <w:rsid w:val="00005079"/>
    <w:rsid w:val="00005224"/>
    <w:rsid w:val="00005276"/>
    <w:rsid w:val="00005432"/>
    <w:rsid w:val="0000547D"/>
    <w:rsid w:val="0000568F"/>
    <w:rsid w:val="0000585E"/>
    <w:rsid w:val="000059AE"/>
    <w:rsid w:val="00005BCC"/>
    <w:rsid w:val="00005C13"/>
    <w:rsid w:val="00005C7D"/>
    <w:rsid w:val="00005D07"/>
    <w:rsid w:val="00005DEE"/>
    <w:rsid w:val="00006248"/>
    <w:rsid w:val="00006475"/>
    <w:rsid w:val="000065C7"/>
    <w:rsid w:val="00006753"/>
    <w:rsid w:val="0000696A"/>
    <w:rsid w:val="00006A09"/>
    <w:rsid w:val="00006DB8"/>
    <w:rsid w:val="000070F9"/>
    <w:rsid w:val="00007379"/>
    <w:rsid w:val="0000763F"/>
    <w:rsid w:val="0000769E"/>
    <w:rsid w:val="0000771C"/>
    <w:rsid w:val="00007867"/>
    <w:rsid w:val="0000799B"/>
    <w:rsid w:val="00007B4A"/>
    <w:rsid w:val="00007C4A"/>
    <w:rsid w:val="00007C7D"/>
    <w:rsid w:val="00007CB4"/>
    <w:rsid w:val="00007E2E"/>
    <w:rsid w:val="00010234"/>
    <w:rsid w:val="00010718"/>
    <w:rsid w:val="00010839"/>
    <w:rsid w:val="000108F2"/>
    <w:rsid w:val="00010976"/>
    <w:rsid w:val="00010A82"/>
    <w:rsid w:val="00011474"/>
    <w:rsid w:val="0001169D"/>
    <w:rsid w:val="00011844"/>
    <w:rsid w:val="00011A90"/>
    <w:rsid w:val="00011B93"/>
    <w:rsid w:val="00011DBB"/>
    <w:rsid w:val="000120BD"/>
    <w:rsid w:val="000120C9"/>
    <w:rsid w:val="00012149"/>
    <w:rsid w:val="00012299"/>
    <w:rsid w:val="00012382"/>
    <w:rsid w:val="000124D2"/>
    <w:rsid w:val="00012697"/>
    <w:rsid w:val="000126FA"/>
    <w:rsid w:val="00012F5C"/>
    <w:rsid w:val="0001309A"/>
    <w:rsid w:val="00013257"/>
    <w:rsid w:val="000133B1"/>
    <w:rsid w:val="000133EE"/>
    <w:rsid w:val="000134E0"/>
    <w:rsid w:val="000134F1"/>
    <w:rsid w:val="0001362C"/>
    <w:rsid w:val="0001388F"/>
    <w:rsid w:val="00013B08"/>
    <w:rsid w:val="00013F90"/>
    <w:rsid w:val="00013FC4"/>
    <w:rsid w:val="00014623"/>
    <w:rsid w:val="000148FD"/>
    <w:rsid w:val="0001506A"/>
    <w:rsid w:val="00015092"/>
    <w:rsid w:val="0001518A"/>
    <w:rsid w:val="000151E0"/>
    <w:rsid w:val="0001535C"/>
    <w:rsid w:val="000155EF"/>
    <w:rsid w:val="00015B10"/>
    <w:rsid w:val="00015BF3"/>
    <w:rsid w:val="00015DFF"/>
    <w:rsid w:val="0001656A"/>
    <w:rsid w:val="00016705"/>
    <w:rsid w:val="00016A1F"/>
    <w:rsid w:val="00017301"/>
    <w:rsid w:val="0001734E"/>
    <w:rsid w:val="00017526"/>
    <w:rsid w:val="000175A4"/>
    <w:rsid w:val="0001760A"/>
    <w:rsid w:val="000177BD"/>
    <w:rsid w:val="00017812"/>
    <w:rsid w:val="00017DA7"/>
    <w:rsid w:val="00017E5D"/>
    <w:rsid w:val="000200B4"/>
    <w:rsid w:val="000206C1"/>
    <w:rsid w:val="00020DB6"/>
    <w:rsid w:val="00020F10"/>
    <w:rsid w:val="0002139B"/>
    <w:rsid w:val="000215D7"/>
    <w:rsid w:val="000217AC"/>
    <w:rsid w:val="000217D8"/>
    <w:rsid w:val="00021B3B"/>
    <w:rsid w:val="00021BAC"/>
    <w:rsid w:val="00021D94"/>
    <w:rsid w:val="00021DBA"/>
    <w:rsid w:val="00021DF3"/>
    <w:rsid w:val="000227E6"/>
    <w:rsid w:val="000229E6"/>
    <w:rsid w:val="000229EC"/>
    <w:rsid w:val="00022A87"/>
    <w:rsid w:val="00022BCB"/>
    <w:rsid w:val="00022C66"/>
    <w:rsid w:val="00022F49"/>
    <w:rsid w:val="00022FC6"/>
    <w:rsid w:val="000230BA"/>
    <w:rsid w:val="0002343C"/>
    <w:rsid w:val="0002345D"/>
    <w:rsid w:val="00023BCB"/>
    <w:rsid w:val="00023EFA"/>
    <w:rsid w:val="000247D5"/>
    <w:rsid w:val="0002493D"/>
    <w:rsid w:val="00024AC9"/>
    <w:rsid w:val="00024B0F"/>
    <w:rsid w:val="00024D7A"/>
    <w:rsid w:val="000258E2"/>
    <w:rsid w:val="00025956"/>
    <w:rsid w:val="00025A9E"/>
    <w:rsid w:val="00025C74"/>
    <w:rsid w:val="00025DD0"/>
    <w:rsid w:val="00025E90"/>
    <w:rsid w:val="000261C1"/>
    <w:rsid w:val="000261FB"/>
    <w:rsid w:val="0002627D"/>
    <w:rsid w:val="0002632B"/>
    <w:rsid w:val="00026548"/>
    <w:rsid w:val="00026713"/>
    <w:rsid w:val="0002692E"/>
    <w:rsid w:val="00026C0B"/>
    <w:rsid w:val="0002714C"/>
    <w:rsid w:val="00027342"/>
    <w:rsid w:val="000275DF"/>
    <w:rsid w:val="00027917"/>
    <w:rsid w:val="00027935"/>
    <w:rsid w:val="00027A0F"/>
    <w:rsid w:val="00027C11"/>
    <w:rsid w:val="00027C33"/>
    <w:rsid w:val="00027E83"/>
    <w:rsid w:val="000306D4"/>
    <w:rsid w:val="00030853"/>
    <w:rsid w:val="00030A59"/>
    <w:rsid w:val="0003178D"/>
    <w:rsid w:val="00031819"/>
    <w:rsid w:val="00031DF8"/>
    <w:rsid w:val="00031E91"/>
    <w:rsid w:val="00031F0B"/>
    <w:rsid w:val="0003209D"/>
    <w:rsid w:val="00032173"/>
    <w:rsid w:val="000326F2"/>
    <w:rsid w:val="000327E2"/>
    <w:rsid w:val="00032825"/>
    <w:rsid w:val="00032A76"/>
    <w:rsid w:val="00032AF3"/>
    <w:rsid w:val="00032E88"/>
    <w:rsid w:val="00033192"/>
    <w:rsid w:val="00033336"/>
    <w:rsid w:val="00033634"/>
    <w:rsid w:val="0003399D"/>
    <w:rsid w:val="00033E21"/>
    <w:rsid w:val="00033EC0"/>
    <w:rsid w:val="00034932"/>
    <w:rsid w:val="000349C9"/>
    <w:rsid w:val="00034A15"/>
    <w:rsid w:val="00034C03"/>
    <w:rsid w:val="00034FD0"/>
    <w:rsid w:val="00034FDD"/>
    <w:rsid w:val="00034FE7"/>
    <w:rsid w:val="0003527D"/>
    <w:rsid w:val="000353EB"/>
    <w:rsid w:val="000357A6"/>
    <w:rsid w:val="00035C57"/>
    <w:rsid w:val="00035CC5"/>
    <w:rsid w:val="00035CDF"/>
    <w:rsid w:val="00035F08"/>
    <w:rsid w:val="00035FCE"/>
    <w:rsid w:val="000361B3"/>
    <w:rsid w:val="00036258"/>
    <w:rsid w:val="000362D3"/>
    <w:rsid w:val="00036441"/>
    <w:rsid w:val="000365FF"/>
    <w:rsid w:val="00036903"/>
    <w:rsid w:val="00036924"/>
    <w:rsid w:val="00036970"/>
    <w:rsid w:val="00036AF7"/>
    <w:rsid w:val="00036C9A"/>
    <w:rsid w:val="00036CF2"/>
    <w:rsid w:val="00036F49"/>
    <w:rsid w:val="0003717A"/>
    <w:rsid w:val="0003768A"/>
    <w:rsid w:val="000376F0"/>
    <w:rsid w:val="000378D2"/>
    <w:rsid w:val="000378DC"/>
    <w:rsid w:val="00037C49"/>
    <w:rsid w:val="00037F7A"/>
    <w:rsid w:val="00037FC6"/>
    <w:rsid w:val="0004003D"/>
    <w:rsid w:val="00040162"/>
    <w:rsid w:val="000401C2"/>
    <w:rsid w:val="00040686"/>
    <w:rsid w:val="000407B7"/>
    <w:rsid w:val="00040A84"/>
    <w:rsid w:val="00040B25"/>
    <w:rsid w:val="00040D75"/>
    <w:rsid w:val="0004132C"/>
    <w:rsid w:val="000414DF"/>
    <w:rsid w:val="00041C08"/>
    <w:rsid w:val="00042003"/>
    <w:rsid w:val="000422E4"/>
    <w:rsid w:val="00042819"/>
    <w:rsid w:val="0004293B"/>
    <w:rsid w:val="00042B5D"/>
    <w:rsid w:val="00042C4D"/>
    <w:rsid w:val="00042EAC"/>
    <w:rsid w:val="00042ED9"/>
    <w:rsid w:val="000430B6"/>
    <w:rsid w:val="000432C2"/>
    <w:rsid w:val="00043635"/>
    <w:rsid w:val="000436C7"/>
    <w:rsid w:val="00043766"/>
    <w:rsid w:val="00043933"/>
    <w:rsid w:val="00043DFE"/>
    <w:rsid w:val="00043F09"/>
    <w:rsid w:val="00044242"/>
    <w:rsid w:val="000446CA"/>
    <w:rsid w:val="000446EC"/>
    <w:rsid w:val="00044920"/>
    <w:rsid w:val="00044942"/>
    <w:rsid w:val="00045036"/>
    <w:rsid w:val="00045370"/>
    <w:rsid w:val="000455E2"/>
    <w:rsid w:val="00046092"/>
    <w:rsid w:val="0004622E"/>
    <w:rsid w:val="0004645F"/>
    <w:rsid w:val="000464D0"/>
    <w:rsid w:val="000466B9"/>
    <w:rsid w:val="000468CE"/>
    <w:rsid w:val="00046AAB"/>
    <w:rsid w:val="00046AB7"/>
    <w:rsid w:val="00046C66"/>
    <w:rsid w:val="00046CB4"/>
    <w:rsid w:val="0004705A"/>
    <w:rsid w:val="000470F8"/>
    <w:rsid w:val="00047360"/>
    <w:rsid w:val="0004737D"/>
    <w:rsid w:val="000477A4"/>
    <w:rsid w:val="00047984"/>
    <w:rsid w:val="00047E59"/>
    <w:rsid w:val="00047F07"/>
    <w:rsid w:val="000500BD"/>
    <w:rsid w:val="000502DE"/>
    <w:rsid w:val="00050460"/>
    <w:rsid w:val="00050897"/>
    <w:rsid w:val="0005098C"/>
    <w:rsid w:val="00050A0E"/>
    <w:rsid w:val="00050CC9"/>
    <w:rsid w:val="0005118C"/>
    <w:rsid w:val="000511B2"/>
    <w:rsid w:val="000512EA"/>
    <w:rsid w:val="00051566"/>
    <w:rsid w:val="00051AEE"/>
    <w:rsid w:val="00051B58"/>
    <w:rsid w:val="00051C06"/>
    <w:rsid w:val="00051DEE"/>
    <w:rsid w:val="00051E25"/>
    <w:rsid w:val="0005211F"/>
    <w:rsid w:val="00052260"/>
    <w:rsid w:val="00052692"/>
    <w:rsid w:val="00052807"/>
    <w:rsid w:val="000528A9"/>
    <w:rsid w:val="0005292D"/>
    <w:rsid w:val="00052C5D"/>
    <w:rsid w:val="00052DC3"/>
    <w:rsid w:val="00053814"/>
    <w:rsid w:val="000539E5"/>
    <w:rsid w:val="00053D61"/>
    <w:rsid w:val="00053F22"/>
    <w:rsid w:val="0005415C"/>
    <w:rsid w:val="00054689"/>
    <w:rsid w:val="000546BA"/>
    <w:rsid w:val="000548D9"/>
    <w:rsid w:val="00054C53"/>
    <w:rsid w:val="00054E46"/>
    <w:rsid w:val="000551EE"/>
    <w:rsid w:val="000556BD"/>
    <w:rsid w:val="000557B0"/>
    <w:rsid w:val="00055880"/>
    <w:rsid w:val="000559FD"/>
    <w:rsid w:val="00055B97"/>
    <w:rsid w:val="00056200"/>
    <w:rsid w:val="000562DD"/>
    <w:rsid w:val="000567AA"/>
    <w:rsid w:val="00056D57"/>
    <w:rsid w:val="000570AC"/>
    <w:rsid w:val="00057282"/>
    <w:rsid w:val="0005774C"/>
    <w:rsid w:val="00057905"/>
    <w:rsid w:val="00057B19"/>
    <w:rsid w:val="00057BDC"/>
    <w:rsid w:val="000604AC"/>
    <w:rsid w:val="00060638"/>
    <w:rsid w:val="00060688"/>
    <w:rsid w:val="00061043"/>
    <w:rsid w:val="00061245"/>
    <w:rsid w:val="00061254"/>
    <w:rsid w:val="00061548"/>
    <w:rsid w:val="000616E0"/>
    <w:rsid w:val="0006183A"/>
    <w:rsid w:val="00061A3E"/>
    <w:rsid w:val="00061AEF"/>
    <w:rsid w:val="00061E23"/>
    <w:rsid w:val="0006212C"/>
    <w:rsid w:val="00062184"/>
    <w:rsid w:val="0006221A"/>
    <w:rsid w:val="00062340"/>
    <w:rsid w:val="00062382"/>
    <w:rsid w:val="00062546"/>
    <w:rsid w:val="00062A95"/>
    <w:rsid w:val="00062C2A"/>
    <w:rsid w:val="00062D0E"/>
    <w:rsid w:val="00062D1F"/>
    <w:rsid w:val="00062D5D"/>
    <w:rsid w:val="000635AC"/>
    <w:rsid w:val="000635CE"/>
    <w:rsid w:val="00063BA9"/>
    <w:rsid w:val="00063CAD"/>
    <w:rsid w:val="00063D9C"/>
    <w:rsid w:val="000641BA"/>
    <w:rsid w:val="0006435B"/>
    <w:rsid w:val="0006436F"/>
    <w:rsid w:val="00064481"/>
    <w:rsid w:val="000644C2"/>
    <w:rsid w:val="00064FE8"/>
    <w:rsid w:val="00065073"/>
    <w:rsid w:val="00065241"/>
    <w:rsid w:val="00065269"/>
    <w:rsid w:val="000652A5"/>
    <w:rsid w:val="0006537B"/>
    <w:rsid w:val="0006569D"/>
    <w:rsid w:val="0006571C"/>
    <w:rsid w:val="00065FD5"/>
    <w:rsid w:val="000660AE"/>
    <w:rsid w:val="00066158"/>
    <w:rsid w:val="00066451"/>
    <w:rsid w:val="0006686A"/>
    <w:rsid w:val="0006688D"/>
    <w:rsid w:val="00066C7F"/>
    <w:rsid w:val="00067765"/>
    <w:rsid w:val="00067A0A"/>
    <w:rsid w:val="00067C52"/>
    <w:rsid w:val="00067F23"/>
    <w:rsid w:val="00070184"/>
    <w:rsid w:val="00070495"/>
    <w:rsid w:val="00070713"/>
    <w:rsid w:val="00070F54"/>
    <w:rsid w:val="00070FE1"/>
    <w:rsid w:val="00071A8D"/>
    <w:rsid w:val="00071BA0"/>
    <w:rsid w:val="00071F8A"/>
    <w:rsid w:val="0007211B"/>
    <w:rsid w:val="00072557"/>
    <w:rsid w:val="00072606"/>
    <w:rsid w:val="00072657"/>
    <w:rsid w:val="00072A56"/>
    <w:rsid w:val="00072AE1"/>
    <w:rsid w:val="00072BF1"/>
    <w:rsid w:val="00072C23"/>
    <w:rsid w:val="00073221"/>
    <w:rsid w:val="0007333A"/>
    <w:rsid w:val="00073452"/>
    <w:rsid w:val="00073479"/>
    <w:rsid w:val="000734B4"/>
    <w:rsid w:val="000736E0"/>
    <w:rsid w:val="00073A89"/>
    <w:rsid w:val="00073C2E"/>
    <w:rsid w:val="00073CC1"/>
    <w:rsid w:val="000740D3"/>
    <w:rsid w:val="000741C2"/>
    <w:rsid w:val="00074866"/>
    <w:rsid w:val="000748D2"/>
    <w:rsid w:val="000749FE"/>
    <w:rsid w:val="00074A55"/>
    <w:rsid w:val="00074CE7"/>
    <w:rsid w:val="00074DB7"/>
    <w:rsid w:val="0007534B"/>
    <w:rsid w:val="000758C8"/>
    <w:rsid w:val="000758FB"/>
    <w:rsid w:val="0007647C"/>
    <w:rsid w:val="000765A5"/>
    <w:rsid w:val="000766B5"/>
    <w:rsid w:val="00076798"/>
    <w:rsid w:val="0007702F"/>
    <w:rsid w:val="00077063"/>
    <w:rsid w:val="00077281"/>
    <w:rsid w:val="00077482"/>
    <w:rsid w:val="00077777"/>
    <w:rsid w:val="00077987"/>
    <w:rsid w:val="0007798C"/>
    <w:rsid w:val="00077E4D"/>
    <w:rsid w:val="00077E6B"/>
    <w:rsid w:val="00077EC5"/>
    <w:rsid w:val="00077EE6"/>
    <w:rsid w:val="00080179"/>
    <w:rsid w:val="00080446"/>
    <w:rsid w:val="0008060A"/>
    <w:rsid w:val="00080876"/>
    <w:rsid w:val="000808DB"/>
    <w:rsid w:val="00080B55"/>
    <w:rsid w:val="00080B94"/>
    <w:rsid w:val="00081148"/>
    <w:rsid w:val="0008118F"/>
    <w:rsid w:val="00081236"/>
    <w:rsid w:val="00081333"/>
    <w:rsid w:val="0008157E"/>
    <w:rsid w:val="00081C56"/>
    <w:rsid w:val="00081FF5"/>
    <w:rsid w:val="00082134"/>
    <w:rsid w:val="000823E0"/>
    <w:rsid w:val="000825EE"/>
    <w:rsid w:val="000829FD"/>
    <w:rsid w:val="00082AFF"/>
    <w:rsid w:val="00082D15"/>
    <w:rsid w:val="00082F36"/>
    <w:rsid w:val="000830A6"/>
    <w:rsid w:val="00083176"/>
    <w:rsid w:val="00083249"/>
    <w:rsid w:val="00083EA5"/>
    <w:rsid w:val="0008444F"/>
    <w:rsid w:val="00084556"/>
    <w:rsid w:val="00084772"/>
    <w:rsid w:val="00084872"/>
    <w:rsid w:val="00084A87"/>
    <w:rsid w:val="00084AB9"/>
    <w:rsid w:val="00084B6A"/>
    <w:rsid w:val="00084E1F"/>
    <w:rsid w:val="00084E51"/>
    <w:rsid w:val="0008537D"/>
    <w:rsid w:val="0008538D"/>
    <w:rsid w:val="00085463"/>
    <w:rsid w:val="000857F5"/>
    <w:rsid w:val="00085A38"/>
    <w:rsid w:val="00085A43"/>
    <w:rsid w:val="00085C96"/>
    <w:rsid w:val="00085FC1"/>
    <w:rsid w:val="0008603F"/>
    <w:rsid w:val="00086319"/>
    <w:rsid w:val="0008650F"/>
    <w:rsid w:val="0008657C"/>
    <w:rsid w:val="0008690E"/>
    <w:rsid w:val="00086A03"/>
    <w:rsid w:val="00086B7C"/>
    <w:rsid w:val="00086BBA"/>
    <w:rsid w:val="00086D3D"/>
    <w:rsid w:val="00086DC4"/>
    <w:rsid w:val="00086E78"/>
    <w:rsid w:val="00086E82"/>
    <w:rsid w:val="00086FE3"/>
    <w:rsid w:val="00087683"/>
    <w:rsid w:val="00087881"/>
    <w:rsid w:val="00087DBD"/>
    <w:rsid w:val="000902CA"/>
    <w:rsid w:val="00090381"/>
    <w:rsid w:val="00090598"/>
    <w:rsid w:val="00090783"/>
    <w:rsid w:val="00090AD0"/>
    <w:rsid w:val="00090F6D"/>
    <w:rsid w:val="000912D6"/>
    <w:rsid w:val="00091513"/>
    <w:rsid w:val="0009164F"/>
    <w:rsid w:val="000916B2"/>
    <w:rsid w:val="00091781"/>
    <w:rsid w:val="000918EA"/>
    <w:rsid w:val="00091BDC"/>
    <w:rsid w:val="00091D26"/>
    <w:rsid w:val="0009226F"/>
    <w:rsid w:val="000922B8"/>
    <w:rsid w:val="000925AC"/>
    <w:rsid w:val="000928EB"/>
    <w:rsid w:val="000929FD"/>
    <w:rsid w:val="00092D9D"/>
    <w:rsid w:val="00092F34"/>
    <w:rsid w:val="00093057"/>
    <w:rsid w:val="0009308C"/>
    <w:rsid w:val="00093318"/>
    <w:rsid w:val="000939A5"/>
    <w:rsid w:val="00093C58"/>
    <w:rsid w:val="00093E66"/>
    <w:rsid w:val="00093F6A"/>
    <w:rsid w:val="00093FA8"/>
    <w:rsid w:val="00094021"/>
    <w:rsid w:val="00094360"/>
    <w:rsid w:val="000943AB"/>
    <w:rsid w:val="00094495"/>
    <w:rsid w:val="00094641"/>
    <w:rsid w:val="00094980"/>
    <w:rsid w:val="000949F0"/>
    <w:rsid w:val="00094D53"/>
    <w:rsid w:val="00094E05"/>
    <w:rsid w:val="00094EC6"/>
    <w:rsid w:val="00094F20"/>
    <w:rsid w:val="00095004"/>
    <w:rsid w:val="00095140"/>
    <w:rsid w:val="000954BA"/>
    <w:rsid w:val="00095835"/>
    <w:rsid w:val="000958F7"/>
    <w:rsid w:val="00095B47"/>
    <w:rsid w:val="00096061"/>
    <w:rsid w:val="0009606D"/>
    <w:rsid w:val="00096190"/>
    <w:rsid w:val="0009620A"/>
    <w:rsid w:val="00096318"/>
    <w:rsid w:val="000965B6"/>
    <w:rsid w:val="0009664B"/>
    <w:rsid w:val="000967A8"/>
    <w:rsid w:val="0009693E"/>
    <w:rsid w:val="00097917"/>
    <w:rsid w:val="00097EC5"/>
    <w:rsid w:val="00097EDE"/>
    <w:rsid w:val="000A0092"/>
    <w:rsid w:val="000A0473"/>
    <w:rsid w:val="000A04DA"/>
    <w:rsid w:val="000A05B6"/>
    <w:rsid w:val="000A0723"/>
    <w:rsid w:val="000A0C7B"/>
    <w:rsid w:val="000A0F33"/>
    <w:rsid w:val="000A0FF0"/>
    <w:rsid w:val="000A12E9"/>
    <w:rsid w:val="000A14B9"/>
    <w:rsid w:val="000A1573"/>
    <w:rsid w:val="000A19F1"/>
    <w:rsid w:val="000A19FA"/>
    <w:rsid w:val="000A1DA3"/>
    <w:rsid w:val="000A2281"/>
    <w:rsid w:val="000A26C2"/>
    <w:rsid w:val="000A2935"/>
    <w:rsid w:val="000A2E9C"/>
    <w:rsid w:val="000A2F67"/>
    <w:rsid w:val="000A31F8"/>
    <w:rsid w:val="000A32E0"/>
    <w:rsid w:val="000A357E"/>
    <w:rsid w:val="000A380B"/>
    <w:rsid w:val="000A3971"/>
    <w:rsid w:val="000A3ADC"/>
    <w:rsid w:val="000A3D5F"/>
    <w:rsid w:val="000A3F64"/>
    <w:rsid w:val="000A4004"/>
    <w:rsid w:val="000A4453"/>
    <w:rsid w:val="000A45FB"/>
    <w:rsid w:val="000A4AB4"/>
    <w:rsid w:val="000A4AEE"/>
    <w:rsid w:val="000A4AF6"/>
    <w:rsid w:val="000A4B2F"/>
    <w:rsid w:val="000A4C0E"/>
    <w:rsid w:val="000A514D"/>
    <w:rsid w:val="000A5486"/>
    <w:rsid w:val="000A5679"/>
    <w:rsid w:val="000A56FF"/>
    <w:rsid w:val="000A58EA"/>
    <w:rsid w:val="000A5BE9"/>
    <w:rsid w:val="000A6063"/>
    <w:rsid w:val="000A6067"/>
    <w:rsid w:val="000A6201"/>
    <w:rsid w:val="000A6597"/>
    <w:rsid w:val="000A6E9D"/>
    <w:rsid w:val="000A72EC"/>
    <w:rsid w:val="000A7569"/>
    <w:rsid w:val="000A75BB"/>
    <w:rsid w:val="000A7E35"/>
    <w:rsid w:val="000A7F5C"/>
    <w:rsid w:val="000A7F79"/>
    <w:rsid w:val="000B01B2"/>
    <w:rsid w:val="000B0516"/>
    <w:rsid w:val="000B06EC"/>
    <w:rsid w:val="000B071A"/>
    <w:rsid w:val="000B07F4"/>
    <w:rsid w:val="000B1268"/>
    <w:rsid w:val="000B14F4"/>
    <w:rsid w:val="000B15DF"/>
    <w:rsid w:val="000B1A34"/>
    <w:rsid w:val="000B1B17"/>
    <w:rsid w:val="000B1B70"/>
    <w:rsid w:val="000B20ED"/>
    <w:rsid w:val="000B2119"/>
    <w:rsid w:val="000B21C5"/>
    <w:rsid w:val="000B251C"/>
    <w:rsid w:val="000B2777"/>
    <w:rsid w:val="000B2A42"/>
    <w:rsid w:val="000B2B4C"/>
    <w:rsid w:val="000B34F5"/>
    <w:rsid w:val="000B3A0E"/>
    <w:rsid w:val="000B3B01"/>
    <w:rsid w:val="000B3C90"/>
    <w:rsid w:val="000B4265"/>
    <w:rsid w:val="000B4498"/>
    <w:rsid w:val="000B44B6"/>
    <w:rsid w:val="000B459D"/>
    <w:rsid w:val="000B476C"/>
    <w:rsid w:val="000B4DA0"/>
    <w:rsid w:val="000B5111"/>
    <w:rsid w:val="000B545A"/>
    <w:rsid w:val="000B5470"/>
    <w:rsid w:val="000B5B72"/>
    <w:rsid w:val="000B5BCA"/>
    <w:rsid w:val="000B5C09"/>
    <w:rsid w:val="000B5C5B"/>
    <w:rsid w:val="000B5FBC"/>
    <w:rsid w:val="000B60CF"/>
    <w:rsid w:val="000B61FB"/>
    <w:rsid w:val="000B633F"/>
    <w:rsid w:val="000B6A61"/>
    <w:rsid w:val="000B6AD8"/>
    <w:rsid w:val="000B6D6A"/>
    <w:rsid w:val="000B7179"/>
    <w:rsid w:val="000B758C"/>
    <w:rsid w:val="000B76FC"/>
    <w:rsid w:val="000B7F5B"/>
    <w:rsid w:val="000C0205"/>
    <w:rsid w:val="000C05FD"/>
    <w:rsid w:val="000C084A"/>
    <w:rsid w:val="000C091B"/>
    <w:rsid w:val="000C118B"/>
    <w:rsid w:val="000C1224"/>
    <w:rsid w:val="000C1302"/>
    <w:rsid w:val="000C135D"/>
    <w:rsid w:val="000C14BE"/>
    <w:rsid w:val="000C155E"/>
    <w:rsid w:val="000C1618"/>
    <w:rsid w:val="000C16FD"/>
    <w:rsid w:val="000C17C1"/>
    <w:rsid w:val="000C1D0A"/>
    <w:rsid w:val="000C1EB0"/>
    <w:rsid w:val="000C2897"/>
    <w:rsid w:val="000C2B4D"/>
    <w:rsid w:val="000C3264"/>
    <w:rsid w:val="000C35BD"/>
    <w:rsid w:val="000C3A26"/>
    <w:rsid w:val="000C3C32"/>
    <w:rsid w:val="000C3E1F"/>
    <w:rsid w:val="000C4047"/>
    <w:rsid w:val="000C43E4"/>
    <w:rsid w:val="000C4420"/>
    <w:rsid w:val="000C45FC"/>
    <w:rsid w:val="000C4652"/>
    <w:rsid w:val="000C4678"/>
    <w:rsid w:val="000C46EE"/>
    <w:rsid w:val="000C4785"/>
    <w:rsid w:val="000C4796"/>
    <w:rsid w:val="000C47D9"/>
    <w:rsid w:val="000C4A5F"/>
    <w:rsid w:val="000C4A73"/>
    <w:rsid w:val="000C4CAD"/>
    <w:rsid w:val="000C4D6F"/>
    <w:rsid w:val="000C4E06"/>
    <w:rsid w:val="000C4FAA"/>
    <w:rsid w:val="000C507E"/>
    <w:rsid w:val="000C5561"/>
    <w:rsid w:val="000C5659"/>
    <w:rsid w:val="000C5681"/>
    <w:rsid w:val="000C56DE"/>
    <w:rsid w:val="000C58B9"/>
    <w:rsid w:val="000C59C8"/>
    <w:rsid w:val="000C5DE0"/>
    <w:rsid w:val="000C5E1F"/>
    <w:rsid w:val="000C5F23"/>
    <w:rsid w:val="000C5F33"/>
    <w:rsid w:val="000C602A"/>
    <w:rsid w:val="000C6473"/>
    <w:rsid w:val="000C669E"/>
    <w:rsid w:val="000C688F"/>
    <w:rsid w:val="000C7182"/>
    <w:rsid w:val="000C7378"/>
    <w:rsid w:val="000C73AA"/>
    <w:rsid w:val="000C749A"/>
    <w:rsid w:val="000C76CD"/>
    <w:rsid w:val="000C77DC"/>
    <w:rsid w:val="000C781C"/>
    <w:rsid w:val="000C783F"/>
    <w:rsid w:val="000C7AA3"/>
    <w:rsid w:val="000C7BDB"/>
    <w:rsid w:val="000C7EA5"/>
    <w:rsid w:val="000D0767"/>
    <w:rsid w:val="000D07E6"/>
    <w:rsid w:val="000D08E8"/>
    <w:rsid w:val="000D0A45"/>
    <w:rsid w:val="000D0A56"/>
    <w:rsid w:val="000D0E17"/>
    <w:rsid w:val="000D0F25"/>
    <w:rsid w:val="000D13F8"/>
    <w:rsid w:val="000D15DD"/>
    <w:rsid w:val="000D1711"/>
    <w:rsid w:val="000D18D7"/>
    <w:rsid w:val="000D1AD2"/>
    <w:rsid w:val="000D211D"/>
    <w:rsid w:val="000D2433"/>
    <w:rsid w:val="000D268D"/>
    <w:rsid w:val="000D2C55"/>
    <w:rsid w:val="000D325D"/>
    <w:rsid w:val="000D3539"/>
    <w:rsid w:val="000D3C8B"/>
    <w:rsid w:val="000D3E86"/>
    <w:rsid w:val="000D3EBA"/>
    <w:rsid w:val="000D409B"/>
    <w:rsid w:val="000D4100"/>
    <w:rsid w:val="000D41B8"/>
    <w:rsid w:val="000D42BE"/>
    <w:rsid w:val="000D47D9"/>
    <w:rsid w:val="000D4A0F"/>
    <w:rsid w:val="000D4E36"/>
    <w:rsid w:val="000D55DD"/>
    <w:rsid w:val="000D5863"/>
    <w:rsid w:val="000D5970"/>
    <w:rsid w:val="000D597F"/>
    <w:rsid w:val="000D6163"/>
    <w:rsid w:val="000D61D2"/>
    <w:rsid w:val="000D6268"/>
    <w:rsid w:val="000D6435"/>
    <w:rsid w:val="000D6448"/>
    <w:rsid w:val="000D6C46"/>
    <w:rsid w:val="000D6C6C"/>
    <w:rsid w:val="000D6D77"/>
    <w:rsid w:val="000D6E4C"/>
    <w:rsid w:val="000D7059"/>
    <w:rsid w:val="000D750A"/>
    <w:rsid w:val="000D7664"/>
    <w:rsid w:val="000D76F2"/>
    <w:rsid w:val="000D77BE"/>
    <w:rsid w:val="000D7950"/>
    <w:rsid w:val="000D7B1E"/>
    <w:rsid w:val="000D7B92"/>
    <w:rsid w:val="000D7C48"/>
    <w:rsid w:val="000D7E9C"/>
    <w:rsid w:val="000E0130"/>
    <w:rsid w:val="000E07F7"/>
    <w:rsid w:val="000E0D6D"/>
    <w:rsid w:val="000E0EDD"/>
    <w:rsid w:val="000E1683"/>
    <w:rsid w:val="000E172B"/>
    <w:rsid w:val="000E1903"/>
    <w:rsid w:val="000E1D9E"/>
    <w:rsid w:val="000E2258"/>
    <w:rsid w:val="000E24B2"/>
    <w:rsid w:val="000E2644"/>
    <w:rsid w:val="000E276D"/>
    <w:rsid w:val="000E2A2B"/>
    <w:rsid w:val="000E2AA9"/>
    <w:rsid w:val="000E38A5"/>
    <w:rsid w:val="000E3997"/>
    <w:rsid w:val="000E3C43"/>
    <w:rsid w:val="000E3EBD"/>
    <w:rsid w:val="000E4499"/>
    <w:rsid w:val="000E44A6"/>
    <w:rsid w:val="000E4A3B"/>
    <w:rsid w:val="000E4ADF"/>
    <w:rsid w:val="000E4F2F"/>
    <w:rsid w:val="000E4FB1"/>
    <w:rsid w:val="000E5135"/>
    <w:rsid w:val="000E520F"/>
    <w:rsid w:val="000E52C3"/>
    <w:rsid w:val="000E53F7"/>
    <w:rsid w:val="000E5B51"/>
    <w:rsid w:val="000E5D1C"/>
    <w:rsid w:val="000E5D74"/>
    <w:rsid w:val="000E66B2"/>
    <w:rsid w:val="000E6842"/>
    <w:rsid w:val="000E689E"/>
    <w:rsid w:val="000E6A70"/>
    <w:rsid w:val="000E6D6C"/>
    <w:rsid w:val="000E7058"/>
    <w:rsid w:val="000E7588"/>
    <w:rsid w:val="000E76B0"/>
    <w:rsid w:val="000E7B2F"/>
    <w:rsid w:val="000F05E3"/>
    <w:rsid w:val="000F06FF"/>
    <w:rsid w:val="000F0976"/>
    <w:rsid w:val="000F0BD0"/>
    <w:rsid w:val="000F0BFE"/>
    <w:rsid w:val="000F0C6B"/>
    <w:rsid w:val="000F0F54"/>
    <w:rsid w:val="000F11D9"/>
    <w:rsid w:val="000F13E3"/>
    <w:rsid w:val="000F1430"/>
    <w:rsid w:val="000F16AF"/>
    <w:rsid w:val="000F19F8"/>
    <w:rsid w:val="000F2022"/>
    <w:rsid w:val="000F20BB"/>
    <w:rsid w:val="000F22C5"/>
    <w:rsid w:val="000F26F5"/>
    <w:rsid w:val="000F28A7"/>
    <w:rsid w:val="000F2C04"/>
    <w:rsid w:val="000F2DB6"/>
    <w:rsid w:val="000F2EC4"/>
    <w:rsid w:val="000F3586"/>
    <w:rsid w:val="000F361E"/>
    <w:rsid w:val="000F3849"/>
    <w:rsid w:val="000F3D81"/>
    <w:rsid w:val="000F3E31"/>
    <w:rsid w:val="000F42EE"/>
    <w:rsid w:val="000F432F"/>
    <w:rsid w:val="000F43B5"/>
    <w:rsid w:val="000F43D6"/>
    <w:rsid w:val="000F43E6"/>
    <w:rsid w:val="000F465C"/>
    <w:rsid w:val="000F4917"/>
    <w:rsid w:val="000F4A4E"/>
    <w:rsid w:val="000F4B51"/>
    <w:rsid w:val="000F51B9"/>
    <w:rsid w:val="000F52AC"/>
    <w:rsid w:val="000F546E"/>
    <w:rsid w:val="000F57DA"/>
    <w:rsid w:val="000F581D"/>
    <w:rsid w:val="000F596E"/>
    <w:rsid w:val="000F59ED"/>
    <w:rsid w:val="000F5CE5"/>
    <w:rsid w:val="000F6689"/>
    <w:rsid w:val="000F66C9"/>
    <w:rsid w:val="000F672A"/>
    <w:rsid w:val="000F6F8C"/>
    <w:rsid w:val="000F71CA"/>
    <w:rsid w:val="000F74DB"/>
    <w:rsid w:val="000F76AD"/>
    <w:rsid w:val="000F7719"/>
    <w:rsid w:val="000F77F6"/>
    <w:rsid w:val="000F7D40"/>
    <w:rsid w:val="00100026"/>
    <w:rsid w:val="00100058"/>
    <w:rsid w:val="00100280"/>
    <w:rsid w:val="00100411"/>
    <w:rsid w:val="0010048C"/>
    <w:rsid w:val="00100832"/>
    <w:rsid w:val="00100A26"/>
    <w:rsid w:val="00100A66"/>
    <w:rsid w:val="00100A6E"/>
    <w:rsid w:val="00100B28"/>
    <w:rsid w:val="001010BD"/>
    <w:rsid w:val="0010115C"/>
    <w:rsid w:val="00101464"/>
    <w:rsid w:val="00101904"/>
    <w:rsid w:val="00101FCE"/>
    <w:rsid w:val="0010218F"/>
    <w:rsid w:val="001023CB"/>
    <w:rsid w:val="001023E5"/>
    <w:rsid w:val="0010253D"/>
    <w:rsid w:val="00102645"/>
    <w:rsid w:val="00102865"/>
    <w:rsid w:val="00102D7F"/>
    <w:rsid w:val="00102EC5"/>
    <w:rsid w:val="00102ECD"/>
    <w:rsid w:val="001030B6"/>
    <w:rsid w:val="001031E8"/>
    <w:rsid w:val="0010357E"/>
    <w:rsid w:val="001035AC"/>
    <w:rsid w:val="00103925"/>
    <w:rsid w:val="00103A45"/>
    <w:rsid w:val="00103AE4"/>
    <w:rsid w:val="00103C38"/>
    <w:rsid w:val="00103CA5"/>
    <w:rsid w:val="00104035"/>
    <w:rsid w:val="001042C3"/>
    <w:rsid w:val="001043BD"/>
    <w:rsid w:val="0010470B"/>
    <w:rsid w:val="00104748"/>
    <w:rsid w:val="00104757"/>
    <w:rsid w:val="00104C12"/>
    <w:rsid w:val="00104C32"/>
    <w:rsid w:val="00104DAC"/>
    <w:rsid w:val="00104FBE"/>
    <w:rsid w:val="001052AF"/>
    <w:rsid w:val="0010536D"/>
    <w:rsid w:val="00105C4B"/>
    <w:rsid w:val="00105C53"/>
    <w:rsid w:val="00105D46"/>
    <w:rsid w:val="001060D5"/>
    <w:rsid w:val="001062E6"/>
    <w:rsid w:val="00106412"/>
    <w:rsid w:val="00106487"/>
    <w:rsid w:val="00106781"/>
    <w:rsid w:val="00106793"/>
    <w:rsid w:val="001068BF"/>
    <w:rsid w:val="001068DB"/>
    <w:rsid w:val="001068F4"/>
    <w:rsid w:val="00106946"/>
    <w:rsid w:val="00106974"/>
    <w:rsid w:val="00106B22"/>
    <w:rsid w:val="00106C34"/>
    <w:rsid w:val="00106EA3"/>
    <w:rsid w:val="00106EE4"/>
    <w:rsid w:val="00106F3E"/>
    <w:rsid w:val="00107096"/>
    <w:rsid w:val="00107166"/>
    <w:rsid w:val="00107307"/>
    <w:rsid w:val="00107411"/>
    <w:rsid w:val="00107810"/>
    <w:rsid w:val="0010797E"/>
    <w:rsid w:val="00107995"/>
    <w:rsid w:val="001079A2"/>
    <w:rsid w:val="00107BF8"/>
    <w:rsid w:val="001103B5"/>
    <w:rsid w:val="0011043F"/>
    <w:rsid w:val="0011071D"/>
    <w:rsid w:val="00110781"/>
    <w:rsid w:val="00110864"/>
    <w:rsid w:val="00110939"/>
    <w:rsid w:val="001109DD"/>
    <w:rsid w:val="00110A11"/>
    <w:rsid w:val="00110BCE"/>
    <w:rsid w:val="00110C18"/>
    <w:rsid w:val="00110D8C"/>
    <w:rsid w:val="00110F40"/>
    <w:rsid w:val="0011100E"/>
    <w:rsid w:val="00111302"/>
    <w:rsid w:val="00111B84"/>
    <w:rsid w:val="00111D2C"/>
    <w:rsid w:val="00111D58"/>
    <w:rsid w:val="0011210C"/>
    <w:rsid w:val="0011284B"/>
    <w:rsid w:val="00112B9B"/>
    <w:rsid w:val="00112E26"/>
    <w:rsid w:val="001130A6"/>
    <w:rsid w:val="00113133"/>
    <w:rsid w:val="0011315E"/>
    <w:rsid w:val="0011337C"/>
    <w:rsid w:val="001135E2"/>
    <w:rsid w:val="00113604"/>
    <w:rsid w:val="0011374C"/>
    <w:rsid w:val="00113C71"/>
    <w:rsid w:val="0011416F"/>
    <w:rsid w:val="001145AC"/>
    <w:rsid w:val="001145C9"/>
    <w:rsid w:val="0011471C"/>
    <w:rsid w:val="0011527E"/>
    <w:rsid w:val="0011554F"/>
    <w:rsid w:val="00115707"/>
    <w:rsid w:val="0011585B"/>
    <w:rsid w:val="001161E9"/>
    <w:rsid w:val="001163AF"/>
    <w:rsid w:val="00116545"/>
    <w:rsid w:val="00116815"/>
    <w:rsid w:val="0011692D"/>
    <w:rsid w:val="00116A7F"/>
    <w:rsid w:val="00116A88"/>
    <w:rsid w:val="00116E9D"/>
    <w:rsid w:val="00116EF0"/>
    <w:rsid w:val="00117018"/>
    <w:rsid w:val="0011703B"/>
    <w:rsid w:val="00117588"/>
    <w:rsid w:val="0011771C"/>
    <w:rsid w:val="00117F37"/>
    <w:rsid w:val="001200B7"/>
    <w:rsid w:val="0012027B"/>
    <w:rsid w:val="0012035B"/>
    <w:rsid w:val="00120459"/>
    <w:rsid w:val="00120E9B"/>
    <w:rsid w:val="00120EA6"/>
    <w:rsid w:val="00121282"/>
    <w:rsid w:val="001213E5"/>
    <w:rsid w:val="0012145D"/>
    <w:rsid w:val="0012150A"/>
    <w:rsid w:val="00121560"/>
    <w:rsid w:val="00121582"/>
    <w:rsid w:val="0012178B"/>
    <w:rsid w:val="00121CE6"/>
    <w:rsid w:val="00121DC5"/>
    <w:rsid w:val="00121E9B"/>
    <w:rsid w:val="001221A7"/>
    <w:rsid w:val="001223CF"/>
    <w:rsid w:val="0012261B"/>
    <w:rsid w:val="001228EE"/>
    <w:rsid w:val="00122C19"/>
    <w:rsid w:val="00122FC8"/>
    <w:rsid w:val="0012364D"/>
    <w:rsid w:val="00123741"/>
    <w:rsid w:val="001238E0"/>
    <w:rsid w:val="001238FC"/>
    <w:rsid w:val="00123BE4"/>
    <w:rsid w:val="00123F69"/>
    <w:rsid w:val="0012415C"/>
    <w:rsid w:val="00124CEC"/>
    <w:rsid w:val="0012515A"/>
    <w:rsid w:val="0012515E"/>
    <w:rsid w:val="00125623"/>
    <w:rsid w:val="00126373"/>
    <w:rsid w:val="00126727"/>
    <w:rsid w:val="00126B46"/>
    <w:rsid w:val="00126B8A"/>
    <w:rsid w:val="00126BDE"/>
    <w:rsid w:val="00126CED"/>
    <w:rsid w:val="00126E69"/>
    <w:rsid w:val="00126F7A"/>
    <w:rsid w:val="001271E2"/>
    <w:rsid w:val="00127245"/>
    <w:rsid w:val="00127252"/>
    <w:rsid w:val="0012730D"/>
    <w:rsid w:val="0012760C"/>
    <w:rsid w:val="00127696"/>
    <w:rsid w:val="0012790B"/>
    <w:rsid w:val="001310B1"/>
    <w:rsid w:val="001312DA"/>
    <w:rsid w:val="00131447"/>
    <w:rsid w:val="0013167F"/>
    <w:rsid w:val="001317CD"/>
    <w:rsid w:val="001319A7"/>
    <w:rsid w:val="00131D42"/>
    <w:rsid w:val="0013249D"/>
    <w:rsid w:val="0013249E"/>
    <w:rsid w:val="0013251E"/>
    <w:rsid w:val="00132BDC"/>
    <w:rsid w:val="00132E37"/>
    <w:rsid w:val="00132FF6"/>
    <w:rsid w:val="00133187"/>
    <w:rsid w:val="001333B4"/>
    <w:rsid w:val="001335AB"/>
    <w:rsid w:val="00133649"/>
    <w:rsid w:val="001336D0"/>
    <w:rsid w:val="0013393C"/>
    <w:rsid w:val="00133C3E"/>
    <w:rsid w:val="00134464"/>
    <w:rsid w:val="00134876"/>
    <w:rsid w:val="001349B4"/>
    <w:rsid w:val="00134A25"/>
    <w:rsid w:val="00134CF8"/>
    <w:rsid w:val="00134DDB"/>
    <w:rsid w:val="00134E4F"/>
    <w:rsid w:val="00135070"/>
    <w:rsid w:val="001353FD"/>
    <w:rsid w:val="00135761"/>
    <w:rsid w:val="0013581C"/>
    <w:rsid w:val="00135A85"/>
    <w:rsid w:val="0013634C"/>
    <w:rsid w:val="001366E6"/>
    <w:rsid w:val="00136844"/>
    <w:rsid w:val="00136849"/>
    <w:rsid w:val="00136B52"/>
    <w:rsid w:val="00136F46"/>
    <w:rsid w:val="00137479"/>
    <w:rsid w:val="0013747C"/>
    <w:rsid w:val="0013754F"/>
    <w:rsid w:val="00137BA2"/>
    <w:rsid w:val="001400D6"/>
    <w:rsid w:val="001400EC"/>
    <w:rsid w:val="00140203"/>
    <w:rsid w:val="001407EE"/>
    <w:rsid w:val="00140987"/>
    <w:rsid w:val="00140D11"/>
    <w:rsid w:val="00140DFC"/>
    <w:rsid w:val="00141028"/>
    <w:rsid w:val="00141090"/>
    <w:rsid w:val="001410EB"/>
    <w:rsid w:val="00141268"/>
    <w:rsid w:val="001413F0"/>
    <w:rsid w:val="0014171D"/>
    <w:rsid w:val="00141D64"/>
    <w:rsid w:val="00141E32"/>
    <w:rsid w:val="00141F5B"/>
    <w:rsid w:val="00142307"/>
    <w:rsid w:val="00142340"/>
    <w:rsid w:val="001424A4"/>
    <w:rsid w:val="001424D0"/>
    <w:rsid w:val="001426FF"/>
    <w:rsid w:val="001427B6"/>
    <w:rsid w:val="001428C2"/>
    <w:rsid w:val="00142A5E"/>
    <w:rsid w:val="00142BF6"/>
    <w:rsid w:val="00142D42"/>
    <w:rsid w:val="00143211"/>
    <w:rsid w:val="0014327E"/>
    <w:rsid w:val="0014353B"/>
    <w:rsid w:val="00143AC2"/>
    <w:rsid w:val="00143CF1"/>
    <w:rsid w:val="00143CFC"/>
    <w:rsid w:val="00144513"/>
    <w:rsid w:val="0014473A"/>
    <w:rsid w:val="00144760"/>
    <w:rsid w:val="00144F53"/>
    <w:rsid w:val="00144FE5"/>
    <w:rsid w:val="0014500D"/>
    <w:rsid w:val="0014598D"/>
    <w:rsid w:val="001459A9"/>
    <w:rsid w:val="00145B32"/>
    <w:rsid w:val="00145C68"/>
    <w:rsid w:val="00145E48"/>
    <w:rsid w:val="00145F15"/>
    <w:rsid w:val="00145FEE"/>
    <w:rsid w:val="00145FF1"/>
    <w:rsid w:val="0014638C"/>
    <w:rsid w:val="0014651A"/>
    <w:rsid w:val="0014669C"/>
    <w:rsid w:val="0014696D"/>
    <w:rsid w:val="001469DB"/>
    <w:rsid w:val="00146DFB"/>
    <w:rsid w:val="001470D4"/>
    <w:rsid w:val="0014731F"/>
    <w:rsid w:val="0014751B"/>
    <w:rsid w:val="0014756C"/>
    <w:rsid w:val="0014761D"/>
    <w:rsid w:val="00147BF0"/>
    <w:rsid w:val="001502DB"/>
    <w:rsid w:val="00150A35"/>
    <w:rsid w:val="00150BF2"/>
    <w:rsid w:val="00150D34"/>
    <w:rsid w:val="00150F57"/>
    <w:rsid w:val="00151120"/>
    <w:rsid w:val="00151394"/>
    <w:rsid w:val="00151686"/>
    <w:rsid w:val="001517EF"/>
    <w:rsid w:val="001518CC"/>
    <w:rsid w:val="00151BE0"/>
    <w:rsid w:val="00151C2A"/>
    <w:rsid w:val="00151F05"/>
    <w:rsid w:val="001522A4"/>
    <w:rsid w:val="00152598"/>
    <w:rsid w:val="00152630"/>
    <w:rsid w:val="0015286F"/>
    <w:rsid w:val="0015293C"/>
    <w:rsid w:val="00152CCD"/>
    <w:rsid w:val="0015354C"/>
    <w:rsid w:val="00153A13"/>
    <w:rsid w:val="00153E60"/>
    <w:rsid w:val="00153E90"/>
    <w:rsid w:val="00153FE2"/>
    <w:rsid w:val="001540CA"/>
    <w:rsid w:val="00154154"/>
    <w:rsid w:val="001544C4"/>
    <w:rsid w:val="001544E2"/>
    <w:rsid w:val="00154DA3"/>
    <w:rsid w:val="00154E44"/>
    <w:rsid w:val="00154F3E"/>
    <w:rsid w:val="001550F1"/>
    <w:rsid w:val="001551DD"/>
    <w:rsid w:val="0015572D"/>
    <w:rsid w:val="00155AFC"/>
    <w:rsid w:val="00155BF5"/>
    <w:rsid w:val="00155D2A"/>
    <w:rsid w:val="00155D65"/>
    <w:rsid w:val="001562A7"/>
    <w:rsid w:val="001564D5"/>
    <w:rsid w:val="00156B95"/>
    <w:rsid w:val="00156D7A"/>
    <w:rsid w:val="001570D3"/>
    <w:rsid w:val="001571C9"/>
    <w:rsid w:val="00157206"/>
    <w:rsid w:val="001575D7"/>
    <w:rsid w:val="00160133"/>
    <w:rsid w:val="0016037D"/>
    <w:rsid w:val="001603AA"/>
    <w:rsid w:val="00160550"/>
    <w:rsid w:val="001606FC"/>
    <w:rsid w:val="00160AC4"/>
    <w:rsid w:val="00160C2C"/>
    <w:rsid w:val="00161124"/>
    <w:rsid w:val="00161199"/>
    <w:rsid w:val="001612A4"/>
    <w:rsid w:val="0016162E"/>
    <w:rsid w:val="0016178C"/>
    <w:rsid w:val="0016181F"/>
    <w:rsid w:val="00162040"/>
    <w:rsid w:val="001621F3"/>
    <w:rsid w:val="001622CD"/>
    <w:rsid w:val="001623E0"/>
    <w:rsid w:val="001623F9"/>
    <w:rsid w:val="001624D1"/>
    <w:rsid w:val="00162662"/>
    <w:rsid w:val="0016284E"/>
    <w:rsid w:val="00162C5F"/>
    <w:rsid w:val="00162CE7"/>
    <w:rsid w:val="001631C8"/>
    <w:rsid w:val="001631D3"/>
    <w:rsid w:val="001633ED"/>
    <w:rsid w:val="00163569"/>
    <w:rsid w:val="00163676"/>
    <w:rsid w:val="00163790"/>
    <w:rsid w:val="00163956"/>
    <w:rsid w:val="00163C7A"/>
    <w:rsid w:val="00163E31"/>
    <w:rsid w:val="0016426B"/>
    <w:rsid w:val="0016438B"/>
    <w:rsid w:val="001645F4"/>
    <w:rsid w:val="001649EA"/>
    <w:rsid w:val="00164EDA"/>
    <w:rsid w:val="00164EE3"/>
    <w:rsid w:val="001650F8"/>
    <w:rsid w:val="00165192"/>
    <w:rsid w:val="0016547E"/>
    <w:rsid w:val="00165513"/>
    <w:rsid w:val="001655A3"/>
    <w:rsid w:val="001655B3"/>
    <w:rsid w:val="0016579A"/>
    <w:rsid w:val="00165971"/>
    <w:rsid w:val="00165C2E"/>
    <w:rsid w:val="00165D2F"/>
    <w:rsid w:val="00165E00"/>
    <w:rsid w:val="0016612B"/>
    <w:rsid w:val="001663C3"/>
    <w:rsid w:val="001664EA"/>
    <w:rsid w:val="00166BC4"/>
    <w:rsid w:val="00166CBC"/>
    <w:rsid w:val="00166D57"/>
    <w:rsid w:val="00166DE7"/>
    <w:rsid w:val="00166F7F"/>
    <w:rsid w:val="0016718C"/>
    <w:rsid w:val="001672F1"/>
    <w:rsid w:val="0016741E"/>
    <w:rsid w:val="00167655"/>
    <w:rsid w:val="00167A94"/>
    <w:rsid w:val="00167AF5"/>
    <w:rsid w:val="00167BB2"/>
    <w:rsid w:val="00167CB3"/>
    <w:rsid w:val="0017000C"/>
    <w:rsid w:val="00170625"/>
    <w:rsid w:val="00170726"/>
    <w:rsid w:val="00170743"/>
    <w:rsid w:val="00170928"/>
    <w:rsid w:val="00170C2B"/>
    <w:rsid w:val="00170C3E"/>
    <w:rsid w:val="00170DB1"/>
    <w:rsid w:val="00170DFD"/>
    <w:rsid w:val="00170FFB"/>
    <w:rsid w:val="00171162"/>
    <w:rsid w:val="001711DB"/>
    <w:rsid w:val="00171278"/>
    <w:rsid w:val="0017153F"/>
    <w:rsid w:val="00171B82"/>
    <w:rsid w:val="00171F78"/>
    <w:rsid w:val="00171FF4"/>
    <w:rsid w:val="00171FFF"/>
    <w:rsid w:val="00172034"/>
    <w:rsid w:val="001723F0"/>
    <w:rsid w:val="00172957"/>
    <w:rsid w:val="001729FF"/>
    <w:rsid w:val="00172C68"/>
    <w:rsid w:val="00172E0C"/>
    <w:rsid w:val="001733C3"/>
    <w:rsid w:val="00173566"/>
    <w:rsid w:val="001738EB"/>
    <w:rsid w:val="00173B56"/>
    <w:rsid w:val="00173FD2"/>
    <w:rsid w:val="00174001"/>
    <w:rsid w:val="00174327"/>
    <w:rsid w:val="00174356"/>
    <w:rsid w:val="00174607"/>
    <w:rsid w:val="00174709"/>
    <w:rsid w:val="00174729"/>
    <w:rsid w:val="00174DC3"/>
    <w:rsid w:val="0017517C"/>
    <w:rsid w:val="001752F0"/>
    <w:rsid w:val="001753FA"/>
    <w:rsid w:val="00175894"/>
    <w:rsid w:val="001759F6"/>
    <w:rsid w:val="00175CD4"/>
    <w:rsid w:val="00175CFB"/>
    <w:rsid w:val="001762BE"/>
    <w:rsid w:val="0017637B"/>
    <w:rsid w:val="0017660F"/>
    <w:rsid w:val="00176CBD"/>
    <w:rsid w:val="00177065"/>
    <w:rsid w:val="00177353"/>
    <w:rsid w:val="00177782"/>
    <w:rsid w:val="00180345"/>
    <w:rsid w:val="001804AD"/>
    <w:rsid w:val="0018055B"/>
    <w:rsid w:val="001809D0"/>
    <w:rsid w:val="00181337"/>
    <w:rsid w:val="00181578"/>
    <w:rsid w:val="00181648"/>
    <w:rsid w:val="00181B8B"/>
    <w:rsid w:val="00182115"/>
    <w:rsid w:val="0018248D"/>
    <w:rsid w:val="001827B8"/>
    <w:rsid w:val="00182A43"/>
    <w:rsid w:val="001834C4"/>
    <w:rsid w:val="001837B1"/>
    <w:rsid w:val="001837BA"/>
    <w:rsid w:val="0018388E"/>
    <w:rsid w:val="001839C7"/>
    <w:rsid w:val="00183E26"/>
    <w:rsid w:val="001840CB"/>
    <w:rsid w:val="0018484F"/>
    <w:rsid w:val="00184FEC"/>
    <w:rsid w:val="00185184"/>
    <w:rsid w:val="00185264"/>
    <w:rsid w:val="00185670"/>
    <w:rsid w:val="00185A92"/>
    <w:rsid w:val="00185C3F"/>
    <w:rsid w:val="00185C51"/>
    <w:rsid w:val="00186165"/>
    <w:rsid w:val="00186177"/>
    <w:rsid w:val="001864CB"/>
    <w:rsid w:val="0018655B"/>
    <w:rsid w:val="00186854"/>
    <w:rsid w:val="00186D12"/>
    <w:rsid w:val="0018743F"/>
    <w:rsid w:val="001874BB"/>
    <w:rsid w:val="0018751C"/>
    <w:rsid w:val="00187581"/>
    <w:rsid w:val="001876EB"/>
    <w:rsid w:val="00187EAC"/>
    <w:rsid w:val="00187F4F"/>
    <w:rsid w:val="00190017"/>
    <w:rsid w:val="001900DA"/>
    <w:rsid w:val="00190518"/>
    <w:rsid w:val="0019098E"/>
    <w:rsid w:val="00190A74"/>
    <w:rsid w:val="00190B80"/>
    <w:rsid w:val="00190BAC"/>
    <w:rsid w:val="00190EBB"/>
    <w:rsid w:val="0019104C"/>
    <w:rsid w:val="001910AA"/>
    <w:rsid w:val="00191105"/>
    <w:rsid w:val="00191108"/>
    <w:rsid w:val="00191356"/>
    <w:rsid w:val="00191404"/>
    <w:rsid w:val="00191551"/>
    <w:rsid w:val="001917DC"/>
    <w:rsid w:val="00191888"/>
    <w:rsid w:val="00191985"/>
    <w:rsid w:val="00191A34"/>
    <w:rsid w:val="00191AB5"/>
    <w:rsid w:val="00191B52"/>
    <w:rsid w:val="00191EAA"/>
    <w:rsid w:val="00191F8B"/>
    <w:rsid w:val="00191FA0"/>
    <w:rsid w:val="001920A1"/>
    <w:rsid w:val="001926C2"/>
    <w:rsid w:val="0019287E"/>
    <w:rsid w:val="00192C1A"/>
    <w:rsid w:val="00192C75"/>
    <w:rsid w:val="00192C93"/>
    <w:rsid w:val="00192D59"/>
    <w:rsid w:val="00192DAC"/>
    <w:rsid w:val="00192DE9"/>
    <w:rsid w:val="00193989"/>
    <w:rsid w:val="00193A7A"/>
    <w:rsid w:val="00193D20"/>
    <w:rsid w:val="00193D4A"/>
    <w:rsid w:val="00193EC5"/>
    <w:rsid w:val="001942CE"/>
    <w:rsid w:val="001944CF"/>
    <w:rsid w:val="0019468D"/>
    <w:rsid w:val="001949E3"/>
    <w:rsid w:val="00194C25"/>
    <w:rsid w:val="00194E6D"/>
    <w:rsid w:val="00194EAB"/>
    <w:rsid w:val="00195027"/>
    <w:rsid w:val="0019535A"/>
    <w:rsid w:val="001955BB"/>
    <w:rsid w:val="0019562B"/>
    <w:rsid w:val="00195BF4"/>
    <w:rsid w:val="00195C0A"/>
    <w:rsid w:val="00195DBE"/>
    <w:rsid w:val="00195F19"/>
    <w:rsid w:val="0019601A"/>
    <w:rsid w:val="001963AF"/>
    <w:rsid w:val="00196572"/>
    <w:rsid w:val="0019661D"/>
    <w:rsid w:val="0019696F"/>
    <w:rsid w:val="00196E0C"/>
    <w:rsid w:val="00196E6A"/>
    <w:rsid w:val="00196EA2"/>
    <w:rsid w:val="001970C9"/>
    <w:rsid w:val="0019723F"/>
    <w:rsid w:val="00197284"/>
    <w:rsid w:val="00197778"/>
    <w:rsid w:val="00197B7D"/>
    <w:rsid w:val="00197D0F"/>
    <w:rsid w:val="00197DD5"/>
    <w:rsid w:val="00197DF0"/>
    <w:rsid w:val="001A00E9"/>
    <w:rsid w:val="001A0162"/>
    <w:rsid w:val="001A018F"/>
    <w:rsid w:val="001A0339"/>
    <w:rsid w:val="001A0640"/>
    <w:rsid w:val="001A0D12"/>
    <w:rsid w:val="001A0E43"/>
    <w:rsid w:val="001A102F"/>
    <w:rsid w:val="001A103F"/>
    <w:rsid w:val="001A106E"/>
    <w:rsid w:val="001A130F"/>
    <w:rsid w:val="001A19F4"/>
    <w:rsid w:val="001A1BED"/>
    <w:rsid w:val="001A1CEF"/>
    <w:rsid w:val="001A1FB1"/>
    <w:rsid w:val="001A24C2"/>
    <w:rsid w:val="001A2B0C"/>
    <w:rsid w:val="001A2BD1"/>
    <w:rsid w:val="001A3084"/>
    <w:rsid w:val="001A34EF"/>
    <w:rsid w:val="001A36FA"/>
    <w:rsid w:val="001A388B"/>
    <w:rsid w:val="001A3E34"/>
    <w:rsid w:val="001A3F1B"/>
    <w:rsid w:val="001A41C3"/>
    <w:rsid w:val="001A4540"/>
    <w:rsid w:val="001A4780"/>
    <w:rsid w:val="001A4ABD"/>
    <w:rsid w:val="001A4D12"/>
    <w:rsid w:val="001A4EA8"/>
    <w:rsid w:val="001A5080"/>
    <w:rsid w:val="001A56DC"/>
    <w:rsid w:val="001A58D2"/>
    <w:rsid w:val="001A5C58"/>
    <w:rsid w:val="001A5D66"/>
    <w:rsid w:val="001A5E56"/>
    <w:rsid w:val="001A63A4"/>
    <w:rsid w:val="001A63A7"/>
    <w:rsid w:val="001A6535"/>
    <w:rsid w:val="001A69C9"/>
    <w:rsid w:val="001A69E5"/>
    <w:rsid w:val="001A6DC4"/>
    <w:rsid w:val="001A7114"/>
    <w:rsid w:val="001A7348"/>
    <w:rsid w:val="001A7366"/>
    <w:rsid w:val="001A7406"/>
    <w:rsid w:val="001A74F1"/>
    <w:rsid w:val="001A75F3"/>
    <w:rsid w:val="001A769C"/>
    <w:rsid w:val="001A76F6"/>
    <w:rsid w:val="001A79B5"/>
    <w:rsid w:val="001A7A5A"/>
    <w:rsid w:val="001B01B9"/>
    <w:rsid w:val="001B0D70"/>
    <w:rsid w:val="001B0E0B"/>
    <w:rsid w:val="001B150D"/>
    <w:rsid w:val="001B1572"/>
    <w:rsid w:val="001B1575"/>
    <w:rsid w:val="001B18A3"/>
    <w:rsid w:val="001B1B57"/>
    <w:rsid w:val="001B1C41"/>
    <w:rsid w:val="001B1CDD"/>
    <w:rsid w:val="001B1CE3"/>
    <w:rsid w:val="001B1FA1"/>
    <w:rsid w:val="001B210A"/>
    <w:rsid w:val="001B231A"/>
    <w:rsid w:val="001B240A"/>
    <w:rsid w:val="001B26FC"/>
    <w:rsid w:val="001B2723"/>
    <w:rsid w:val="001B2B07"/>
    <w:rsid w:val="001B2E5C"/>
    <w:rsid w:val="001B2FA8"/>
    <w:rsid w:val="001B3323"/>
    <w:rsid w:val="001B3A99"/>
    <w:rsid w:val="001B3B59"/>
    <w:rsid w:val="001B410C"/>
    <w:rsid w:val="001B4317"/>
    <w:rsid w:val="001B45A1"/>
    <w:rsid w:val="001B49C8"/>
    <w:rsid w:val="001B4C5C"/>
    <w:rsid w:val="001B4EB6"/>
    <w:rsid w:val="001B50C4"/>
    <w:rsid w:val="001B5138"/>
    <w:rsid w:val="001B5159"/>
    <w:rsid w:val="001B545F"/>
    <w:rsid w:val="001B5631"/>
    <w:rsid w:val="001B5654"/>
    <w:rsid w:val="001B56D1"/>
    <w:rsid w:val="001B594F"/>
    <w:rsid w:val="001B5E6F"/>
    <w:rsid w:val="001B5FE1"/>
    <w:rsid w:val="001B63FE"/>
    <w:rsid w:val="001B673C"/>
    <w:rsid w:val="001B69A6"/>
    <w:rsid w:val="001B6C66"/>
    <w:rsid w:val="001B6C74"/>
    <w:rsid w:val="001B70F4"/>
    <w:rsid w:val="001B74EC"/>
    <w:rsid w:val="001B7569"/>
    <w:rsid w:val="001B7720"/>
    <w:rsid w:val="001B7786"/>
    <w:rsid w:val="001B79E0"/>
    <w:rsid w:val="001B7FAA"/>
    <w:rsid w:val="001C0116"/>
    <w:rsid w:val="001C01B8"/>
    <w:rsid w:val="001C0AAE"/>
    <w:rsid w:val="001C0B40"/>
    <w:rsid w:val="001C0BCD"/>
    <w:rsid w:val="001C0CE6"/>
    <w:rsid w:val="001C0F27"/>
    <w:rsid w:val="001C12CD"/>
    <w:rsid w:val="001C13E8"/>
    <w:rsid w:val="001C1A59"/>
    <w:rsid w:val="001C1E93"/>
    <w:rsid w:val="001C1F15"/>
    <w:rsid w:val="001C1F84"/>
    <w:rsid w:val="001C1FFE"/>
    <w:rsid w:val="001C23BF"/>
    <w:rsid w:val="001C29E9"/>
    <w:rsid w:val="001C2A00"/>
    <w:rsid w:val="001C2C42"/>
    <w:rsid w:val="001C2DA6"/>
    <w:rsid w:val="001C328A"/>
    <w:rsid w:val="001C35F4"/>
    <w:rsid w:val="001C37C2"/>
    <w:rsid w:val="001C37D5"/>
    <w:rsid w:val="001C3999"/>
    <w:rsid w:val="001C3AC1"/>
    <w:rsid w:val="001C3D86"/>
    <w:rsid w:val="001C442F"/>
    <w:rsid w:val="001C45E3"/>
    <w:rsid w:val="001C465E"/>
    <w:rsid w:val="001C48C9"/>
    <w:rsid w:val="001C49FB"/>
    <w:rsid w:val="001C4A33"/>
    <w:rsid w:val="001C4B2B"/>
    <w:rsid w:val="001C52A1"/>
    <w:rsid w:val="001C5391"/>
    <w:rsid w:val="001C53C5"/>
    <w:rsid w:val="001C541E"/>
    <w:rsid w:val="001C570B"/>
    <w:rsid w:val="001C5938"/>
    <w:rsid w:val="001C5C58"/>
    <w:rsid w:val="001C5D58"/>
    <w:rsid w:val="001C6085"/>
    <w:rsid w:val="001C610E"/>
    <w:rsid w:val="001C632C"/>
    <w:rsid w:val="001C63DC"/>
    <w:rsid w:val="001C6431"/>
    <w:rsid w:val="001C658F"/>
    <w:rsid w:val="001C65BB"/>
    <w:rsid w:val="001C672E"/>
    <w:rsid w:val="001C676E"/>
    <w:rsid w:val="001C70CA"/>
    <w:rsid w:val="001C7188"/>
    <w:rsid w:val="001C7427"/>
    <w:rsid w:val="001C78EF"/>
    <w:rsid w:val="001C79C7"/>
    <w:rsid w:val="001C7DC1"/>
    <w:rsid w:val="001C7E86"/>
    <w:rsid w:val="001C7F5D"/>
    <w:rsid w:val="001D00CB"/>
    <w:rsid w:val="001D0307"/>
    <w:rsid w:val="001D09C0"/>
    <w:rsid w:val="001D114D"/>
    <w:rsid w:val="001D142F"/>
    <w:rsid w:val="001D18AB"/>
    <w:rsid w:val="001D1A12"/>
    <w:rsid w:val="001D1A8C"/>
    <w:rsid w:val="001D1D56"/>
    <w:rsid w:val="001D1F8B"/>
    <w:rsid w:val="001D206A"/>
    <w:rsid w:val="001D210E"/>
    <w:rsid w:val="001D21A6"/>
    <w:rsid w:val="001D22F4"/>
    <w:rsid w:val="001D23AB"/>
    <w:rsid w:val="001D2472"/>
    <w:rsid w:val="001D262A"/>
    <w:rsid w:val="001D26B0"/>
    <w:rsid w:val="001D27B2"/>
    <w:rsid w:val="001D27DC"/>
    <w:rsid w:val="001D2C06"/>
    <w:rsid w:val="001D30C1"/>
    <w:rsid w:val="001D353D"/>
    <w:rsid w:val="001D3764"/>
    <w:rsid w:val="001D390C"/>
    <w:rsid w:val="001D39D8"/>
    <w:rsid w:val="001D3B22"/>
    <w:rsid w:val="001D3C1B"/>
    <w:rsid w:val="001D3C9F"/>
    <w:rsid w:val="001D3D05"/>
    <w:rsid w:val="001D4204"/>
    <w:rsid w:val="001D464A"/>
    <w:rsid w:val="001D492B"/>
    <w:rsid w:val="001D4955"/>
    <w:rsid w:val="001D4CDE"/>
    <w:rsid w:val="001D4F6B"/>
    <w:rsid w:val="001D4FCE"/>
    <w:rsid w:val="001D533F"/>
    <w:rsid w:val="001D5501"/>
    <w:rsid w:val="001D56E9"/>
    <w:rsid w:val="001D5BD1"/>
    <w:rsid w:val="001D5E81"/>
    <w:rsid w:val="001D5EE3"/>
    <w:rsid w:val="001D6157"/>
    <w:rsid w:val="001D62AB"/>
    <w:rsid w:val="001D63A9"/>
    <w:rsid w:val="001D6E2E"/>
    <w:rsid w:val="001D6E4E"/>
    <w:rsid w:val="001D7120"/>
    <w:rsid w:val="001D7273"/>
    <w:rsid w:val="001D7744"/>
    <w:rsid w:val="001D79A4"/>
    <w:rsid w:val="001D7DBE"/>
    <w:rsid w:val="001D7F9E"/>
    <w:rsid w:val="001E0323"/>
    <w:rsid w:val="001E0640"/>
    <w:rsid w:val="001E0780"/>
    <w:rsid w:val="001E0A03"/>
    <w:rsid w:val="001E0BEE"/>
    <w:rsid w:val="001E10CC"/>
    <w:rsid w:val="001E12B5"/>
    <w:rsid w:val="001E1486"/>
    <w:rsid w:val="001E1A47"/>
    <w:rsid w:val="001E1D86"/>
    <w:rsid w:val="001E2314"/>
    <w:rsid w:val="001E231C"/>
    <w:rsid w:val="001E2562"/>
    <w:rsid w:val="001E2C8B"/>
    <w:rsid w:val="001E2D4D"/>
    <w:rsid w:val="001E2DD8"/>
    <w:rsid w:val="001E2F6F"/>
    <w:rsid w:val="001E2FE1"/>
    <w:rsid w:val="001E30BA"/>
    <w:rsid w:val="001E33CB"/>
    <w:rsid w:val="001E382E"/>
    <w:rsid w:val="001E3854"/>
    <w:rsid w:val="001E42D0"/>
    <w:rsid w:val="001E42EC"/>
    <w:rsid w:val="001E4327"/>
    <w:rsid w:val="001E437F"/>
    <w:rsid w:val="001E44C8"/>
    <w:rsid w:val="001E4596"/>
    <w:rsid w:val="001E47A2"/>
    <w:rsid w:val="001E4ABB"/>
    <w:rsid w:val="001E4CB7"/>
    <w:rsid w:val="001E4DA2"/>
    <w:rsid w:val="001E5081"/>
    <w:rsid w:val="001E519E"/>
    <w:rsid w:val="001E51AA"/>
    <w:rsid w:val="001E54E3"/>
    <w:rsid w:val="001E561C"/>
    <w:rsid w:val="001E57F7"/>
    <w:rsid w:val="001E581A"/>
    <w:rsid w:val="001E5900"/>
    <w:rsid w:val="001E5B1C"/>
    <w:rsid w:val="001E5C75"/>
    <w:rsid w:val="001E5FC3"/>
    <w:rsid w:val="001E601E"/>
    <w:rsid w:val="001E611C"/>
    <w:rsid w:val="001E630A"/>
    <w:rsid w:val="001E670C"/>
    <w:rsid w:val="001E6BAD"/>
    <w:rsid w:val="001E6DFF"/>
    <w:rsid w:val="001E6E8F"/>
    <w:rsid w:val="001E6F22"/>
    <w:rsid w:val="001E70CF"/>
    <w:rsid w:val="001E71F6"/>
    <w:rsid w:val="001E725A"/>
    <w:rsid w:val="001E7517"/>
    <w:rsid w:val="001E751A"/>
    <w:rsid w:val="001E759C"/>
    <w:rsid w:val="001E78CC"/>
    <w:rsid w:val="001E79EB"/>
    <w:rsid w:val="001E7C16"/>
    <w:rsid w:val="001E7DE6"/>
    <w:rsid w:val="001E7E96"/>
    <w:rsid w:val="001F0206"/>
    <w:rsid w:val="001F0404"/>
    <w:rsid w:val="001F0666"/>
    <w:rsid w:val="001F091B"/>
    <w:rsid w:val="001F0A7C"/>
    <w:rsid w:val="001F0AA0"/>
    <w:rsid w:val="001F0D7A"/>
    <w:rsid w:val="001F0E9C"/>
    <w:rsid w:val="001F1856"/>
    <w:rsid w:val="001F186F"/>
    <w:rsid w:val="001F1956"/>
    <w:rsid w:val="001F19D8"/>
    <w:rsid w:val="001F1DA0"/>
    <w:rsid w:val="001F1EAC"/>
    <w:rsid w:val="001F207D"/>
    <w:rsid w:val="001F212E"/>
    <w:rsid w:val="001F21B7"/>
    <w:rsid w:val="001F21FA"/>
    <w:rsid w:val="001F24A8"/>
    <w:rsid w:val="001F2890"/>
    <w:rsid w:val="001F2F94"/>
    <w:rsid w:val="001F329D"/>
    <w:rsid w:val="001F32C7"/>
    <w:rsid w:val="001F3323"/>
    <w:rsid w:val="001F352B"/>
    <w:rsid w:val="001F36C5"/>
    <w:rsid w:val="001F38D7"/>
    <w:rsid w:val="001F3909"/>
    <w:rsid w:val="001F3A86"/>
    <w:rsid w:val="001F3B13"/>
    <w:rsid w:val="001F3B43"/>
    <w:rsid w:val="001F42F4"/>
    <w:rsid w:val="001F44BE"/>
    <w:rsid w:val="001F4548"/>
    <w:rsid w:val="001F4981"/>
    <w:rsid w:val="001F49AC"/>
    <w:rsid w:val="001F4B5D"/>
    <w:rsid w:val="001F4DA3"/>
    <w:rsid w:val="001F4EF0"/>
    <w:rsid w:val="001F50AB"/>
    <w:rsid w:val="001F534D"/>
    <w:rsid w:val="001F5AC6"/>
    <w:rsid w:val="001F64B6"/>
    <w:rsid w:val="001F687F"/>
    <w:rsid w:val="001F7082"/>
    <w:rsid w:val="001F71A2"/>
    <w:rsid w:val="001F7505"/>
    <w:rsid w:val="001F751A"/>
    <w:rsid w:val="001F78B5"/>
    <w:rsid w:val="001F7A47"/>
    <w:rsid w:val="001F7B86"/>
    <w:rsid w:val="001F7EA8"/>
    <w:rsid w:val="002000EF"/>
    <w:rsid w:val="00200293"/>
    <w:rsid w:val="00200422"/>
    <w:rsid w:val="00200673"/>
    <w:rsid w:val="0020072B"/>
    <w:rsid w:val="0020088A"/>
    <w:rsid w:val="00200B3D"/>
    <w:rsid w:val="00200EFE"/>
    <w:rsid w:val="002017B9"/>
    <w:rsid w:val="0020196F"/>
    <w:rsid w:val="00201BDA"/>
    <w:rsid w:val="00201FA0"/>
    <w:rsid w:val="00201FE1"/>
    <w:rsid w:val="0020209D"/>
    <w:rsid w:val="002020DE"/>
    <w:rsid w:val="00202423"/>
    <w:rsid w:val="002024F9"/>
    <w:rsid w:val="00202A04"/>
    <w:rsid w:val="00202B42"/>
    <w:rsid w:val="00202EAC"/>
    <w:rsid w:val="00203366"/>
    <w:rsid w:val="0020372F"/>
    <w:rsid w:val="0020378F"/>
    <w:rsid w:val="00203B89"/>
    <w:rsid w:val="00203CF6"/>
    <w:rsid w:val="00203E56"/>
    <w:rsid w:val="00203FAD"/>
    <w:rsid w:val="002042FA"/>
    <w:rsid w:val="00204476"/>
    <w:rsid w:val="002044C1"/>
    <w:rsid w:val="002046FB"/>
    <w:rsid w:val="00204CF8"/>
    <w:rsid w:val="002051EA"/>
    <w:rsid w:val="0020555C"/>
    <w:rsid w:val="00205770"/>
    <w:rsid w:val="00205FD8"/>
    <w:rsid w:val="0020639B"/>
    <w:rsid w:val="00206639"/>
    <w:rsid w:val="0020689B"/>
    <w:rsid w:val="00207425"/>
    <w:rsid w:val="0020776D"/>
    <w:rsid w:val="00207B5C"/>
    <w:rsid w:val="00207C4D"/>
    <w:rsid w:val="00207D55"/>
    <w:rsid w:val="002101A6"/>
    <w:rsid w:val="00210567"/>
    <w:rsid w:val="002106C8"/>
    <w:rsid w:val="00210869"/>
    <w:rsid w:val="00210D7F"/>
    <w:rsid w:val="00210E08"/>
    <w:rsid w:val="00211539"/>
    <w:rsid w:val="00211607"/>
    <w:rsid w:val="002117C1"/>
    <w:rsid w:val="00211ADF"/>
    <w:rsid w:val="00211B01"/>
    <w:rsid w:val="00211B2E"/>
    <w:rsid w:val="00211B34"/>
    <w:rsid w:val="00211B3B"/>
    <w:rsid w:val="00211C00"/>
    <w:rsid w:val="00211C8D"/>
    <w:rsid w:val="00211F66"/>
    <w:rsid w:val="002121A1"/>
    <w:rsid w:val="00212264"/>
    <w:rsid w:val="002128B7"/>
    <w:rsid w:val="002128D9"/>
    <w:rsid w:val="00212AF8"/>
    <w:rsid w:val="00212C8E"/>
    <w:rsid w:val="00212DEB"/>
    <w:rsid w:val="00213214"/>
    <w:rsid w:val="0021323C"/>
    <w:rsid w:val="0021362E"/>
    <w:rsid w:val="00213A25"/>
    <w:rsid w:val="00213DE0"/>
    <w:rsid w:val="00214155"/>
    <w:rsid w:val="0021473B"/>
    <w:rsid w:val="002148E9"/>
    <w:rsid w:val="00214947"/>
    <w:rsid w:val="0021499F"/>
    <w:rsid w:val="002149AD"/>
    <w:rsid w:val="002149DD"/>
    <w:rsid w:val="00214AE7"/>
    <w:rsid w:val="00214DD6"/>
    <w:rsid w:val="00214E25"/>
    <w:rsid w:val="00215070"/>
    <w:rsid w:val="00215093"/>
    <w:rsid w:val="00215139"/>
    <w:rsid w:val="0021515D"/>
    <w:rsid w:val="00215582"/>
    <w:rsid w:val="002156B0"/>
    <w:rsid w:val="002157E7"/>
    <w:rsid w:val="0021598A"/>
    <w:rsid w:val="00215A05"/>
    <w:rsid w:val="00215A0C"/>
    <w:rsid w:val="00215A78"/>
    <w:rsid w:val="00215B13"/>
    <w:rsid w:val="00215E37"/>
    <w:rsid w:val="00215F72"/>
    <w:rsid w:val="00215FBB"/>
    <w:rsid w:val="002160A7"/>
    <w:rsid w:val="0021616F"/>
    <w:rsid w:val="002161C9"/>
    <w:rsid w:val="00217093"/>
    <w:rsid w:val="00217114"/>
    <w:rsid w:val="0021721A"/>
    <w:rsid w:val="00217663"/>
    <w:rsid w:val="00217797"/>
    <w:rsid w:val="00217FE1"/>
    <w:rsid w:val="0022030E"/>
    <w:rsid w:val="002203A3"/>
    <w:rsid w:val="0022063F"/>
    <w:rsid w:val="0022078B"/>
    <w:rsid w:val="002210AD"/>
    <w:rsid w:val="00221190"/>
    <w:rsid w:val="00221618"/>
    <w:rsid w:val="00221DB5"/>
    <w:rsid w:val="00222007"/>
    <w:rsid w:val="002223CE"/>
    <w:rsid w:val="00222D5F"/>
    <w:rsid w:val="00222EB2"/>
    <w:rsid w:val="00222F7C"/>
    <w:rsid w:val="00223034"/>
    <w:rsid w:val="00223394"/>
    <w:rsid w:val="0022376E"/>
    <w:rsid w:val="00223AC6"/>
    <w:rsid w:val="00223D81"/>
    <w:rsid w:val="00224065"/>
    <w:rsid w:val="00224619"/>
    <w:rsid w:val="00224B1A"/>
    <w:rsid w:val="00224BFF"/>
    <w:rsid w:val="00224C6F"/>
    <w:rsid w:val="00225090"/>
    <w:rsid w:val="002251CF"/>
    <w:rsid w:val="00225393"/>
    <w:rsid w:val="00225400"/>
    <w:rsid w:val="0022574E"/>
    <w:rsid w:val="00225906"/>
    <w:rsid w:val="0022596C"/>
    <w:rsid w:val="00225A8D"/>
    <w:rsid w:val="00225C5C"/>
    <w:rsid w:val="00225CD3"/>
    <w:rsid w:val="00225CE2"/>
    <w:rsid w:val="00225D09"/>
    <w:rsid w:val="002260EB"/>
    <w:rsid w:val="00226373"/>
    <w:rsid w:val="00226876"/>
    <w:rsid w:val="00226A1C"/>
    <w:rsid w:val="00226B9F"/>
    <w:rsid w:val="00226DD0"/>
    <w:rsid w:val="00226FED"/>
    <w:rsid w:val="00227045"/>
    <w:rsid w:val="00227331"/>
    <w:rsid w:val="002274DC"/>
    <w:rsid w:val="0022778B"/>
    <w:rsid w:val="002300E7"/>
    <w:rsid w:val="002307CC"/>
    <w:rsid w:val="00230C03"/>
    <w:rsid w:val="00230F3C"/>
    <w:rsid w:val="0023106D"/>
    <w:rsid w:val="002310E0"/>
    <w:rsid w:val="00231437"/>
    <w:rsid w:val="00231705"/>
    <w:rsid w:val="00231DED"/>
    <w:rsid w:val="00232733"/>
    <w:rsid w:val="002328BF"/>
    <w:rsid w:val="00232B04"/>
    <w:rsid w:val="00232EBB"/>
    <w:rsid w:val="0023317E"/>
    <w:rsid w:val="00233290"/>
    <w:rsid w:val="00233603"/>
    <w:rsid w:val="002337DC"/>
    <w:rsid w:val="002339D0"/>
    <w:rsid w:val="00233A7C"/>
    <w:rsid w:val="00233A8C"/>
    <w:rsid w:val="00233C1B"/>
    <w:rsid w:val="00233CC7"/>
    <w:rsid w:val="00233E05"/>
    <w:rsid w:val="00233F07"/>
    <w:rsid w:val="00233FC5"/>
    <w:rsid w:val="0023419C"/>
    <w:rsid w:val="0023429A"/>
    <w:rsid w:val="002342A0"/>
    <w:rsid w:val="00234327"/>
    <w:rsid w:val="002344B5"/>
    <w:rsid w:val="00234714"/>
    <w:rsid w:val="00234851"/>
    <w:rsid w:val="00234CD0"/>
    <w:rsid w:val="00234DA9"/>
    <w:rsid w:val="00234E71"/>
    <w:rsid w:val="00235114"/>
    <w:rsid w:val="00235575"/>
    <w:rsid w:val="002355A1"/>
    <w:rsid w:val="002355C3"/>
    <w:rsid w:val="0023589D"/>
    <w:rsid w:val="00235965"/>
    <w:rsid w:val="00235CD7"/>
    <w:rsid w:val="002360BC"/>
    <w:rsid w:val="00236351"/>
    <w:rsid w:val="002366E8"/>
    <w:rsid w:val="002368AF"/>
    <w:rsid w:val="00236A92"/>
    <w:rsid w:val="00236B40"/>
    <w:rsid w:val="00236D5B"/>
    <w:rsid w:val="00236F82"/>
    <w:rsid w:val="0023701D"/>
    <w:rsid w:val="00237301"/>
    <w:rsid w:val="0023772F"/>
    <w:rsid w:val="0023783F"/>
    <w:rsid w:val="002378C3"/>
    <w:rsid w:val="0023792B"/>
    <w:rsid w:val="00237AD0"/>
    <w:rsid w:val="00237C3B"/>
    <w:rsid w:val="00237CD9"/>
    <w:rsid w:val="00237D33"/>
    <w:rsid w:val="00237DA6"/>
    <w:rsid w:val="0024004A"/>
    <w:rsid w:val="0024033B"/>
    <w:rsid w:val="00240664"/>
    <w:rsid w:val="00240832"/>
    <w:rsid w:val="002408DD"/>
    <w:rsid w:val="002408FC"/>
    <w:rsid w:val="00240A5C"/>
    <w:rsid w:val="00240B2B"/>
    <w:rsid w:val="00240E92"/>
    <w:rsid w:val="00241088"/>
    <w:rsid w:val="002411BB"/>
    <w:rsid w:val="002416A7"/>
    <w:rsid w:val="00241708"/>
    <w:rsid w:val="00241715"/>
    <w:rsid w:val="00241A03"/>
    <w:rsid w:val="00242066"/>
    <w:rsid w:val="00242233"/>
    <w:rsid w:val="0024229D"/>
    <w:rsid w:val="002422F4"/>
    <w:rsid w:val="00242359"/>
    <w:rsid w:val="002423DF"/>
    <w:rsid w:val="0024241F"/>
    <w:rsid w:val="002427CD"/>
    <w:rsid w:val="002428C2"/>
    <w:rsid w:val="00242B78"/>
    <w:rsid w:val="00243180"/>
    <w:rsid w:val="0024319C"/>
    <w:rsid w:val="002432A8"/>
    <w:rsid w:val="002438ED"/>
    <w:rsid w:val="0024397A"/>
    <w:rsid w:val="00243E70"/>
    <w:rsid w:val="0024432F"/>
    <w:rsid w:val="002443C2"/>
    <w:rsid w:val="00244AC2"/>
    <w:rsid w:val="0024539D"/>
    <w:rsid w:val="00245674"/>
    <w:rsid w:val="00245ACB"/>
    <w:rsid w:val="00245D4B"/>
    <w:rsid w:val="00245E1F"/>
    <w:rsid w:val="00245ED6"/>
    <w:rsid w:val="00246366"/>
    <w:rsid w:val="002464B9"/>
    <w:rsid w:val="002467D1"/>
    <w:rsid w:val="00246852"/>
    <w:rsid w:val="00246C0A"/>
    <w:rsid w:val="00246E99"/>
    <w:rsid w:val="00246F61"/>
    <w:rsid w:val="002470B9"/>
    <w:rsid w:val="00247480"/>
    <w:rsid w:val="0024760D"/>
    <w:rsid w:val="00247716"/>
    <w:rsid w:val="0024784A"/>
    <w:rsid w:val="00247BB3"/>
    <w:rsid w:val="0025018A"/>
    <w:rsid w:val="00250201"/>
    <w:rsid w:val="002505BF"/>
    <w:rsid w:val="00250F5F"/>
    <w:rsid w:val="00251095"/>
    <w:rsid w:val="002513F0"/>
    <w:rsid w:val="0025181A"/>
    <w:rsid w:val="0025193F"/>
    <w:rsid w:val="00251B1E"/>
    <w:rsid w:val="00251C30"/>
    <w:rsid w:val="002521E2"/>
    <w:rsid w:val="002527A5"/>
    <w:rsid w:val="00252C29"/>
    <w:rsid w:val="00252D18"/>
    <w:rsid w:val="00252E91"/>
    <w:rsid w:val="00253460"/>
    <w:rsid w:val="002534D0"/>
    <w:rsid w:val="00253752"/>
    <w:rsid w:val="002538AC"/>
    <w:rsid w:val="00253A71"/>
    <w:rsid w:val="00253EED"/>
    <w:rsid w:val="00254178"/>
    <w:rsid w:val="00254254"/>
    <w:rsid w:val="00254279"/>
    <w:rsid w:val="00254770"/>
    <w:rsid w:val="00254A23"/>
    <w:rsid w:val="00254A92"/>
    <w:rsid w:val="00254B32"/>
    <w:rsid w:val="00254B4F"/>
    <w:rsid w:val="002551A2"/>
    <w:rsid w:val="002556FF"/>
    <w:rsid w:val="00255799"/>
    <w:rsid w:val="00255D63"/>
    <w:rsid w:val="00255DBD"/>
    <w:rsid w:val="00256010"/>
    <w:rsid w:val="00256053"/>
    <w:rsid w:val="00256227"/>
    <w:rsid w:val="0025668C"/>
    <w:rsid w:val="002567AC"/>
    <w:rsid w:val="00256949"/>
    <w:rsid w:val="00256DD1"/>
    <w:rsid w:val="00256DE5"/>
    <w:rsid w:val="00257349"/>
    <w:rsid w:val="00257AAE"/>
    <w:rsid w:val="00257BF6"/>
    <w:rsid w:val="00257EA3"/>
    <w:rsid w:val="00257EBB"/>
    <w:rsid w:val="00260097"/>
    <w:rsid w:val="00260131"/>
    <w:rsid w:val="002603B4"/>
    <w:rsid w:val="0026050C"/>
    <w:rsid w:val="00260583"/>
    <w:rsid w:val="002607BD"/>
    <w:rsid w:val="00260824"/>
    <w:rsid w:val="002608D2"/>
    <w:rsid w:val="00260F63"/>
    <w:rsid w:val="00261195"/>
    <w:rsid w:val="0026131F"/>
    <w:rsid w:val="002614BD"/>
    <w:rsid w:val="002615E4"/>
    <w:rsid w:val="0026175C"/>
    <w:rsid w:val="00261B35"/>
    <w:rsid w:val="00261C38"/>
    <w:rsid w:val="00262AF1"/>
    <w:rsid w:val="00262B2C"/>
    <w:rsid w:val="00262B93"/>
    <w:rsid w:val="00263208"/>
    <w:rsid w:val="00263235"/>
    <w:rsid w:val="00263326"/>
    <w:rsid w:val="0026334E"/>
    <w:rsid w:val="00263533"/>
    <w:rsid w:val="002638C1"/>
    <w:rsid w:val="00263A2E"/>
    <w:rsid w:val="00263B66"/>
    <w:rsid w:val="00264025"/>
    <w:rsid w:val="00264B32"/>
    <w:rsid w:val="00264DDE"/>
    <w:rsid w:val="00264F6A"/>
    <w:rsid w:val="002650EB"/>
    <w:rsid w:val="00265186"/>
    <w:rsid w:val="002652BE"/>
    <w:rsid w:val="00265426"/>
    <w:rsid w:val="002657C0"/>
    <w:rsid w:val="00265BE9"/>
    <w:rsid w:val="00265FF4"/>
    <w:rsid w:val="0026622B"/>
    <w:rsid w:val="002668A9"/>
    <w:rsid w:val="00266B42"/>
    <w:rsid w:val="00266E38"/>
    <w:rsid w:val="00266E3A"/>
    <w:rsid w:val="00266F93"/>
    <w:rsid w:val="0026704F"/>
    <w:rsid w:val="0026716F"/>
    <w:rsid w:val="0026742F"/>
    <w:rsid w:val="00267481"/>
    <w:rsid w:val="002675E3"/>
    <w:rsid w:val="00267BAC"/>
    <w:rsid w:val="00267CEC"/>
    <w:rsid w:val="00270761"/>
    <w:rsid w:val="00270A19"/>
    <w:rsid w:val="00270CF3"/>
    <w:rsid w:val="00270DBD"/>
    <w:rsid w:val="00271122"/>
    <w:rsid w:val="00271291"/>
    <w:rsid w:val="00271AA5"/>
    <w:rsid w:val="00271D7A"/>
    <w:rsid w:val="00271F6A"/>
    <w:rsid w:val="00272077"/>
    <w:rsid w:val="00272A74"/>
    <w:rsid w:val="00272A80"/>
    <w:rsid w:val="00272D0A"/>
    <w:rsid w:val="00272ED3"/>
    <w:rsid w:val="0027372D"/>
    <w:rsid w:val="00273C8B"/>
    <w:rsid w:val="00273E18"/>
    <w:rsid w:val="00274282"/>
    <w:rsid w:val="0027456C"/>
    <w:rsid w:val="00274732"/>
    <w:rsid w:val="0027482E"/>
    <w:rsid w:val="0027493F"/>
    <w:rsid w:val="00274B6F"/>
    <w:rsid w:val="00274CE0"/>
    <w:rsid w:val="002755B5"/>
    <w:rsid w:val="00275A35"/>
    <w:rsid w:val="00275A79"/>
    <w:rsid w:val="00275BED"/>
    <w:rsid w:val="00275C1E"/>
    <w:rsid w:val="00275C4E"/>
    <w:rsid w:val="00275E99"/>
    <w:rsid w:val="00275EBC"/>
    <w:rsid w:val="00275F4B"/>
    <w:rsid w:val="002760E8"/>
    <w:rsid w:val="00276148"/>
    <w:rsid w:val="00276177"/>
    <w:rsid w:val="002761C5"/>
    <w:rsid w:val="002761D7"/>
    <w:rsid w:val="0027631A"/>
    <w:rsid w:val="00276566"/>
    <w:rsid w:val="0027676E"/>
    <w:rsid w:val="00276937"/>
    <w:rsid w:val="00276F61"/>
    <w:rsid w:val="0027714F"/>
    <w:rsid w:val="00277691"/>
    <w:rsid w:val="00277741"/>
    <w:rsid w:val="002777F6"/>
    <w:rsid w:val="00277841"/>
    <w:rsid w:val="00277CC9"/>
    <w:rsid w:val="00280019"/>
    <w:rsid w:val="00280049"/>
    <w:rsid w:val="002802FC"/>
    <w:rsid w:val="00280761"/>
    <w:rsid w:val="00280A0B"/>
    <w:rsid w:val="00280D5E"/>
    <w:rsid w:val="00280F5E"/>
    <w:rsid w:val="00280FCE"/>
    <w:rsid w:val="0028116E"/>
    <w:rsid w:val="00281911"/>
    <w:rsid w:val="00281DDE"/>
    <w:rsid w:val="00281DE4"/>
    <w:rsid w:val="00281E22"/>
    <w:rsid w:val="00281E3D"/>
    <w:rsid w:val="00282259"/>
    <w:rsid w:val="0028235C"/>
    <w:rsid w:val="00282554"/>
    <w:rsid w:val="00282667"/>
    <w:rsid w:val="0028278B"/>
    <w:rsid w:val="00282A66"/>
    <w:rsid w:val="00282DD6"/>
    <w:rsid w:val="002830C8"/>
    <w:rsid w:val="00283124"/>
    <w:rsid w:val="00283623"/>
    <w:rsid w:val="002836EE"/>
    <w:rsid w:val="00283822"/>
    <w:rsid w:val="00283866"/>
    <w:rsid w:val="00283BDD"/>
    <w:rsid w:val="00283C14"/>
    <w:rsid w:val="00283C82"/>
    <w:rsid w:val="00283D55"/>
    <w:rsid w:val="002846A8"/>
    <w:rsid w:val="0028514C"/>
    <w:rsid w:val="002851E7"/>
    <w:rsid w:val="00285217"/>
    <w:rsid w:val="00285224"/>
    <w:rsid w:val="0028529A"/>
    <w:rsid w:val="002854B8"/>
    <w:rsid w:val="00285838"/>
    <w:rsid w:val="00285BB7"/>
    <w:rsid w:val="00285E61"/>
    <w:rsid w:val="00285F37"/>
    <w:rsid w:val="002863B1"/>
    <w:rsid w:val="0028656C"/>
    <w:rsid w:val="0028661C"/>
    <w:rsid w:val="0028684A"/>
    <w:rsid w:val="00286B5B"/>
    <w:rsid w:val="00286CCA"/>
    <w:rsid w:val="00287699"/>
    <w:rsid w:val="00287BD8"/>
    <w:rsid w:val="00287C5B"/>
    <w:rsid w:val="00287D55"/>
    <w:rsid w:val="002909EB"/>
    <w:rsid w:val="00290C48"/>
    <w:rsid w:val="00290D40"/>
    <w:rsid w:val="00290E0F"/>
    <w:rsid w:val="00291222"/>
    <w:rsid w:val="00291BA5"/>
    <w:rsid w:val="00291EE3"/>
    <w:rsid w:val="00292316"/>
    <w:rsid w:val="00292768"/>
    <w:rsid w:val="00292908"/>
    <w:rsid w:val="00292A7C"/>
    <w:rsid w:val="00292B25"/>
    <w:rsid w:val="00292FC8"/>
    <w:rsid w:val="0029312E"/>
    <w:rsid w:val="002931B9"/>
    <w:rsid w:val="00293BBA"/>
    <w:rsid w:val="00293C2E"/>
    <w:rsid w:val="00293CAE"/>
    <w:rsid w:val="00293D87"/>
    <w:rsid w:val="00293E29"/>
    <w:rsid w:val="00294074"/>
    <w:rsid w:val="002940DF"/>
    <w:rsid w:val="0029446A"/>
    <w:rsid w:val="00294974"/>
    <w:rsid w:val="00294C1C"/>
    <w:rsid w:val="00294F31"/>
    <w:rsid w:val="0029503E"/>
    <w:rsid w:val="002952B8"/>
    <w:rsid w:val="0029530C"/>
    <w:rsid w:val="002954D2"/>
    <w:rsid w:val="002957F7"/>
    <w:rsid w:val="00295C04"/>
    <w:rsid w:val="00295C7D"/>
    <w:rsid w:val="00295DA6"/>
    <w:rsid w:val="00295EAB"/>
    <w:rsid w:val="002963B5"/>
    <w:rsid w:val="00296573"/>
    <w:rsid w:val="00296657"/>
    <w:rsid w:val="00296785"/>
    <w:rsid w:val="002967AF"/>
    <w:rsid w:val="002968A6"/>
    <w:rsid w:val="00296B51"/>
    <w:rsid w:val="00296D2A"/>
    <w:rsid w:val="00296F33"/>
    <w:rsid w:val="0029714D"/>
    <w:rsid w:val="0029722B"/>
    <w:rsid w:val="002972AC"/>
    <w:rsid w:val="00297481"/>
    <w:rsid w:val="00297ACF"/>
    <w:rsid w:val="00297B0D"/>
    <w:rsid w:val="002A0185"/>
    <w:rsid w:val="002A039E"/>
    <w:rsid w:val="002A03ED"/>
    <w:rsid w:val="002A0696"/>
    <w:rsid w:val="002A0F1E"/>
    <w:rsid w:val="002A1567"/>
    <w:rsid w:val="002A19F1"/>
    <w:rsid w:val="002A1A79"/>
    <w:rsid w:val="002A212A"/>
    <w:rsid w:val="002A2300"/>
    <w:rsid w:val="002A235C"/>
    <w:rsid w:val="002A24BD"/>
    <w:rsid w:val="002A26FF"/>
    <w:rsid w:val="002A2A48"/>
    <w:rsid w:val="002A3333"/>
    <w:rsid w:val="002A33B4"/>
    <w:rsid w:val="002A358D"/>
    <w:rsid w:val="002A3783"/>
    <w:rsid w:val="002A465F"/>
    <w:rsid w:val="002A4935"/>
    <w:rsid w:val="002A4D49"/>
    <w:rsid w:val="002A4E66"/>
    <w:rsid w:val="002A4EE8"/>
    <w:rsid w:val="002A4FB1"/>
    <w:rsid w:val="002A5009"/>
    <w:rsid w:val="002A50F3"/>
    <w:rsid w:val="002A5509"/>
    <w:rsid w:val="002A5655"/>
    <w:rsid w:val="002A58B8"/>
    <w:rsid w:val="002A5E1F"/>
    <w:rsid w:val="002A67C5"/>
    <w:rsid w:val="002A6DC1"/>
    <w:rsid w:val="002A6F00"/>
    <w:rsid w:val="002A71CA"/>
    <w:rsid w:val="002A7273"/>
    <w:rsid w:val="002A7BC5"/>
    <w:rsid w:val="002A7D18"/>
    <w:rsid w:val="002A7D46"/>
    <w:rsid w:val="002A7EFD"/>
    <w:rsid w:val="002B0282"/>
    <w:rsid w:val="002B042F"/>
    <w:rsid w:val="002B04E5"/>
    <w:rsid w:val="002B058A"/>
    <w:rsid w:val="002B095A"/>
    <w:rsid w:val="002B0A2E"/>
    <w:rsid w:val="002B101F"/>
    <w:rsid w:val="002B1033"/>
    <w:rsid w:val="002B10B1"/>
    <w:rsid w:val="002B181D"/>
    <w:rsid w:val="002B1B2B"/>
    <w:rsid w:val="002B1C47"/>
    <w:rsid w:val="002B1E77"/>
    <w:rsid w:val="002B2244"/>
    <w:rsid w:val="002B23A2"/>
    <w:rsid w:val="002B2AFC"/>
    <w:rsid w:val="002B31CD"/>
    <w:rsid w:val="002B3498"/>
    <w:rsid w:val="002B3A48"/>
    <w:rsid w:val="002B3E24"/>
    <w:rsid w:val="002B4374"/>
    <w:rsid w:val="002B476C"/>
    <w:rsid w:val="002B4887"/>
    <w:rsid w:val="002B48B3"/>
    <w:rsid w:val="002B4CCB"/>
    <w:rsid w:val="002B4F16"/>
    <w:rsid w:val="002B5503"/>
    <w:rsid w:val="002B5507"/>
    <w:rsid w:val="002B555B"/>
    <w:rsid w:val="002B5828"/>
    <w:rsid w:val="002B596B"/>
    <w:rsid w:val="002B5C3B"/>
    <w:rsid w:val="002B6459"/>
    <w:rsid w:val="002B66DC"/>
    <w:rsid w:val="002B6753"/>
    <w:rsid w:val="002B696A"/>
    <w:rsid w:val="002B6B4C"/>
    <w:rsid w:val="002B6BA7"/>
    <w:rsid w:val="002B6C06"/>
    <w:rsid w:val="002B6D04"/>
    <w:rsid w:val="002B6F34"/>
    <w:rsid w:val="002B6F58"/>
    <w:rsid w:val="002B757F"/>
    <w:rsid w:val="002B765A"/>
    <w:rsid w:val="002B76E5"/>
    <w:rsid w:val="002B77D0"/>
    <w:rsid w:val="002B791D"/>
    <w:rsid w:val="002B792E"/>
    <w:rsid w:val="002B7A1F"/>
    <w:rsid w:val="002B7A2E"/>
    <w:rsid w:val="002B7C4C"/>
    <w:rsid w:val="002C01CB"/>
    <w:rsid w:val="002C099F"/>
    <w:rsid w:val="002C0BF7"/>
    <w:rsid w:val="002C0C5E"/>
    <w:rsid w:val="002C0D84"/>
    <w:rsid w:val="002C1421"/>
    <w:rsid w:val="002C1707"/>
    <w:rsid w:val="002C1780"/>
    <w:rsid w:val="002C17F3"/>
    <w:rsid w:val="002C1B00"/>
    <w:rsid w:val="002C1BB0"/>
    <w:rsid w:val="002C1C58"/>
    <w:rsid w:val="002C1DB3"/>
    <w:rsid w:val="002C1DE0"/>
    <w:rsid w:val="002C2437"/>
    <w:rsid w:val="002C2502"/>
    <w:rsid w:val="002C2B33"/>
    <w:rsid w:val="002C2E72"/>
    <w:rsid w:val="002C2EC2"/>
    <w:rsid w:val="002C2FFD"/>
    <w:rsid w:val="002C308A"/>
    <w:rsid w:val="002C32EB"/>
    <w:rsid w:val="002C349A"/>
    <w:rsid w:val="002C354C"/>
    <w:rsid w:val="002C3A49"/>
    <w:rsid w:val="002C3CA4"/>
    <w:rsid w:val="002C432B"/>
    <w:rsid w:val="002C48C3"/>
    <w:rsid w:val="002C48FE"/>
    <w:rsid w:val="002C4B00"/>
    <w:rsid w:val="002C4B6F"/>
    <w:rsid w:val="002C4E1B"/>
    <w:rsid w:val="002C4F0D"/>
    <w:rsid w:val="002C521E"/>
    <w:rsid w:val="002C53B3"/>
    <w:rsid w:val="002C57B8"/>
    <w:rsid w:val="002C5957"/>
    <w:rsid w:val="002C595E"/>
    <w:rsid w:val="002C5A01"/>
    <w:rsid w:val="002C5A26"/>
    <w:rsid w:val="002C5B41"/>
    <w:rsid w:val="002C5C62"/>
    <w:rsid w:val="002C5E52"/>
    <w:rsid w:val="002C5E74"/>
    <w:rsid w:val="002C5F40"/>
    <w:rsid w:val="002C5F4F"/>
    <w:rsid w:val="002C5F59"/>
    <w:rsid w:val="002C6669"/>
    <w:rsid w:val="002C6AE0"/>
    <w:rsid w:val="002C6C20"/>
    <w:rsid w:val="002C6DBF"/>
    <w:rsid w:val="002C6E15"/>
    <w:rsid w:val="002C713B"/>
    <w:rsid w:val="002C75DE"/>
    <w:rsid w:val="002C77CB"/>
    <w:rsid w:val="002C7876"/>
    <w:rsid w:val="002C7928"/>
    <w:rsid w:val="002C7BBE"/>
    <w:rsid w:val="002D0016"/>
    <w:rsid w:val="002D0067"/>
    <w:rsid w:val="002D0197"/>
    <w:rsid w:val="002D0828"/>
    <w:rsid w:val="002D097F"/>
    <w:rsid w:val="002D0A49"/>
    <w:rsid w:val="002D0C00"/>
    <w:rsid w:val="002D0FAE"/>
    <w:rsid w:val="002D109A"/>
    <w:rsid w:val="002D182B"/>
    <w:rsid w:val="002D1EB5"/>
    <w:rsid w:val="002D20AA"/>
    <w:rsid w:val="002D24F9"/>
    <w:rsid w:val="002D2849"/>
    <w:rsid w:val="002D2AB2"/>
    <w:rsid w:val="002D2E3C"/>
    <w:rsid w:val="002D2ED2"/>
    <w:rsid w:val="002D2FDD"/>
    <w:rsid w:val="002D303F"/>
    <w:rsid w:val="002D312D"/>
    <w:rsid w:val="002D3316"/>
    <w:rsid w:val="002D37F1"/>
    <w:rsid w:val="002D3887"/>
    <w:rsid w:val="002D3CF2"/>
    <w:rsid w:val="002D3D4B"/>
    <w:rsid w:val="002D4077"/>
    <w:rsid w:val="002D40C0"/>
    <w:rsid w:val="002D421B"/>
    <w:rsid w:val="002D434F"/>
    <w:rsid w:val="002D4528"/>
    <w:rsid w:val="002D4560"/>
    <w:rsid w:val="002D4B90"/>
    <w:rsid w:val="002D4BFF"/>
    <w:rsid w:val="002D4DF4"/>
    <w:rsid w:val="002D4FAE"/>
    <w:rsid w:val="002D508E"/>
    <w:rsid w:val="002D5145"/>
    <w:rsid w:val="002D52EF"/>
    <w:rsid w:val="002D5557"/>
    <w:rsid w:val="002D57EA"/>
    <w:rsid w:val="002D5B3C"/>
    <w:rsid w:val="002D5CC4"/>
    <w:rsid w:val="002D5CF9"/>
    <w:rsid w:val="002D6069"/>
    <w:rsid w:val="002D62CE"/>
    <w:rsid w:val="002D6896"/>
    <w:rsid w:val="002D7125"/>
    <w:rsid w:val="002D749F"/>
    <w:rsid w:val="002D75F2"/>
    <w:rsid w:val="002D7EC0"/>
    <w:rsid w:val="002E03D6"/>
    <w:rsid w:val="002E0440"/>
    <w:rsid w:val="002E04EC"/>
    <w:rsid w:val="002E080F"/>
    <w:rsid w:val="002E0AB4"/>
    <w:rsid w:val="002E0C9E"/>
    <w:rsid w:val="002E147C"/>
    <w:rsid w:val="002E166E"/>
    <w:rsid w:val="002E16C0"/>
    <w:rsid w:val="002E17BD"/>
    <w:rsid w:val="002E2207"/>
    <w:rsid w:val="002E255B"/>
    <w:rsid w:val="002E2727"/>
    <w:rsid w:val="002E2864"/>
    <w:rsid w:val="002E2985"/>
    <w:rsid w:val="002E2AC9"/>
    <w:rsid w:val="002E2B4E"/>
    <w:rsid w:val="002E2BD0"/>
    <w:rsid w:val="002E2FC5"/>
    <w:rsid w:val="002E30D9"/>
    <w:rsid w:val="002E3309"/>
    <w:rsid w:val="002E3457"/>
    <w:rsid w:val="002E3480"/>
    <w:rsid w:val="002E37F2"/>
    <w:rsid w:val="002E38FB"/>
    <w:rsid w:val="002E3988"/>
    <w:rsid w:val="002E3A8B"/>
    <w:rsid w:val="002E41FE"/>
    <w:rsid w:val="002E4220"/>
    <w:rsid w:val="002E458D"/>
    <w:rsid w:val="002E4C4C"/>
    <w:rsid w:val="002E4D8B"/>
    <w:rsid w:val="002E4F59"/>
    <w:rsid w:val="002E516D"/>
    <w:rsid w:val="002E53A4"/>
    <w:rsid w:val="002E55BA"/>
    <w:rsid w:val="002E5702"/>
    <w:rsid w:val="002E58D5"/>
    <w:rsid w:val="002E591B"/>
    <w:rsid w:val="002E5967"/>
    <w:rsid w:val="002E5BB5"/>
    <w:rsid w:val="002E5F29"/>
    <w:rsid w:val="002E6060"/>
    <w:rsid w:val="002E6223"/>
    <w:rsid w:val="002E6224"/>
    <w:rsid w:val="002E6434"/>
    <w:rsid w:val="002E6685"/>
    <w:rsid w:val="002E6699"/>
    <w:rsid w:val="002E67B6"/>
    <w:rsid w:val="002E695B"/>
    <w:rsid w:val="002E6D22"/>
    <w:rsid w:val="002E6E78"/>
    <w:rsid w:val="002E6EAB"/>
    <w:rsid w:val="002E6EB6"/>
    <w:rsid w:val="002E6EB7"/>
    <w:rsid w:val="002E6F0D"/>
    <w:rsid w:val="002E70AF"/>
    <w:rsid w:val="002E73E0"/>
    <w:rsid w:val="002E75D5"/>
    <w:rsid w:val="002E77DB"/>
    <w:rsid w:val="002E79D6"/>
    <w:rsid w:val="002E7A73"/>
    <w:rsid w:val="002F020C"/>
    <w:rsid w:val="002F063F"/>
    <w:rsid w:val="002F06BE"/>
    <w:rsid w:val="002F07D0"/>
    <w:rsid w:val="002F0ABF"/>
    <w:rsid w:val="002F0DEA"/>
    <w:rsid w:val="002F100C"/>
    <w:rsid w:val="002F1032"/>
    <w:rsid w:val="002F1200"/>
    <w:rsid w:val="002F149B"/>
    <w:rsid w:val="002F17B1"/>
    <w:rsid w:val="002F1823"/>
    <w:rsid w:val="002F1ABA"/>
    <w:rsid w:val="002F2094"/>
    <w:rsid w:val="002F2250"/>
    <w:rsid w:val="002F226A"/>
    <w:rsid w:val="002F238E"/>
    <w:rsid w:val="002F2523"/>
    <w:rsid w:val="002F27C9"/>
    <w:rsid w:val="002F29E3"/>
    <w:rsid w:val="002F32F6"/>
    <w:rsid w:val="002F346E"/>
    <w:rsid w:val="002F3708"/>
    <w:rsid w:val="002F3A33"/>
    <w:rsid w:val="002F4157"/>
    <w:rsid w:val="002F43FB"/>
    <w:rsid w:val="002F4449"/>
    <w:rsid w:val="002F46DE"/>
    <w:rsid w:val="002F480F"/>
    <w:rsid w:val="002F486F"/>
    <w:rsid w:val="002F5196"/>
    <w:rsid w:val="002F57BB"/>
    <w:rsid w:val="002F580E"/>
    <w:rsid w:val="002F59E9"/>
    <w:rsid w:val="002F5A4E"/>
    <w:rsid w:val="002F5CD6"/>
    <w:rsid w:val="002F5E4F"/>
    <w:rsid w:val="002F5EC7"/>
    <w:rsid w:val="002F5EC8"/>
    <w:rsid w:val="002F607C"/>
    <w:rsid w:val="002F61A7"/>
    <w:rsid w:val="002F6739"/>
    <w:rsid w:val="002F6D05"/>
    <w:rsid w:val="002F6E51"/>
    <w:rsid w:val="002F6E80"/>
    <w:rsid w:val="002F70E1"/>
    <w:rsid w:val="002F7158"/>
    <w:rsid w:val="002F737F"/>
    <w:rsid w:val="002F7478"/>
    <w:rsid w:val="002F783E"/>
    <w:rsid w:val="002F7A93"/>
    <w:rsid w:val="002F7B1A"/>
    <w:rsid w:val="002F7C28"/>
    <w:rsid w:val="002F7D6B"/>
    <w:rsid w:val="00300009"/>
    <w:rsid w:val="0030039A"/>
    <w:rsid w:val="003004F9"/>
    <w:rsid w:val="003005A7"/>
    <w:rsid w:val="003006C3"/>
    <w:rsid w:val="0030087D"/>
    <w:rsid w:val="00300CA3"/>
    <w:rsid w:val="00300F5A"/>
    <w:rsid w:val="0030145F"/>
    <w:rsid w:val="003014BA"/>
    <w:rsid w:val="00301522"/>
    <w:rsid w:val="003015DC"/>
    <w:rsid w:val="003018B8"/>
    <w:rsid w:val="00301A26"/>
    <w:rsid w:val="00301B89"/>
    <w:rsid w:val="00301DC0"/>
    <w:rsid w:val="00301EA8"/>
    <w:rsid w:val="00302230"/>
    <w:rsid w:val="003024CE"/>
    <w:rsid w:val="00302878"/>
    <w:rsid w:val="0030290F"/>
    <w:rsid w:val="00302A64"/>
    <w:rsid w:val="00302AE0"/>
    <w:rsid w:val="00302BF8"/>
    <w:rsid w:val="003031B0"/>
    <w:rsid w:val="003033E4"/>
    <w:rsid w:val="00303682"/>
    <w:rsid w:val="00303A8C"/>
    <w:rsid w:val="00303F91"/>
    <w:rsid w:val="003040E9"/>
    <w:rsid w:val="003041F3"/>
    <w:rsid w:val="003043DA"/>
    <w:rsid w:val="00304693"/>
    <w:rsid w:val="0030491A"/>
    <w:rsid w:val="003049D9"/>
    <w:rsid w:val="00304A56"/>
    <w:rsid w:val="00304CE1"/>
    <w:rsid w:val="00304E7F"/>
    <w:rsid w:val="00305257"/>
    <w:rsid w:val="00305495"/>
    <w:rsid w:val="00305609"/>
    <w:rsid w:val="003057A4"/>
    <w:rsid w:val="00305A50"/>
    <w:rsid w:val="00305C31"/>
    <w:rsid w:val="00305D4C"/>
    <w:rsid w:val="00305D9F"/>
    <w:rsid w:val="00305E32"/>
    <w:rsid w:val="003061D9"/>
    <w:rsid w:val="0030628B"/>
    <w:rsid w:val="0030651F"/>
    <w:rsid w:val="003069A1"/>
    <w:rsid w:val="00306ACB"/>
    <w:rsid w:val="00306CE7"/>
    <w:rsid w:val="00307019"/>
    <w:rsid w:val="003070AC"/>
    <w:rsid w:val="00307212"/>
    <w:rsid w:val="003073C5"/>
    <w:rsid w:val="00307D39"/>
    <w:rsid w:val="00307E25"/>
    <w:rsid w:val="003100EF"/>
    <w:rsid w:val="003101CF"/>
    <w:rsid w:val="00310389"/>
    <w:rsid w:val="00310754"/>
    <w:rsid w:val="00310BD9"/>
    <w:rsid w:val="00311936"/>
    <w:rsid w:val="00311E82"/>
    <w:rsid w:val="003126F3"/>
    <w:rsid w:val="0031281D"/>
    <w:rsid w:val="00312A08"/>
    <w:rsid w:val="00312A64"/>
    <w:rsid w:val="00312E31"/>
    <w:rsid w:val="00312E89"/>
    <w:rsid w:val="00312F8D"/>
    <w:rsid w:val="00313116"/>
    <w:rsid w:val="0031354A"/>
    <w:rsid w:val="00313846"/>
    <w:rsid w:val="00313B45"/>
    <w:rsid w:val="00313B4E"/>
    <w:rsid w:val="00313F2D"/>
    <w:rsid w:val="00314063"/>
    <w:rsid w:val="00314642"/>
    <w:rsid w:val="003147EB"/>
    <w:rsid w:val="003149EF"/>
    <w:rsid w:val="00314F07"/>
    <w:rsid w:val="00314FE3"/>
    <w:rsid w:val="00315572"/>
    <w:rsid w:val="0031562A"/>
    <w:rsid w:val="00315810"/>
    <w:rsid w:val="00315A4B"/>
    <w:rsid w:val="00315E84"/>
    <w:rsid w:val="00315F63"/>
    <w:rsid w:val="003160DB"/>
    <w:rsid w:val="0031625A"/>
    <w:rsid w:val="003162FF"/>
    <w:rsid w:val="003164E0"/>
    <w:rsid w:val="003169E3"/>
    <w:rsid w:val="00316ACB"/>
    <w:rsid w:val="00316BAA"/>
    <w:rsid w:val="00316BE5"/>
    <w:rsid w:val="00316E51"/>
    <w:rsid w:val="003170F1"/>
    <w:rsid w:val="003171F8"/>
    <w:rsid w:val="00317367"/>
    <w:rsid w:val="003175B2"/>
    <w:rsid w:val="00317B76"/>
    <w:rsid w:val="00320847"/>
    <w:rsid w:val="00320C4A"/>
    <w:rsid w:val="00320ECC"/>
    <w:rsid w:val="003211A6"/>
    <w:rsid w:val="0032138A"/>
    <w:rsid w:val="00321671"/>
    <w:rsid w:val="00321809"/>
    <w:rsid w:val="003219F7"/>
    <w:rsid w:val="00321F35"/>
    <w:rsid w:val="00321FF3"/>
    <w:rsid w:val="00322141"/>
    <w:rsid w:val="003227DE"/>
    <w:rsid w:val="003229A5"/>
    <w:rsid w:val="00322FE6"/>
    <w:rsid w:val="0032305F"/>
    <w:rsid w:val="0032318E"/>
    <w:rsid w:val="00323190"/>
    <w:rsid w:val="00323268"/>
    <w:rsid w:val="003235A3"/>
    <w:rsid w:val="003239FB"/>
    <w:rsid w:val="00323C0C"/>
    <w:rsid w:val="00323C87"/>
    <w:rsid w:val="00323CDD"/>
    <w:rsid w:val="00323DD7"/>
    <w:rsid w:val="00323F44"/>
    <w:rsid w:val="0032404B"/>
    <w:rsid w:val="003246E1"/>
    <w:rsid w:val="00324713"/>
    <w:rsid w:val="003248EF"/>
    <w:rsid w:val="003249BF"/>
    <w:rsid w:val="00324B60"/>
    <w:rsid w:val="003251C4"/>
    <w:rsid w:val="003251FB"/>
    <w:rsid w:val="0032526C"/>
    <w:rsid w:val="00325288"/>
    <w:rsid w:val="0032540B"/>
    <w:rsid w:val="00325716"/>
    <w:rsid w:val="003257D0"/>
    <w:rsid w:val="00325D26"/>
    <w:rsid w:val="0032618C"/>
    <w:rsid w:val="0032639E"/>
    <w:rsid w:val="00327197"/>
    <w:rsid w:val="00327234"/>
    <w:rsid w:val="003274C6"/>
    <w:rsid w:val="00327717"/>
    <w:rsid w:val="003279BB"/>
    <w:rsid w:val="00327B39"/>
    <w:rsid w:val="00327B40"/>
    <w:rsid w:val="00327B75"/>
    <w:rsid w:val="00327E39"/>
    <w:rsid w:val="003300E8"/>
    <w:rsid w:val="0033012F"/>
    <w:rsid w:val="003303D6"/>
    <w:rsid w:val="00330410"/>
    <w:rsid w:val="00330646"/>
    <w:rsid w:val="00330A2B"/>
    <w:rsid w:val="00330AAB"/>
    <w:rsid w:val="00330F6A"/>
    <w:rsid w:val="003312FD"/>
    <w:rsid w:val="00331359"/>
    <w:rsid w:val="0033156C"/>
    <w:rsid w:val="003317E7"/>
    <w:rsid w:val="003318FC"/>
    <w:rsid w:val="00331CAB"/>
    <w:rsid w:val="00331DBB"/>
    <w:rsid w:val="00331E55"/>
    <w:rsid w:val="00331F65"/>
    <w:rsid w:val="003320F3"/>
    <w:rsid w:val="003323F9"/>
    <w:rsid w:val="00332411"/>
    <w:rsid w:val="0033266F"/>
    <w:rsid w:val="0033290C"/>
    <w:rsid w:val="00332DBA"/>
    <w:rsid w:val="00332EB4"/>
    <w:rsid w:val="00333030"/>
    <w:rsid w:val="00333210"/>
    <w:rsid w:val="0033343E"/>
    <w:rsid w:val="00333792"/>
    <w:rsid w:val="00333A29"/>
    <w:rsid w:val="00333C7E"/>
    <w:rsid w:val="00333D00"/>
    <w:rsid w:val="00333DA5"/>
    <w:rsid w:val="00333E02"/>
    <w:rsid w:val="00333F63"/>
    <w:rsid w:val="00334440"/>
    <w:rsid w:val="003344B5"/>
    <w:rsid w:val="003346D2"/>
    <w:rsid w:val="00334DFD"/>
    <w:rsid w:val="00334EA1"/>
    <w:rsid w:val="003353D0"/>
    <w:rsid w:val="003353DA"/>
    <w:rsid w:val="00335A7A"/>
    <w:rsid w:val="00335AB9"/>
    <w:rsid w:val="00335C8E"/>
    <w:rsid w:val="00335D60"/>
    <w:rsid w:val="00336287"/>
    <w:rsid w:val="003362D0"/>
    <w:rsid w:val="0033630F"/>
    <w:rsid w:val="00336615"/>
    <w:rsid w:val="00336787"/>
    <w:rsid w:val="003368B9"/>
    <w:rsid w:val="0033736E"/>
    <w:rsid w:val="00337814"/>
    <w:rsid w:val="003378EB"/>
    <w:rsid w:val="00337D94"/>
    <w:rsid w:val="00337F5F"/>
    <w:rsid w:val="00340025"/>
    <w:rsid w:val="003401A5"/>
    <w:rsid w:val="00340879"/>
    <w:rsid w:val="00341075"/>
    <w:rsid w:val="003417DE"/>
    <w:rsid w:val="00341B6C"/>
    <w:rsid w:val="00341CF8"/>
    <w:rsid w:val="00341D4B"/>
    <w:rsid w:val="003421EC"/>
    <w:rsid w:val="003423DC"/>
    <w:rsid w:val="00342666"/>
    <w:rsid w:val="00342870"/>
    <w:rsid w:val="00342C2F"/>
    <w:rsid w:val="00342D62"/>
    <w:rsid w:val="00342F63"/>
    <w:rsid w:val="0034330D"/>
    <w:rsid w:val="00343A7B"/>
    <w:rsid w:val="00343AAA"/>
    <w:rsid w:val="00343C8E"/>
    <w:rsid w:val="00343E58"/>
    <w:rsid w:val="003443B9"/>
    <w:rsid w:val="003445A0"/>
    <w:rsid w:val="0034460D"/>
    <w:rsid w:val="0034487F"/>
    <w:rsid w:val="0034500F"/>
    <w:rsid w:val="00345100"/>
    <w:rsid w:val="003451AE"/>
    <w:rsid w:val="00345357"/>
    <w:rsid w:val="003455A3"/>
    <w:rsid w:val="00345773"/>
    <w:rsid w:val="00345A49"/>
    <w:rsid w:val="00345EEA"/>
    <w:rsid w:val="00345F6B"/>
    <w:rsid w:val="00346210"/>
    <w:rsid w:val="0034622C"/>
    <w:rsid w:val="00346254"/>
    <w:rsid w:val="003462B0"/>
    <w:rsid w:val="00346329"/>
    <w:rsid w:val="00346477"/>
    <w:rsid w:val="003468B9"/>
    <w:rsid w:val="00346D58"/>
    <w:rsid w:val="003472F2"/>
    <w:rsid w:val="003500D0"/>
    <w:rsid w:val="00350168"/>
    <w:rsid w:val="003501D2"/>
    <w:rsid w:val="003507C8"/>
    <w:rsid w:val="003507EB"/>
    <w:rsid w:val="003509EC"/>
    <w:rsid w:val="00350A69"/>
    <w:rsid w:val="00350AA0"/>
    <w:rsid w:val="00350CE9"/>
    <w:rsid w:val="00350F5E"/>
    <w:rsid w:val="00350FD1"/>
    <w:rsid w:val="00350FF5"/>
    <w:rsid w:val="003511C0"/>
    <w:rsid w:val="003511F2"/>
    <w:rsid w:val="0035131D"/>
    <w:rsid w:val="003513E7"/>
    <w:rsid w:val="00351796"/>
    <w:rsid w:val="0035179F"/>
    <w:rsid w:val="00351BC8"/>
    <w:rsid w:val="00351F0F"/>
    <w:rsid w:val="00352563"/>
    <w:rsid w:val="0035265E"/>
    <w:rsid w:val="00352745"/>
    <w:rsid w:val="0035298A"/>
    <w:rsid w:val="00352A27"/>
    <w:rsid w:val="00352CDB"/>
    <w:rsid w:val="00352CFF"/>
    <w:rsid w:val="00352FE0"/>
    <w:rsid w:val="0035308D"/>
    <w:rsid w:val="00353197"/>
    <w:rsid w:val="003531C1"/>
    <w:rsid w:val="00353219"/>
    <w:rsid w:val="003535B6"/>
    <w:rsid w:val="00353896"/>
    <w:rsid w:val="00353983"/>
    <w:rsid w:val="00353FBA"/>
    <w:rsid w:val="00353FF2"/>
    <w:rsid w:val="00354366"/>
    <w:rsid w:val="003543F8"/>
    <w:rsid w:val="003545B1"/>
    <w:rsid w:val="00354780"/>
    <w:rsid w:val="00354DC4"/>
    <w:rsid w:val="00354DF2"/>
    <w:rsid w:val="00355137"/>
    <w:rsid w:val="0035523D"/>
    <w:rsid w:val="003556E1"/>
    <w:rsid w:val="00355951"/>
    <w:rsid w:val="00355A3F"/>
    <w:rsid w:val="003560D8"/>
    <w:rsid w:val="003561E0"/>
    <w:rsid w:val="003567F4"/>
    <w:rsid w:val="00356B42"/>
    <w:rsid w:val="00356DAA"/>
    <w:rsid w:val="0035711B"/>
    <w:rsid w:val="00357177"/>
    <w:rsid w:val="00357474"/>
    <w:rsid w:val="00357485"/>
    <w:rsid w:val="003575F0"/>
    <w:rsid w:val="003578D1"/>
    <w:rsid w:val="0035798B"/>
    <w:rsid w:val="003579B9"/>
    <w:rsid w:val="00357B27"/>
    <w:rsid w:val="00357BDE"/>
    <w:rsid w:val="00357C11"/>
    <w:rsid w:val="00357CE5"/>
    <w:rsid w:val="00357DD5"/>
    <w:rsid w:val="00357EA8"/>
    <w:rsid w:val="00357EDC"/>
    <w:rsid w:val="0036020D"/>
    <w:rsid w:val="0036037D"/>
    <w:rsid w:val="003604CE"/>
    <w:rsid w:val="003604FE"/>
    <w:rsid w:val="003608C6"/>
    <w:rsid w:val="00360F3C"/>
    <w:rsid w:val="003611FF"/>
    <w:rsid w:val="0036143C"/>
    <w:rsid w:val="0036152E"/>
    <w:rsid w:val="0036155F"/>
    <w:rsid w:val="00361791"/>
    <w:rsid w:val="00361B4F"/>
    <w:rsid w:val="00361CA3"/>
    <w:rsid w:val="00361D59"/>
    <w:rsid w:val="00361E6D"/>
    <w:rsid w:val="00361EA3"/>
    <w:rsid w:val="003623D7"/>
    <w:rsid w:val="003625AD"/>
    <w:rsid w:val="003625C5"/>
    <w:rsid w:val="0036279F"/>
    <w:rsid w:val="00362EF5"/>
    <w:rsid w:val="00363196"/>
    <w:rsid w:val="0036323C"/>
    <w:rsid w:val="0036334C"/>
    <w:rsid w:val="00363590"/>
    <w:rsid w:val="003635EE"/>
    <w:rsid w:val="0036369D"/>
    <w:rsid w:val="00363A6E"/>
    <w:rsid w:val="00363B87"/>
    <w:rsid w:val="00363B9D"/>
    <w:rsid w:val="00363C3B"/>
    <w:rsid w:val="00363E73"/>
    <w:rsid w:val="0036400E"/>
    <w:rsid w:val="00364096"/>
    <w:rsid w:val="0036423A"/>
    <w:rsid w:val="0036463E"/>
    <w:rsid w:val="00364662"/>
    <w:rsid w:val="00364A1B"/>
    <w:rsid w:val="00364F7F"/>
    <w:rsid w:val="00365604"/>
    <w:rsid w:val="0036567D"/>
    <w:rsid w:val="00366642"/>
    <w:rsid w:val="003667A0"/>
    <w:rsid w:val="003667D7"/>
    <w:rsid w:val="003669A3"/>
    <w:rsid w:val="00366D43"/>
    <w:rsid w:val="00366F0B"/>
    <w:rsid w:val="00367070"/>
    <w:rsid w:val="003675C2"/>
    <w:rsid w:val="0037014E"/>
    <w:rsid w:val="0037028F"/>
    <w:rsid w:val="003703FB"/>
    <w:rsid w:val="0037061D"/>
    <w:rsid w:val="00370801"/>
    <w:rsid w:val="0037090C"/>
    <w:rsid w:val="00370D0C"/>
    <w:rsid w:val="0037156A"/>
    <w:rsid w:val="00371741"/>
    <w:rsid w:val="00371A57"/>
    <w:rsid w:val="00371D47"/>
    <w:rsid w:val="00371D56"/>
    <w:rsid w:val="003721AC"/>
    <w:rsid w:val="00372978"/>
    <w:rsid w:val="003730BD"/>
    <w:rsid w:val="00373392"/>
    <w:rsid w:val="00373675"/>
    <w:rsid w:val="00373695"/>
    <w:rsid w:val="00373765"/>
    <w:rsid w:val="00373852"/>
    <w:rsid w:val="00373A92"/>
    <w:rsid w:val="00373B03"/>
    <w:rsid w:val="00373B5C"/>
    <w:rsid w:val="00373CDF"/>
    <w:rsid w:val="00373E08"/>
    <w:rsid w:val="00373EB9"/>
    <w:rsid w:val="00374126"/>
    <w:rsid w:val="00374166"/>
    <w:rsid w:val="003746C2"/>
    <w:rsid w:val="00374F8D"/>
    <w:rsid w:val="00375180"/>
    <w:rsid w:val="0037519A"/>
    <w:rsid w:val="003752E8"/>
    <w:rsid w:val="00375338"/>
    <w:rsid w:val="00375397"/>
    <w:rsid w:val="003753A5"/>
    <w:rsid w:val="00375647"/>
    <w:rsid w:val="00375685"/>
    <w:rsid w:val="00375706"/>
    <w:rsid w:val="00375830"/>
    <w:rsid w:val="00375900"/>
    <w:rsid w:val="003759A2"/>
    <w:rsid w:val="00375A59"/>
    <w:rsid w:val="00375AB8"/>
    <w:rsid w:val="00375FAC"/>
    <w:rsid w:val="003766B5"/>
    <w:rsid w:val="0037688A"/>
    <w:rsid w:val="00376905"/>
    <w:rsid w:val="00376A6B"/>
    <w:rsid w:val="00376CFB"/>
    <w:rsid w:val="00377420"/>
    <w:rsid w:val="00377536"/>
    <w:rsid w:val="0037762C"/>
    <w:rsid w:val="003777BA"/>
    <w:rsid w:val="00377841"/>
    <w:rsid w:val="00377948"/>
    <w:rsid w:val="00377D8C"/>
    <w:rsid w:val="00377DD3"/>
    <w:rsid w:val="00377E8A"/>
    <w:rsid w:val="0038024C"/>
    <w:rsid w:val="003802B8"/>
    <w:rsid w:val="00380948"/>
    <w:rsid w:val="00380DAA"/>
    <w:rsid w:val="00380E82"/>
    <w:rsid w:val="00380EFD"/>
    <w:rsid w:val="00380F3D"/>
    <w:rsid w:val="00380F7F"/>
    <w:rsid w:val="00381228"/>
    <w:rsid w:val="003812B1"/>
    <w:rsid w:val="00381589"/>
    <w:rsid w:val="00381993"/>
    <w:rsid w:val="00381A43"/>
    <w:rsid w:val="00381B95"/>
    <w:rsid w:val="00381E97"/>
    <w:rsid w:val="00382454"/>
    <w:rsid w:val="003825D0"/>
    <w:rsid w:val="0038260E"/>
    <w:rsid w:val="00382BFA"/>
    <w:rsid w:val="003832A3"/>
    <w:rsid w:val="003832E3"/>
    <w:rsid w:val="00383913"/>
    <w:rsid w:val="00383B97"/>
    <w:rsid w:val="00383CB2"/>
    <w:rsid w:val="00384074"/>
    <w:rsid w:val="00384495"/>
    <w:rsid w:val="00384CE5"/>
    <w:rsid w:val="00384F8D"/>
    <w:rsid w:val="003851AC"/>
    <w:rsid w:val="0038532D"/>
    <w:rsid w:val="00385679"/>
    <w:rsid w:val="00385826"/>
    <w:rsid w:val="00385C84"/>
    <w:rsid w:val="00385D75"/>
    <w:rsid w:val="00385EEF"/>
    <w:rsid w:val="003860F6"/>
    <w:rsid w:val="00386448"/>
    <w:rsid w:val="00386E96"/>
    <w:rsid w:val="00386F99"/>
    <w:rsid w:val="00387685"/>
    <w:rsid w:val="003878FE"/>
    <w:rsid w:val="0038797D"/>
    <w:rsid w:val="00387BB5"/>
    <w:rsid w:val="00387BB9"/>
    <w:rsid w:val="0039052C"/>
    <w:rsid w:val="00390810"/>
    <w:rsid w:val="00390B6B"/>
    <w:rsid w:val="00390C81"/>
    <w:rsid w:val="00390E0A"/>
    <w:rsid w:val="0039102B"/>
    <w:rsid w:val="00392209"/>
    <w:rsid w:val="00392240"/>
    <w:rsid w:val="0039249D"/>
    <w:rsid w:val="003925FB"/>
    <w:rsid w:val="003927B0"/>
    <w:rsid w:val="0039288D"/>
    <w:rsid w:val="00392893"/>
    <w:rsid w:val="00392DD6"/>
    <w:rsid w:val="00393465"/>
    <w:rsid w:val="00393498"/>
    <w:rsid w:val="00393536"/>
    <w:rsid w:val="0039362B"/>
    <w:rsid w:val="00393658"/>
    <w:rsid w:val="0039369B"/>
    <w:rsid w:val="00393796"/>
    <w:rsid w:val="003938A9"/>
    <w:rsid w:val="00393AA3"/>
    <w:rsid w:val="00393B8D"/>
    <w:rsid w:val="00393BD2"/>
    <w:rsid w:val="00393D78"/>
    <w:rsid w:val="00393FA9"/>
    <w:rsid w:val="00394491"/>
    <w:rsid w:val="00394ACF"/>
    <w:rsid w:val="00394CBF"/>
    <w:rsid w:val="00395430"/>
    <w:rsid w:val="003957F5"/>
    <w:rsid w:val="00395E08"/>
    <w:rsid w:val="00396020"/>
    <w:rsid w:val="003962B3"/>
    <w:rsid w:val="003965AB"/>
    <w:rsid w:val="00396612"/>
    <w:rsid w:val="00396786"/>
    <w:rsid w:val="003968BB"/>
    <w:rsid w:val="00396A2C"/>
    <w:rsid w:val="00396A39"/>
    <w:rsid w:val="00396BD9"/>
    <w:rsid w:val="00396C0F"/>
    <w:rsid w:val="00397305"/>
    <w:rsid w:val="0039731C"/>
    <w:rsid w:val="003973E7"/>
    <w:rsid w:val="003974DF"/>
    <w:rsid w:val="00397804"/>
    <w:rsid w:val="00397902"/>
    <w:rsid w:val="00397AE3"/>
    <w:rsid w:val="00397D2F"/>
    <w:rsid w:val="00397F17"/>
    <w:rsid w:val="003A00C2"/>
    <w:rsid w:val="003A011E"/>
    <w:rsid w:val="003A0129"/>
    <w:rsid w:val="003A0542"/>
    <w:rsid w:val="003A0591"/>
    <w:rsid w:val="003A07D6"/>
    <w:rsid w:val="003A092E"/>
    <w:rsid w:val="003A0963"/>
    <w:rsid w:val="003A09F9"/>
    <w:rsid w:val="003A0C84"/>
    <w:rsid w:val="003A0E0A"/>
    <w:rsid w:val="003A134A"/>
    <w:rsid w:val="003A1381"/>
    <w:rsid w:val="003A1654"/>
    <w:rsid w:val="003A17C6"/>
    <w:rsid w:val="003A1A92"/>
    <w:rsid w:val="003A1D6C"/>
    <w:rsid w:val="003A1EFB"/>
    <w:rsid w:val="003A1F61"/>
    <w:rsid w:val="003A2664"/>
    <w:rsid w:val="003A28A2"/>
    <w:rsid w:val="003A2BA5"/>
    <w:rsid w:val="003A31BC"/>
    <w:rsid w:val="003A396D"/>
    <w:rsid w:val="003A3CB8"/>
    <w:rsid w:val="003A43BE"/>
    <w:rsid w:val="003A480B"/>
    <w:rsid w:val="003A4A94"/>
    <w:rsid w:val="003A4D28"/>
    <w:rsid w:val="003A56EC"/>
    <w:rsid w:val="003A5B93"/>
    <w:rsid w:val="003A5F06"/>
    <w:rsid w:val="003A60C9"/>
    <w:rsid w:val="003A6189"/>
    <w:rsid w:val="003A64E5"/>
    <w:rsid w:val="003A66D1"/>
    <w:rsid w:val="003A6747"/>
    <w:rsid w:val="003A6B4C"/>
    <w:rsid w:val="003A7C2B"/>
    <w:rsid w:val="003A7E12"/>
    <w:rsid w:val="003A7E5A"/>
    <w:rsid w:val="003B0089"/>
    <w:rsid w:val="003B0322"/>
    <w:rsid w:val="003B03A0"/>
    <w:rsid w:val="003B0770"/>
    <w:rsid w:val="003B0AFE"/>
    <w:rsid w:val="003B0BD2"/>
    <w:rsid w:val="003B1045"/>
    <w:rsid w:val="003B10C2"/>
    <w:rsid w:val="003B124D"/>
    <w:rsid w:val="003B12C7"/>
    <w:rsid w:val="003B15D9"/>
    <w:rsid w:val="003B16F8"/>
    <w:rsid w:val="003B178E"/>
    <w:rsid w:val="003B1C01"/>
    <w:rsid w:val="003B1CCD"/>
    <w:rsid w:val="003B1EF5"/>
    <w:rsid w:val="003B1F35"/>
    <w:rsid w:val="003B2455"/>
    <w:rsid w:val="003B2462"/>
    <w:rsid w:val="003B24D3"/>
    <w:rsid w:val="003B25C7"/>
    <w:rsid w:val="003B26B9"/>
    <w:rsid w:val="003B2B2B"/>
    <w:rsid w:val="003B2B53"/>
    <w:rsid w:val="003B31FC"/>
    <w:rsid w:val="003B3769"/>
    <w:rsid w:val="003B3B15"/>
    <w:rsid w:val="003B3EAD"/>
    <w:rsid w:val="003B3F90"/>
    <w:rsid w:val="003B418D"/>
    <w:rsid w:val="003B43B6"/>
    <w:rsid w:val="003B4431"/>
    <w:rsid w:val="003B4A9F"/>
    <w:rsid w:val="003B4B3C"/>
    <w:rsid w:val="003B4DF4"/>
    <w:rsid w:val="003B4EEB"/>
    <w:rsid w:val="003B5475"/>
    <w:rsid w:val="003B556F"/>
    <w:rsid w:val="003B5890"/>
    <w:rsid w:val="003B58A5"/>
    <w:rsid w:val="003B5964"/>
    <w:rsid w:val="003B627C"/>
    <w:rsid w:val="003B641B"/>
    <w:rsid w:val="003B64BE"/>
    <w:rsid w:val="003B667F"/>
    <w:rsid w:val="003B6742"/>
    <w:rsid w:val="003B6902"/>
    <w:rsid w:val="003B6A03"/>
    <w:rsid w:val="003B6DC0"/>
    <w:rsid w:val="003B6DE2"/>
    <w:rsid w:val="003B7700"/>
    <w:rsid w:val="003B77BD"/>
    <w:rsid w:val="003B7A26"/>
    <w:rsid w:val="003B7A57"/>
    <w:rsid w:val="003B7AAE"/>
    <w:rsid w:val="003B7D55"/>
    <w:rsid w:val="003B7E45"/>
    <w:rsid w:val="003B7E6D"/>
    <w:rsid w:val="003B7E86"/>
    <w:rsid w:val="003C01DC"/>
    <w:rsid w:val="003C05A7"/>
    <w:rsid w:val="003C0740"/>
    <w:rsid w:val="003C08E1"/>
    <w:rsid w:val="003C0933"/>
    <w:rsid w:val="003C0AC7"/>
    <w:rsid w:val="003C0C2D"/>
    <w:rsid w:val="003C0CD1"/>
    <w:rsid w:val="003C1585"/>
    <w:rsid w:val="003C1842"/>
    <w:rsid w:val="003C1877"/>
    <w:rsid w:val="003C2292"/>
    <w:rsid w:val="003C23E5"/>
    <w:rsid w:val="003C29C4"/>
    <w:rsid w:val="003C2B00"/>
    <w:rsid w:val="003C2E04"/>
    <w:rsid w:val="003C31FA"/>
    <w:rsid w:val="003C37E1"/>
    <w:rsid w:val="003C39EB"/>
    <w:rsid w:val="003C40D7"/>
    <w:rsid w:val="003C4116"/>
    <w:rsid w:val="003C44D7"/>
    <w:rsid w:val="003C4512"/>
    <w:rsid w:val="003C4BA3"/>
    <w:rsid w:val="003C4E0B"/>
    <w:rsid w:val="003C4E40"/>
    <w:rsid w:val="003C5330"/>
    <w:rsid w:val="003C55BA"/>
    <w:rsid w:val="003C574E"/>
    <w:rsid w:val="003C578D"/>
    <w:rsid w:val="003C594C"/>
    <w:rsid w:val="003C5ABB"/>
    <w:rsid w:val="003C5BE1"/>
    <w:rsid w:val="003C5D3F"/>
    <w:rsid w:val="003C5D58"/>
    <w:rsid w:val="003C6121"/>
    <w:rsid w:val="003C632E"/>
    <w:rsid w:val="003C647A"/>
    <w:rsid w:val="003C64AB"/>
    <w:rsid w:val="003C65FF"/>
    <w:rsid w:val="003C6A74"/>
    <w:rsid w:val="003C6B6F"/>
    <w:rsid w:val="003C6B7F"/>
    <w:rsid w:val="003C72A8"/>
    <w:rsid w:val="003C7607"/>
    <w:rsid w:val="003C7656"/>
    <w:rsid w:val="003C79DA"/>
    <w:rsid w:val="003C7D24"/>
    <w:rsid w:val="003C7FC9"/>
    <w:rsid w:val="003D0350"/>
    <w:rsid w:val="003D0383"/>
    <w:rsid w:val="003D0403"/>
    <w:rsid w:val="003D096E"/>
    <w:rsid w:val="003D0D8B"/>
    <w:rsid w:val="003D117F"/>
    <w:rsid w:val="003D13E1"/>
    <w:rsid w:val="003D14B7"/>
    <w:rsid w:val="003D15C1"/>
    <w:rsid w:val="003D1784"/>
    <w:rsid w:val="003D19CB"/>
    <w:rsid w:val="003D1BE3"/>
    <w:rsid w:val="003D1C76"/>
    <w:rsid w:val="003D211C"/>
    <w:rsid w:val="003D21F7"/>
    <w:rsid w:val="003D29FC"/>
    <w:rsid w:val="003D2BAD"/>
    <w:rsid w:val="003D2D28"/>
    <w:rsid w:val="003D2D4A"/>
    <w:rsid w:val="003D2D66"/>
    <w:rsid w:val="003D2DD1"/>
    <w:rsid w:val="003D3048"/>
    <w:rsid w:val="003D3049"/>
    <w:rsid w:val="003D3216"/>
    <w:rsid w:val="003D3487"/>
    <w:rsid w:val="003D349A"/>
    <w:rsid w:val="003D34E2"/>
    <w:rsid w:val="003D3699"/>
    <w:rsid w:val="003D36ED"/>
    <w:rsid w:val="003D36FF"/>
    <w:rsid w:val="003D3CE6"/>
    <w:rsid w:val="003D40EE"/>
    <w:rsid w:val="003D431C"/>
    <w:rsid w:val="003D440E"/>
    <w:rsid w:val="003D45EC"/>
    <w:rsid w:val="003D460C"/>
    <w:rsid w:val="003D47C1"/>
    <w:rsid w:val="003D4BF1"/>
    <w:rsid w:val="003D4CDB"/>
    <w:rsid w:val="003D5092"/>
    <w:rsid w:val="003D5159"/>
    <w:rsid w:val="003D51B8"/>
    <w:rsid w:val="003D606F"/>
    <w:rsid w:val="003D63A9"/>
    <w:rsid w:val="003D6413"/>
    <w:rsid w:val="003D6B99"/>
    <w:rsid w:val="003D7034"/>
    <w:rsid w:val="003D7287"/>
    <w:rsid w:val="003D72D8"/>
    <w:rsid w:val="003D76E2"/>
    <w:rsid w:val="003D7C82"/>
    <w:rsid w:val="003D7E9D"/>
    <w:rsid w:val="003E02C5"/>
    <w:rsid w:val="003E0801"/>
    <w:rsid w:val="003E0BD1"/>
    <w:rsid w:val="003E13B0"/>
    <w:rsid w:val="003E16C6"/>
    <w:rsid w:val="003E1F49"/>
    <w:rsid w:val="003E241F"/>
    <w:rsid w:val="003E2BD4"/>
    <w:rsid w:val="003E3902"/>
    <w:rsid w:val="003E3DED"/>
    <w:rsid w:val="003E3E18"/>
    <w:rsid w:val="003E4C91"/>
    <w:rsid w:val="003E4D9E"/>
    <w:rsid w:val="003E5364"/>
    <w:rsid w:val="003E5691"/>
    <w:rsid w:val="003E5711"/>
    <w:rsid w:val="003E5821"/>
    <w:rsid w:val="003E5B2C"/>
    <w:rsid w:val="003E5BB3"/>
    <w:rsid w:val="003E5C63"/>
    <w:rsid w:val="003E5D9A"/>
    <w:rsid w:val="003E6622"/>
    <w:rsid w:val="003E6643"/>
    <w:rsid w:val="003E6903"/>
    <w:rsid w:val="003E6960"/>
    <w:rsid w:val="003E6B03"/>
    <w:rsid w:val="003E6EAE"/>
    <w:rsid w:val="003E700A"/>
    <w:rsid w:val="003E7544"/>
    <w:rsid w:val="003E75CB"/>
    <w:rsid w:val="003E7600"/>
    <w:rsid w:val="003E7616"/>
    <w:rsid w:val="003E768B"/>
    <w:rsid w:val="003E771B"/>
    <w:rsid w:val="003E7746"/>
    <w:rsid w:val="003E779A"/>
    <w:rsid w:val="003E789F"/>
    <w:rsid w:val="003E7B03"/>
    <w:rsid w:val="003E7CB0"/>
    <w:rsid w:val="003E7CFE"/>
    <w:rsid w:val="003F0591"/>
    <w:rsid w:val="003F0718"/>
    <w:rsid w:val="003F08A4"/>
    <w:rsid w:val="003F0B44"/>
    <w:rsid w:val="003F0C1A"/>
    <w:rsid w:val="003F0E6C"/>
    <w:rsid w:val="003F0F80"/>
    <w:rsid w:val="003F114F"/>
    <w:rsid w:val="003F1165"/>
    <w:rsid w:val="003F11F8"/>
    <w:rsid w:val="003F18B9"/>
    <w:rsid w:val="003F1C67"/>
    <w:rsid w:val="003F1E51"/>
    <w:rsid w:val="003F20B6"/>
    <w:rsid w:val="003F256B"/>
    <w:rsid w:val="003F2773"/>
    <w:rsid w:val="003F27B4"/>
    <w:rsid w:val="003F2DAF"/>
    <w:rsid w:val="003F2ED4"/>
    <w:rsid w:val="003F3404"/>
    <w:rsid w:val="003F361B"/>
    <w:rsid w:val="003F376D"/>
    <w:rsid w:val="003F3874"/>
    <w:rsid w:val="003F40C2"/>
    <w:rsid w:val="003F40E3"/>
    <w:rsid w:val="003F43BA"/>
    <w:rsid w:val="003F454F"/>
    <w:rsid w:val="003F4B71"/>
    <w:rsid w:val="003F5319"/>
    <w:rsid w:val="003F537F"/>
    <w:rsid w:val="003F54A9"/>
    <w:rsid w:val="003F554E"/>
    <w:rsid w:val="003F5675"/>
    <w:rsid w:val="003F56A9"/>
    <w:rsid w:val="003F585C"/>
    <w:rsid w:val="003F588C"/>
    <w:rsid w:val="003F590D"/>
    <w:rsid w:val="003F5A5A"/>
    <w:rsid w:val="003F5DB2"/>
    <w:rsid w:val="003F5E69"/>
    <w:rsid w:val="003F5FCB"/>
    <w:rsid w:val="003F622D"/>
    <w:rsid w:val="003F639B"/>
    <w:rsid w:val="003F6B0D"/>
    <w:rsid w:val="003F6D5A"/>
    <w:rsid w:val="003F6E77"/>
    <w:rsid w:val="003F7226"/>
    <w:rsid w:val="003F722F"/>
    <w:rsid w:val="003F7627"/>
    <w:rsid w:val="003F7AE8"/>
    <w:rsid w:val="003F7F01"/>
    <w:rsid w:val="00400007"/>
    <w:rsid w:val="004001B0"/>
    <w:rsid w:val="0040034A"/>
    <w:rsid w:val="004005F4"/>
    <w:rsid w:val="00400807"/>
    <w:rsid w:val="0040088A"/>
    <w:rsid w:val="0040091A"/>
    <w:rsid w:val="0040099F"/>
    <w:rsid w:val="00400ACA"/>
    <w:rsid w:val="004013EC"/>
    <w:rsid w:val="0040154B"/>
    <w:rsid w:val="004017EB"/>
    <w:rsid w:val="00401B08"/>
    <w:rsid w:val="00401E1A"/>
    <w:rsid w:val="0040205F"/>
    <w:rsid w:val="004022A0"/>
    <w:rsid w:val="004022ED"/>
    <w:rsid w:val="00402367"/>
    <w:rsid w:val="00402624"/>
    <w:rsid w:val="0040279E"/>
    <w:rsid w:val="00402AD9"/>
    <w:rsid w:val="00402C7B"/>
    <w:rsid w:val="00402FC1"/>
    <w:rsid w:val="00403160"/>
    <w:rsid w:val="004032D5"/>
    <w:rsid w:val="0040399B"/>
    <w:rsid w:val="00403A51"/>
    <w:rsid w:val="00403ECB"/>
    <w:rsid w:val="00403F79"/>
    <w:rsid w:val="0040415F"/>
    <w:rsid w:val="0040434B"/>
    <w:rsid w:val="00404753"/>
    <w:rsid w:val="00404834"/>
    <w:rsid w:val="00404A1E"/>
    <w:rsid w:val="004054A6"/>
    <w:rsid w:val="00405750"/>
    <w:rsid w:val="004058A1"/>
    <w:rsid w:val="00405A23"/>
    <w:rsid w:val="00405E42"/>
    <w:rsid w:val="004062E3"/>
    <w:rsid w:val="00406B20"/>
    <w:rsid w:val="00406B5F"/>
    <w:rsid w:val="00406C8C"/>
    <w:rsid w:val="004078D3"/>
    <w:rsid w:val="00407BF9"/>
    <w:rsid w:val="00407D3D"/>
    <w:rsid w:val="0041008A"/>
    <w:rsid w:val="004101CD"/>
    <w:rsid w:val="004101FA"/>
    <w:rsid w:val="004104E6"/>
    <w:rsid w:val="00410B1E"/>
    <w:rsid w:val="00410C34"/>
    <w:rsid w:val="004111D3"/>
    <w:rsid w:val="00411467"/>
    <w:rsid w:val="00411676"/>
    <w:rsid w:val="0041190A"/>
    <w:rsid w:val="00411ADB"/>
    <w:rsid w:val="00411D9D"/>
    <w:rsid w:val="00411DC3"/>
    <w:rsid w:val="0041206D"/>
    <w:rsid w:val="0041226C"/>
    <w:rsid w:val="00412680"/>
    <w:rsid w:val="00412736"/>
    <w:rsid w:val="00412ABF"/>
    <w:rsid w:val="00412ACC"/>
    <w:rsid w:val="00412FCB"/>
    <w:rsid w:val="004130D9"/>
    <w:rsid w:val="00413436"/>
    <w:rsid w:val="0041385E"/>
    <w:rsid w:val="004139D6"/>
    <w:rsid w:val="00414353"/>
    <w:rsid w:val="0041459A"/>
    <w:rsid w:val="0041463E"/>
    <w:rsid w:val="00414768"/>
    <w:rsid w:val="0041494C"/>
    <w:rsid w:val="00414951"/>
    <w:rsid w:val="00414F02"/>
    <w:rsid w:val="00414F70"/>
    <w:rsid w:val="00414F8F"/>
    <w:rsid w:val="00414FB6"/>
    <w:rsid w:val="0041574F"/>
    <w:rsid w:val="00415A37"/>
    <w:rsid w:val="00415D63"/>
    <w:rsid w:val="00415FDF"/>
    <w:rsid w:val="00415FF1"/>
    <w:rsid w:val="00416549"/>
    <w:rsid w:val="004165FA"/>
    <w:rsid w:val="00416834"/>
    <w:rsid w:val="00416851"/>
    <w:rsid w:val="004168E6"/>
    <w:rsid w:val="00416A5E"/>
    <w:rsid w:val="00416D03"/>
    <w:rsid w:val="00416DD1"/>
    <w:rsid w:val="00416F5A"/>
    <w:rsid w:val="0041732A"/>
    <w:rsid w:val="00417341"/>
    <w:rsid w:val="004174F9"/>
    <w:rsid w:val="004175F1"/>
    <w:rsid w:val="00417D56"/>
    <w:rsid w:val="00420832"/>
    <w:rsid w:val="00420F47"/>
    <w:rsid w:val="00421082"/>
    <w:rsid w:val="004212C9"/>
    <w:rsid w:val="004213DD"/>
    <w:rsid w:val="0042160E"/>
    <w:rsid w:val="004219ED"/>
    <w:rsid w:val="00421EE0"/>
    <w:rsid w:val="00422D17"/>
    <w:rsid w:val="0042308A"/>
    <w:rsid w:val="00423462"/>
    <w:rsid w:val="00423562"/>
    <w:rsid w:val="00423702"/>
    <w:rsid w:val="00423873"/>
    <w:rsid w:val="00423E22"/>
    <w:rsid w:val="00423F4A"/>
    <w:rsid w:val="00424442"/>
    <w:rsid w:val="00424C42"/>
    <w:rsid w:val="00424FA5"/>
    <w:rsid w:val="0042510C"/>
    <w:rsid w:val="004254A6"/>
    <w:rsid w:val="00425640"/>
    <w:rsid w:val="00425898"/>
    <w:rsid w:val="004258DA"/>
    <w:rsid w:val="00425E4E"/>
    <w:rsid w:val="00425FAF"/>
    <w:rsid w:val="00425FD2"/>
    <w:rsid w:val="00425FD5"/>
    <w:rsid w:val="0042601C"/>
    <w:rsid w:val="0042624A"/>
    <w:rsid w:val="004266D7"/>
    <w:rsid w:val="00426813"/>
    <w:rsid w:val="00426D1D"/>
    <w:rsid w:val="00426F5D"/>
    <w:rsid w:val="0042716E"/>
    <w:rsid w:val="004274EF"/>
    <w:rsid w:val="00427587"/>
    <w:rsid w:val="00427748"/>
    <w:rsid w:val="00427A1E"/>
    <w:rsid w:val="00427F4A"/>
    <w:rsid w:val="00427F4C"/>
    <w:rsid w:val="00427FAB"/>
    <w:rsid w:val="00430032"/>
    <w:rsid w:val="00430204"/>
    <w:rsid w:val="0043052A"/>
    <w:rsid w:val="00430717"/>
    <w:rsid w:val="00430756"/>
    <w:rsid w:val="004307B9"/>
    <w:rsid w:val="00430AB7"/>
    <w:rsid w:val="00430E59"/>
    <w:rsid w:val="00431439"/>
    <w:rsid w:val="00431482"/>
    <w:rsid w:val="00431DA4"/>
    <w:rsid w:val="00432196"/>
    <w:rsid w:val="00432199"/>
    <w:rsid w:val="004323C1"/>
    <w:rsid w:val="00432708"/>
    <w:rsid w:val="00432A40"/>
    <w:rsid w:val="00432A9E"/>
    <w:rsid w:val="00432B08"/>
    <w:rsid w:val="00432BD1"/>
    <w:rsid w:val="00432D4C"/>
    <w:rsid w:val="00432DAB"/>
    <w:rsid w:val="00432DE0"/>
    <w:rsid w:val="00432E1F"/>
    <w:rsid w:val="00432E70"/>
    <w:rsid w:val="004334B3"/>
    <w:rsid w:val="004335A6"/>
    <w:rsid w:val="00433777"/>
    <w:rsid w:val="0043391E"/>
    <w:rsid w:val="00433B7C"/>
    <w:rsid w:val="00433BD4"/>
    <w:rsid w:val="00434021"/>
    <w:rsid w:val="00434102"/>
    <w:rsid w:val="00434395"/>
    <w:rsid w:val="004347CA"/>
    <w:rsid w:val="00434F6E"/>
    <w:rsid w:val="0043565C"/>
    <w:rsid w:val="00435671"/>
    <w:rsid w:val="004356B1"/>
    <w:rsid w:val="00435833"/>
    <w:rsid w:val="00435D16"/>
    <w:rsid w:val="0043602D"/>
    <w:rsid w:val="00436190"/>
    <w:rsid w:val="004361A5"/>
    <w:rsid w:val="00436605"/>
    <w:rsid w:val="0043674A"/>
    <w:rsid w:val="00436825"/>
    <w:rsid w:val="0043686A"/>
    <w:rsid w:val="00436B99"/>
    <w:rsid w:val="00436DEE"/>
    <w:rsid w:val="00437082"/>
    <w:rsid w:val="00437139"/>
    <w:rsid w:val="004371BF"/>
    <w:rsid w:val="004371DA"/>
    <w:rsid w:val="00437FA3"/>
    <w:rsid w:val="0044064C"/>
    <w:rsid w:val="004406F6"/>
    <w:rsid w:val="0044072D"/>
    <w:rsid w:val="00440732"/>
    <w:rsid w:val="0044075A"/>
    <w:rsid w:val="004408B1"/>
    <w:rsid w:val="00440C13"/>
    <w:rsid w:val="00440CA7"/>
    <w:rsid w:val="00440FA1"/>
    <w:rsid w:val="0044150E"/>
    <w:rsid w:val="004417B4"/>
    <w:rsid w:val="00441C1D"/>
    <w:rsid w:val="00441E9E"/>
    <w:rsid w:val="00441F18"/>
    <w:rsid w:val="004420E0"/>
    <w:rsid w:val="004421A4"/>
    <w:rsid w:val="0044254A"/>
    <w:rsid w:val="00442830"/>
    <w:rsid w:val="00442967"/>
    <w:rsid w:val="00442984"/>
    <w:rsid w:val="00442BF6"/>
    <w:rsid w:val="00443286"/>
    <w:rsid w:val="004432CC"/>
    <w:rsid w:val="00443315"/>
    <w:rsid w:val="004433B2"/>
    <w:rsid w:val="004435E5"/>
    <w:rsid w:val="004436A9"/>
    <w:rsid w:val="004437DE"/>
    <w:rsid w:val="00443C65"/>
    <w:rsid w:val="00443CD7"/>
    <w:rsid w:val="00443D0C"/>
    <w:rsid w:val="004442ED"/>
    <w:rsid w:val="004445FF"/>
    <w:rsid w:val="00444EB3"/>
    <w:rsid w:val="00445330"/>
    <w:rsid w:val="0044554A"/>
    <w:rsid w:val="00445689"/>
    <w:rsid w:val="00445847"/>
    <w:rsid w:val="00445926"/>
    <w:rsid w:val="00446106"/>
    <w:rsid w:val="004463A0"/>
    <w:rsid w:val="00446599"/>
    <w:rsid w:val="004467C8"/>
    <w:rsid w:val="004468DB"/>
    <w:rsid w:val="004469DF"/>
    <w:rsid w:val="00446B3E"/>
    <w:rsid w:val="00446C2D"/>
    <w:rsid w:val="00446C96"/>
    <w:rsid w:val="0044702C"/>
    <w:rsid w:val="004472FB"/>
    <w:rsid w:val="004473F0"/>
    <w:rsid w:val="0044765D"/>
    <w:rsid w:val="004477BE"/>
    <w:rsid w:val="00447949"/>
    <w:rsid w:val="00447C29"/>
    <w:rsid w:val="00447C69"/>
    <w:rsid w:val="00447C85"/>
    <w:rsid w:val="00450168"/>
    <w:rsid w:val="00450A50"/>
    <w:rsid w:val="00450B57"/>
    <w:rsid w:val="00450BFF"/>
    <w:rsid w:val="00450D65"/>
    <w:rsid w:val="00450E2B"/>
    <w:rsid w:val="0045120A"/>
    <w:rsid w:val="004515DF"/>
    <w:rsid w:val="00451631"/>
    <w:rsid w:val="0045173C"/>
    <w:rsid w:val="00451934"/>
    <w:rsid w:val="00451EBB"/>
    <w:rsid w:val="0045264C"/>
    <w:rsid w:val="00452790"/>
    <w:rsid w:val="004527D7"/>
    <w:rsid w:val="00452AE3"/>
    <w:rsid w:val="00452CE0"/>
    <w:rsid w:val="004535C7"/>
    <w:rsid w:val="00453AAD"/>
    <w:rsid w:val="00453FC9"/>
    <w:rsid w:val="00453FF7"/>
    <w:rsid w:val="0045427C"/>
    <w:rsid w:val="00454705"/>
    <w:rsid w:val="0045479B"/>
    <w:rsid w:val="00454CC4"/>
    <w:rsid w:val="00454E92"/>
    <w:rsid w:val="00455284"/>
    <w:rsid w:val="00455677"/>
    <w:rsid w:val="004558AA"/>
    <w:rsid w:val="00455CC1"/>
    <w:rsid w:val="00455D60"/>
    <w:rsid w:val="00455D82"/>
    <w:rsid w:val="00455EBC"/>
    <w:rsid w:val="00455F43"/>
    <w:rsid w:val="00456118"/>
    <w:rsid w:val="0045630E"/>
    <w:rsid w:val="004563D1"/>
    <w:rsid w:val="0045644C"/>
    <w:rsid w:val="00456538"/>
    <w:rsid w:val="00456880"/>
    <w:rsid w:val="004568D1"/>
    <w:rsid w:val="00456973"/>
    <w:rsid w:val="00456D79"/>
    <w:rsid w:val="00457811"/>
    <w:rsid w:val="0045786C"/>
    <w:rsid w:val="004578AF"/>
    <w:rsid w:val="00457BE3"/>
    <w:rsid w:val="00460408"/>
    <w:rsid w:val="00460441"/>
    <w:rsid w:val="0046078C"/>
    <w:rsid w:val="004609DF"/>
    <w:rsid w:val="00460EDC"/>
    <w:rsid w:val="00460F5D"/>
    <w:rsid w:val="00460FAA"/>
    <w:rsid w:val="0046100B"/>
    <w:rsid w:val="00461093"/>
    <w:rsid w:val="00461643"/>
    <w:rsid w:val="004618F6"/>
    <w:rsid w:val="00461AC3"/>
    <w:rsid w:val="00461DA8"/>
    <w:rsid w:val="0046260C"/>
    <w:rsid w:val="00462918"/>
    <w:rsid w:val="00462964"/>
    <w:rsid w:val="00462A2E"/>
    <w:rsid w:val="00462A9C"/>
    <w:rsid w:val="00462BE1"/>
    <w:rsid w:val="00462DEC"/>
    <w:rsid w:val="00462F4E"/>
    <w:rsid w:val="00462FD6"/>
    <w:rsid w:val="004630FD"/>
    <w:rsid w:val="00463152"/>
    <w:rsid w:val="00463705"/>
    <w:rsid w:val="00463AD0"/>
    <w:rsid w:val="00463C79"/>
    <w:rsid w:val="00463CEF"/>
    <w:rsid w:val="00463E05"/>
    <w:rsid w:val="00463FFC"/>
    <w:rsid w:val="004640E3"/>
    <w:rsid w:val="004641AD"/>
    <w:rsid w:val="00464730"/>
    <w:rsid w:val="00464EC4"/>
    <w:rsid w:val="00465064"/>
    <w:rsid w:val="0046521F"/>
    <w:rsid w:val="00465626"/>
    <w:rsid w:val="004657CC"/>
    <w:rsid w:val="004663CA"/>
    <w:rsid w:val="0046642C"/>
    <w:rsid w:val="004665BC"/>
    <w:rsid w:val="00466B08"/>
    <w:rsid w:val="00467050"/>
    <w:rsid w:val="0046707F"/>
    <w:rsid w:val="004671E4"/>
    <w:rsid w:val="00467409"/>
    <w:rsid w:val="00467523"/>
    <w:rsid w:val="00467551"/>
    <w:rsid w:val="00467567"/>
    <w:rsid w:val="00467BC4"/>
    <w:rsid w:val="00467DF6"/>
    <w:rsid w:val="00467DFA"/>
    <w:rsid w:val="00470069"/>
    <w:rsid w:val="0047042B"/>
    <w:rsid w:val="004707B8"/>
    <w:rsid w:val="004707C0"/>
    <w:rsid w:val="004708A7"/>
    <w:rsid w:val="00470D49"/>
    <w:rsid w:val="004713B6"/>
    <w:rsid w:val="0047178F"/>
    <w:rsid w:val="004718B9"/>
    <w:rsid w:val="00471919"/>
    <w:rsid w:val="00471B3A"/>
    <w:rsid w:val="004721DD"/>
    <w:rsid w:val="00472499"/>
    <w:rsid w:val="00472BDC"/>
    <w:rsid w:val="00472D5E"/>
    <w:rsid w:val="00472D7C"/>
    <w:rsid w:val="00473098"/>
    <w:rsid w:val="00473494"/>
    <w:rsid w:val="004736D8"/>
    <w:rsid w:val="00473730"/>
    <w:rsid w:val="00473A85"/>
    <w:rsid w:val="00473F44"/>
    <w:rsid w:val="004742A6"/>
    <w:rsid w:val="0047433D"/>
    <w:rsid w:val="0047467E"/>
    <w:rsid w:val="00474835"/>
    <w:rsid w:val="00474DA0"/>
    <w:rsid w:val="00474E38"/>
    <w:rsid w:val="00474F15"/>
    <w:rsid w:val="00474F16"/>
    <w:rsid w:val="004750AB"/>
    <w:rsid w:val="00475133"/>
    <w:rsid w:val="00475525"/>
    <w:rsid w:val="00475A6F"/>
    <w:rsid w:val="00475B17"/>
    <w:rsid w:val="0047601F"/>
    <w:rsid w:val="0047616D"/>
    <w:rsid w:val="0047650B"/>
    <w:rsid w:val="00476524"/>
    <w:rsid w:val="004766FF"/>
    <w:rsid w:val="00476742"/>
    <w:rsid w:val="004768AA"/>
    <w:rsid w:val="0047692B"/>
    <w:rsid w:val="00476D0A"/>
    <w:rsid w:val="0047759D"/>
    <w:rsid w:val="004777C4"/>
    <w:rsid w:val="00477857"/>
    <w:rsid w:val="00477BEA"/>
    <w:rsid w:val="00477CE1"/>
    <w:rsid w:val="00480279"/>
    <w:rsid w:val="00480655"/>
    <w:rsid w:val="00480661"/>
    <w:rsid w:val="004807C9"/>
    <w:rsid w:val="00480859"/>
    <w:rsid w:val="00480A15"/>
    <w:rsid w:val="00481164"/>
    <w:rsid w:val="004814D6"/>
    <w:rsid w:val="0048154D"/>
    <w:rsid w:val="004815D4"/>
    <w:rsid w:val="004817F0"/>
    <w:rsid w:val="00481A9E"/>
    <w:rsid w:val="00482354"/>
    <w:rsid w:val="0048256F"/>
    <w:rsid w:val="00482942"/>
    <w:rsid w:val="00482C5B"/>
    <w:rsid w:val="00483B8B"/>
    <w:rsid w:val="00483FAE"/>
    <w:rsid w:val="00484188"/>
    <w:rsid w:val="004847ED"/>
    <w:rsid w:val="00484A8F"/>
    <w:rsid w:val="00484E79"/>
    <w:rsid w:val="00484F1A"/>
    <w:rsid w:val="00484F6D"/>
    <w:rsid w:val="00485157"/>
    <w:rsid w:val="00485750"/>
    <w:rsid w:val="00485D4B"/>
    <w:rsid w:val="00485D6F"/>
    <w:rsid w:val="00485D88"/>
    <w:rsid w:val="0048602D"/>
    <w:rsid w:val="00486644"/>
    <w:rsid w:val="0048664E"/>
    <w:rsid w:val="00486716"/>
    <w:rsid w:val="004869DC"/>
    <w:rsid w:val="00486B82"/>
    <w:rsid w:val="00486F3A"/>
    <w:rsid w:val="0048721D"/>
    <w:rsid w:val="0048740F"/>
    <w:rsid w:val="00487708"/>
    <w:rsid w:val="00487710"/>
    <w:rsid w:val="00487CD3"/>
    <w:rsid w:val="004900AF"/>
    <w:rsid w:val="004902EF"/>
    <w:rsid w:val="0049047F"/>
    <w:rsid w:val="00490920"/>
    <w:rsid w:val="00491028"/>
    <w:rsid w:val="0049107B"/>
    <w:rsid w:val="004912BF"/>
    <w:rsid w:val="00491321"/>
    <w:rsid w:val="00491488"/>
    <w:rsid w:val="00491883"/>
    <w:rsid w:val="004919C6"/>
    <w:rsid w:val="00491AB0"/>
    <w:rsid w:val="00491BD0"/>
    <w:rsid w:val="00491F1D"/>
    <w:rsid w:val="00491FDE"/>
    <w:rsid w:val="004920BB"/>
    <w:rsid w:val="00492156"/>
    <w:rsid w:val="00492388"/>
    <w:rsid w:val="0049240C"/>
    <w:rsid w:val="004925C6"/>
    <w:rsid w:val="004928C0"/>
    <w:rsid w:val="00492C70"/>
    <w:rsid w:val="00492D8E"/>
    <w:rsid w:val="00493138"/>
    <w:rsid w:val="004932B3"/>
    <w:rsid w:val="0049354F"/>
    <w:rsid w:val="00493A87"/>
    <w:rsid w:val="00493D39"/>
    <w:rsid w:val="00493E6D"/>
    <w:rsid w:val="00494001"/>
    <w:rsid w:val="0049418D"/>
    <w:rsid w:val="00494B5F"/>
    <w:rsid w:val="00494F80"/>
    <w:rsid w:val="0049506D"/>
    <w:rsid w:val="00495593"/>
    <w:rsid w:val="004957C2"/>
    <w:rsid w:val="00495852"/>
    <w:rsid w:val="00495931"/>
    <w:rsid w:val="00495986"/>
    <w:rsid w:val="00495988"/>
    <w:rsid w:val="00495A7C"/>
    <w:rsid w:val="00495E4A"/>
    <w:rsid w:val="00496CB6"/>
    <w:rsid w:val="00496F4A"/>
    <w:rsid w:val="00497024"/>
    <w:rsid w:val="004971FB"/>
    <w:rsid w:val="0049725F"/>
    <w:rsid w:val="00497510"/>
    <w:rsid w:val="0049754D"/>
    <w:rsid w:val="00497727"/>
    <w:rsid w:val="004978AE"/>
    <w:rsid w:val="0049797A"/>
    <w:rsid w:val="00497E53"/>
    <w:rsid w:val="00497EC2"/>
    <w:rsid w:val="004A0145"/>
    <w:rsid w:val="004A090D"/>
    <w:rsid w:val="004A0BD8"/>
    <w:rsid w:val="004A0E8B"/>
    <w:rsid w:val="004A0EB1"/>
    <w:rsid w:val="004A10E0"/>
    <w:rsid w:val="004A1BA8"/>
    <w:rsid w:val="004A1C60"/>
    <w:rsid w:val="004A1C7B"/>
    <w:rsid w:val="004A1E92"/>
    <w:rsid w:val="004A23C3"/>
    <w:rsid w:val="004A248B"/>
    <w:rsid w:val="004A250A"/>
    <w:rsid w:val="004A2580"/>
    <w:rsid w:val="004A2764"/>
    <w:rsid w:val="004A29F3"/>
    <w:rsid w:val="004A30A8"/>
    <w:rsid w:val="004A30B3"/>
    <w:rsid w:val="004A32A2"/>
    <w:rsid w:val="004A3A16"/>
    <w:rsid w:val="004A3AF6"/>
    <w:rsid w:val="004A3B4B"/>
    <w:rsid w:val="004A3D7A"/>
    <w:rsid w:val="004A40F0"/>
    <w:rsid w:val="004A411D"/>
    <w:rsid w:val="004A416F"/>
    <w:rsid w:val="004A4535"/>
    <w:rsid w:val="004A48DA"/>
    <w:rsid w:val="004A4B13"/>
    <w:rsid w:val="004A4CF6"/>
    <w:rsid w:val="004A4D17"/>
    <w:rsid w:val="004A4EA9"/>
    <w:rsid w:val="004A501B"/>
    <w:rsid w:val="004A54C0"/>
    <w:rsid w:val="004A54D3"/>
    <w:rsid w:val="004A54F1"/>
    <w:rsid w:val="004A56F5"/>
    <w:rsid w:val="004A5DD0"/>
    <w:rsid w:val="004A5DDE"/>
    <w:rsid w:val="004A5FDA"/>
    <w:rsid w:val="004A61ED"/>
    <w:rsid w:val="004A620B"/>
    <w:rsid w:val="004A6272"/>
    <w:rsid w:val="004A634C"/>
    <w:rsid w:val="004A66B5"/>
    <w:rsid w:val="004A68B8"/>
    <w:rsid w:val="004A6C22"/>
    <w:rsid w:val="004A6DA9"/>
    <w:rsid w:val="004A6DE4"/>
    <w:rsid w:val="004A6EFC"/>
    <w:rsid w:val="004A6F04"/>
    <w:rsid w:val="004A6F5B"/>
    <w:rsid w:val="004A7000"/>
    <w:rsid w:val="004A7356"/>
    <w:rsid w:val="004A7363"/>
    <w:rsid w:val="004A7BCD"/>
    <w:rsid w:val="004A7E79"/>
    <w:rsid w:val="004A7EEE"/>
    <w:rsid w:val="004A7F53"/>
    <w:rsid w:val="004B01FE"/>
    <w:rsid w:val="004B0594"/>
    <w:rsid w:val="004B05B7"/>
    <w:rsid w:val="004B079D"/>
    <w:rsid w:val="004B094B"/>
    <w:rsid w:val="004B0A9B"/>
    <w:rsid w:val="004B1075"/>
    <w:rsid w:val="004B1231"/>
    <w:rsid w:val="004B163E"/>
    <w:rsid w:val="004B1664"/>
    <w:rsid w:val="004B174F"/>
    <w:rsid w:val="004B17CA"/>
    <w:rsid w:val="004B1ABB"/>
    <w:rsid w:val="004B2200"/>
    <w:rsid w:val="004B244D"/>
    <w:rsid w:val="004B24C2"/>
    <w:rsid w:val="004B280F"/>
    <w:rsid w:val="004B2B62"/>
    <w:rsid w:val="004B2C19"/>
    <w:rsid w:val="004B2F17"/>
    <w:rsid w:val="004B31B4"/>
    <w:rsid w:val="004B3259"/>
    <w:rsid w:val="004B331F"/>
    <w:rsid w:val="004B3329"/>
    <w:rsid w:val="004B3824"/>
    <w:rsid w:val="004B382A"/>
    <w:rsid w:val="004B38D7"/>
    <w:rsid w:val="004B39B6"/>
    <w:rsid w:val="004B39FB"/>
    <w:rsid w:val="004B3A57"/>
    <w:rsid w:val="004B3A66"/>
    <w:rsid w:val="004B3AFF"/>
    <w:rsid w:val="004B3BC3"/>
    <w:rsid w:val="004B3DB0"/>
    <w:rsid w:val="004B40B7"/>
    <w:rsid w:val="004B419C"/>
    <w:rsid w:val="004B45AD"/>
    <w:rsid w:val="004B4609"/>
    <w:rsid w:val="004B4A16"/>
    <w:rsid w:val="004B4A9A"/>
    <w:rsid w:val="004B5178"/>
    <w:rsid w:val="004B54B3"/>
    <w:rsid w:val="004B55C0"/>
    <w:rsid w:val="004B5957"/>
    <w:rsid w:val="004B6040"/>
    <w:rsid w:val="004B6066"/>
    <w:rsid w:val="004B6191"/>
    <w:rsid w:val="004B64D6"/>
    <w:rsid w:val="004B6607"/>
    <w:rsid w:val="004B6748"/>
    <w:rsid w:val="004B68AE"/>
    <w:rsid w:val="004B6907"/>
    <w:rsid w:val="004B6D6E"/>
    <w:rsid w:val="004B6E01"/>
    <w:rsid w:val="004B6EE3"/>
    <w:rsid w:val="004B7113"/>
    <w:rsid w:val="004B77C1"/>
    <w:rsid w:val="004B78C0"/>
    <w:rsid w:val="004B7CB4"/>
    <w:rsid w:val="004B7D14"/>
    <w:rsid w:val="004B7DED"/>
    <w:rsid w:val="004B7EBD"/>
    <w:rsid w:val="004C0033"/>
    <w:rsid w:val="004C035D"/>
    <w:rsid w:val="004C03A2"/>
    <w:rsid w:val="004C0961"/>
    <w:rsid w:val="004C181F"/>
    <w:rsid w:val="004C19DF"/>
    <w:rsid w:val="004C1DAA"/>
    <w:rsid w:val="004C1DAF"/>
    <w:rsid w:val="004C2122"/>
    <w:rsid w:val="004C24F8"/>
    <w:rsid w:val="004C25BD"/>
    <w:rsid w:val="004C262E"/>
    <w:rsid w:val="004C2660"/>
    <w:rsid w:val="004C2C15"/>
    <w:rsid w:val="004C2F98"/>
    <w:rsid w:val="004C2FAE"/>
    <w:rsid w:val="004C3197"/>
    <w:rsid w:val="004C3270"/>
    <w:rsid w:val="004C38BD"/>
    <w:rsid w:val="004C3962"/>
    <w:rsid w:val="004C39ED"/>
    <w:rsid w:val="004C3A3B"/>
    <w:rsid w:val="004C3CDA"/>
    <w:rsid w:val="004C41A7"/>
    <w:rsid w:val="004C4473"/>
    <w:rsid w:val="004C4532"/>
    <w:rsid w:val="004C46B9"/>
    <w:rsid w:val="004C481B"/>
    <w:rsid w:val="004C4B46"/>
    <w:rsid w:val="004C4B73"/>
    <w:rsid w:val="004C502C"/>
    <w:rsid w:val="004C58FE"/>
    <w:rsid w:val="004C5F9C"/>
    <w:rsid w:val="004C5FAA"/>
    <w:rsid w:val="004C5FF2"/>
    <w:rsid w:val="004C63B6"/>
    <w:rsid w:val="004C63F8"/>
    <w:rsid w:val="004C6480"/>
    <w:rsid w:val="004C64AB"/>
    <w:rsid w:val="004C6524"/>
    <w:rsid w:val="004C6814"/>
    <w:rsid w:val="004C6BEC"/>
    <w:rsid w:val="004C6D01"/>
    <w:rsid w:val="004C709B"/>
    <w:rsid w:val="004C70B6"/>
    <w:rsid w:val="004C7366"/>
    <w:rsid w:val="004C73D6"/>
    <w:rsid w:val="004C7553"/>
    <w:rsid w:val="004C7845"/>
    <w:rsid w:val="004C7ECF"/>
    <w:rsid w:val="004D010D"/>
    <w:rsid w:val="004D0128"/>
    <w:rsid w:val="004D0537"/>
    <w:rsid w:val="004D0824"/>
    <w:rsid w:val="004D0B02"/>
    <w:rsid w:val="004D0BAD"/>
    <w:rsid w:val="004D101B"/>
    <w:rsid w:val="004D1135"/>
    <w:rsid w:val="004D11E8"/>
    <w:rsid w:val="004D1596"/>
    <w:rsid w:val="004D1649"/>
    <w:rsid w:val="004D1768"/>
    <w:rsid w:val="004D17E0"/>
    <w:rsid w:val="004D1819"/>
    <w:rsid w:val="004D1989"/>
    <w:rsid w:val="004D1A59"/>
    <w:rsid w:val="004D1C99"/>
    <w:rsid w:val="004D1CD5"/>
    <w:rsid w:val="004D1E16"/>
    <w:rsid w:val="004D1F3B"/>
    <w:rsid w:val="004D24AE"/>
    <w:rsid w:val="004D269A"/>
    <w:rsid w:val="004D2853"/>
    <w:rsid w:val="004D2954"/>
    <w:rsid w:val="004D2C74"/>
    <w:rsid w:val="004D2D60"/>
    <w:rsid w:val="004D30C5"/>
    <w:rsid w:val="004D3230"/>
    <w:rsid w:val="004D33E0"/>
    <w:rsid w:val="004D349C"/>
    <w:rsid w:val="004D350E"/>
    <w:rsid w:val="004D3565"/>
    <w:rsid w:val="004D3629"/>
    <w:rsid w:val="004D3770"/>
    <w:rsid w:val="004D3854"/>
    <w:rsid w:val="004D3941"/>
    <w:rsid w:val="004D3D59"/>
    <w:rsid w:val="004D3DF5"/>
    <w:rsid w:val="004D411B"/>
    <w:rsid w:val="004D4129"/>
    <w:rsid w:val="004D446C"/>
    <w:rsid w:val="004D4926"/>
    <w:rsid w:val="004D4996"/>
    <w:rsid w:val="004D4B60"/>
    <w:rsid w:val="004D4E1F"/>
    <w:rsid w:val="004D5513"/>
    <w:rsid w:val="004D5521"/>
    <w:rsid w:val="004D55F7"/>
    <w:rsid w:val="004D57E1"/>
    <w:rsid w:val="004D5EFA"/>
    <w:rsid w:val="004D603A"/>
    <w:rsid w:val="004D61C0"/>
    <w:rsid w:val="004D6646"/>
    <w:rsid w:val="004D67ED"/>
    <w:rsid w:val="004D6B4E"/>
    <w:rsid w:val="004D6D7D"/>
    <w:rsid w:val="004D751E"/>
    <w:rsid w:val="004D757F"/>
    <w:rsid w:val="004D7CC5"/>
    <w:rsid w:val="004D7D24"/>
    <w:rsid w:val="004D7F1A"/>
    <w:rsid w:val="004E0059"/>
    <w:rsid w:val="004E016B"/>
    <w:rsid w:val="004E0217"/>
    <w:rsid w:val="004E03B4"/>
    <w:rsid w:val="004E04A6"/>
    <w:rsid w:val="004E0558"/>
    <w:rsid w:val="004E064E"/>
    <w:rsid w:val="004E091E"/>
    <w:rsid w:val="004E0C02"/>
    <w:rsid w:val="004E0F03"/>
    <w:rsid w:val="004E0FA8"/>
    <w:rsid w:val="004E1031"/>
    <w:rsid w:val="004E11D1"/>
    <w:rsid w:val="004E14C1"/>
    <w:rsid w:val="004E17FB"/>
    <w:rsid w:val="004E185D"/>
    <w:rsid w:val="004E1918"/>
    <w:rsid w:val="004E1CDE"/>
    <w:rsid w:val="004E1E96"/>
    <w:rsid w:val="004E2056"/>
    <w:rsid w:val="004E2187"/>
    <w:rsid w:val="004E2222"/>
    <w:rsid w:val="004E233F"/>
    <w:rsid w:val="004E2647"/>
    <w:rsid w:val="004E2E7A"/>
    <w:rsid w:val="004E34BB"/>
    <w:rsid w:val="004E34CB"/>
    <w:rsid w:val="004E36F8"/>
    <w:rsid w:val="004E3724"/>
    <w:rsid w:val="004E3A5F"/>
    <w:rsid w:val="004E3CD0"/>
    <w:rsid w:val="004E3D46"/>
    <w:rsid w:val="004E3E3E"/>
    <w:rsid w:val="004E414B"/>
    <w:rsid w:val="004E422C"/>
    <w:rsid w:val="004E42F8"/>
    <w:rsid w:val="004E44BF"/>
    <w:rsid w:val="004E46B2"/>
    <w:rsid w:val="004E4796"/>
    <w:rsid w:val="004E493E"/>
    <w:rsid w:val="004E4ADB"/>
    <w:rsid w:val="004E4BCB"/>
    <w:rsid w:val="004E4EA9"/>
    <w:rsid w:val="004E5015"/>
    <w:rsid w:val="004E5065"/>
    <w:rsid w:val="004E54E4"/>
    <w:rsid w:val="004E5DBF"/>
    <w:rsid w:val="004E5DD4"/>
    <w:rsid w:val="004E5EAC"/>
    <w:rsid w:val="004E6248"/>
    <w:rsid w:val="004E63D3"/>
    <w:rsid w:val="004E665B"/>
    <w:rsid w:val="004E666A"/>
    <w:rsid w:val="004E668C"/>
    <w:rsid w:val="004E6767"/>
    <w:rsid w:val="004E68F6"/>
    <w:rsid w:val="004E6924"/>
    <w:rsid w:val="004E6AAF"/>
    <w:rsid w:val="004E7245"/>
    <w:rsid w:val="004E74FA"/>
    <w:rsid w:val="004E75AC"/>
    <w:rsid w:val="004E76C5"/>
    <w:rsid w:val="004E7810"/>
    <w:rsid w:val="004E7CA9"/>
    <w:rsid w:val="004E7D0D"/>
    <w:rsid w:val="004E7D31"/>
    <w:rsid w:val="004E7FAC"/>
    <w:rsid w:val="004F029F"/>
    <w:rsid w:val="004F02CD"/>
    <w:rsid w:val="004F033E"/>
    <w:rsid w:val="004F05F9"/>
    <w:rsid w:val="004F06C9"/>
    <w:rsid w:val="004F076F"/>
    <w:rsid w:val="004F0CAD"/>
    <w:rsid w:val="004F0E20"/>
    <w:rsid w:val="004F0E28"/>
    <w:rsid w:val="004F10F4"/>
    <w:rsid w:val="004F1338"/>
    <w:rsid w:val="004F1371"/>
    <w:rsid w:val="004F14C1"/>
    <w:rsid w:val="004F17B6"/>
    <w:rsid w:val="004F1B48"/>
    <w:rsid w:val="004F1CAC"/>
    <w:rsid w:val="004F20E1"/>
    <w:rsid w:val="004F2369"/>
    <w:rsid w:val="004F24B1"/>
    <w:rsid w:val="004F2A1F"/>
    <w:rsid w:val="004F2A9C"/>
    <w:rsid w:val="004F2AB8"/>
    <w:rsid w:val="004F2C83"/>
    <w:rsid w:val="004F36C7"/>
    <w:rsid w:val="004F36C9"/>
    <w:rsid w:val="004F375D"/>
    <w:rsid w:val="004F38B0"/>
    <w:rsid w:val="004F3978"/>
    <w:rsid w:val="004F3C4A"/>
    <w:rsid w:val="004F42DA"/>
    <w:rsid w:val="004F47E1"/>
    <w:rsid w:val="004F49D7"/>
    <w:rsid w:val="004F4A3B"/>
    <w:rsid w:val="004F4BE7"/>
    <w:rsid w:val="004F4E7F"/>
    <w:rsid w:val="004F4F01"/>
    <w:rsid w:val="004F4FDB"/>
    <w:rsid w:val="004F54D0"/>
    <w:rsid w:val="004F5641"/>
    <w:rsid w:val="004F577F"/>
    <w:rsid w:val="004F57A6"/>
    <w:rsid w:val="004F5BCD"/>
    <w:rsid w:val="004F5C44"/>
    <w:rsid w:val="004F5D16"/>
    <w:rsid w:val="004F5E9B"/>
    <w:rsid w:val="004F5ECB"/>
    <w:rsid w:val="004F5F23"/>
    <w:rsid w:val="004F6111"/>
    <w:rsid w:val="004F632B"/>
    <w:rsid w:val="004F63C6"/>
    <w:rsid w:val="004F6800"/>
    <w:rsid w:val="004F682D"/>
    <w:rsid w:val="004F6A68"/>
    <w:rsid w:val="004F6DAD"/>
    <w:rsid w:val="004F6EC8"/>
    <w:rsid w:val="004F7163"/>
    <w:rsid w:val="004F76DC"/>
    <w:rsid w:val="004F7AE9"/>
    <w:rsid w:val="004F7B38"/>
    <w:rsid w:val="004F7BAB"/>
    <w:rsid w:val="004F7BC7"/>
    <w:rsid w:val="004F7E88"/>
    <w:rsid w:val="00500038"/>
    <w:rsid w:val="005003E7"/>
    <w:rsid w:val="00500E4E"/>
    <w:rsid w:val="00500EDE"/>
    <w:rsid w:val="005013E2"/>
    <w:rsid w:val="005017A5"/>
    <w:rsid w:val="00501C4B"/>
    <w:rsid w:val="00501D4D"/>
    <w:rsid w:val="00501DE4"/>
    <w:rsid w:val="005021BF"/>
    <w:rsid w:val="00502420"/>
    <w:rsid w:val="005025E9"/>
    <w:rsid w:val="0050279C"/>
    <w:rsid w:val="00502926"/>
    <w:rsid w:val="005029B1"/>
    <w:rsid w:val="00502D3D"/>
    <w:rsid w:val="00502EF8"/>
    <w:rsid w:val="0050309B"/>
    <w:rsid w:val="0050344E"/>
    <w:rsid w:val="00503641"/>
    <w:rsid w:val="005036CF"/>
    <w:rsid w:val="00503919"/>
    <w:rsid w:val="00503A12"/>
    <w:rsid w:val="00503BBF"/>
    <w:rsid w:val="00503CAA"/>
    <w:rsid w:val="00503DD3"/>
    <w:rsid w:val="00503F4E"/>
    <w:rsid w:val="00503F7A"/>
    <w:rsid w:val="0050403B"/>
    <w:rsid w:val="005040BF"/>
    <w:rsid w:val="0050418A"/>
    <w:rsid w:val="00504490"/>
    <w:rsid w:val="005044B6"/>
    <w:rsid w:val="005045F5"/>
    <w:rsid w:val="005047F3"/>
    <w:rsid w:val="0050483B"/>
    <w:rsid w:val="00504A66"/>
    <w:rsid w:val="00504F4F"/>
    <w:rsid w:val="00505612"/>
    <w:rsid w:val="005058BE"/>
    <w:rsid w:val="00505DD1"/>
    <w:rsid w:val="00505F02"/>
    <w:rsid w:val="005060BF"/>
    <w:rsid w:val="005060E3"/>
    <w:rsid w:val="005061D9"/>
    <w:rsid w:val="00506205"/>
    <w:rsid w:val="00506249"/>
    <w:rsid w:val="00506502"/>
    <w:rsid w:val="00506688"/>
    <w:rsid w:val="005066FD"/>
    <w:rsid w:val="00506799"/>
    <w:rsid w:val="00506E7B"/>
    <w:rsid w:val="005071AC"/>
    <w:rsid w:val="005072C7"/>
    <w:rsid w:val="00507584"/>
    <w:rsid w:val="00507762"/>
    <w:rsid w:val="00510442"/>
    <w:rsid w:val="005108E9"/>
    <w:rsid w:val="00510910"/>
    <w:rsid w:val="00510F55"/>
    <w:rsid w:val="005113BE"/>
    <w:rsid w:val="005119DE"/>
    <w:rsid w:val="005125F0"/>
    <w:rsid w:val="00512971"/>
    <w:rsid w:val="00512A81"/>
    <w:rsid w:val="00512C0E"/>
    <w:rsid w:val="00512DF8"/>
    <w:rsid w:val="00512EC7"/>
    <w:rsid w:val="0051334C"/>
    <w:rsid w:val="005133E4"/>
    <w:rsid w:val="00513676"/>
    <w:rsid w:val="005138E2"/>
    <w:rsid w:val="00513AE4"/>
    <w:rsid w:val="00513D1B"/>
    <w:rsid w:val="00513FA1"/>
    <w:rsid w:val="005144EC"/>
    <w:rsid w:val="00514916"/>
    <w:rsid w:val="00514BCD"/>
    <w:rsid w:val="00514BD4"/>
    <w:rsid w:val="00514CBF"/>
    <w:rsid w:val="00515070"/>
    <w:rsid w:val="00515389"/>
    <w:rsid w:val="00515427"/>
    <w:rsid w:val="00515547"/>
    <w:rsid w:val="00515B86"/>
    <w:rsid w:val="00515E6F"/>
    <w:rsid w:val="00515F71"/>
    <w:rsid w:val="005161E3"/>
    <w:rsid w:val="0051626A"/>
    <w:rsid w:val="00516563"/>
    <w:rsid w:val="00516AB9"/>
    <w:rsid w:val="00516AC2"/>
    <w:rsid w:val="00516C1E"/>
    <w:rsid w:val="00517310"/>
    <w:rsid w:val="00517348"/>
    <w:rsid w:val="005175DA"/>
    <w:rsid w:val="005175E0"/>
    <w:rsid w:val="00517669"/>
    <w:rsid w:val="005177D5"/>
    <w:rsid w:val="00517A59"/>
    <w:rsid w:val="00517B93"/>
    <w:rsid w:val="00517E65"/>
    <w:rsid w:val="00520069"/>
    <w:rsid w:val="0052070A"/>
    <w:rsid w:val="0052092E"/>
    <w:rsid w:val="00520D1B"/>
    <w:rsid w:val="00520D25"/>
    <w:rsid w:val="0052119F"/>
    <w:rsid w:val="005213C7"/>
    <w:rsid w:val="00521514"/>
    <w:rsid w:val="0052168B"/>
    <w:rsid w:val="00521750"/>
    <w:rsid w:val="005219CC"/>
    <w:rsid w:val="00521C27"/>
    <w:rsid w:val="00521EB3"/>
    <w:rsid w:val="005222DD"/>
    <w:rsid w:val="00522335"/>
    <w:rsid w:val="0052279A"/>
    <w:rsid w:val="0052293B"/>
    <w:rsid w:val="00522F57"/>
    <w:rsid w:val="00522FCB"/>
    <w:rsid w:val="005231D9"/>
    <w:rsid w:val="005237EA"/>
    <w:rsid w:val="005238E8"/>
    <w:rsid w:val="005240BB"/>
    <w:rsid w:val="00524162"/>
    <w:rsid w:val="005242EC"/>
    <w:rsid w:val="005244A8"/>
    <w:rsid w:val="00524E8E"/>
    <w:rsid w:val="005253E9"/>
    <w:rsid w:val="00525440"/>
    <w:rsid w:val="0052551B"/>
    <w:rsid w:val="0052571F"/>
    <w:rsid w:val="005258FD"/>
    <w:rsid w:val="00525E83"/>
    <w:rsid w:val="00525FE0"/>
    <w:rsid w:val="0052620D"/>
    <w:rsid w:val="005262B5"/>
    <w:rsid w:val="005268C2"/>
    <w:rsid w:val="00526B28"/>
    <w:rsid w:val="0052730B"/>
    <w:rsid w:val="0052737B"/>
    <w:rsid w:val="0052741A"/>
    <w:rsid w:val="00527691"/>
    <w:rsid w:val="00527BE1"/>
    <w:rsid w:val="00527C8B"/>
    <w:rsid w:val="005300D7"/>
    <w:rsid w:val="00530390"/>
    <w:rsid w:val="00530520"/>
    <w:rsid w:val="00530704"/>
    <w:rsid w:val="005307C9"/>
    <w:rsid w:val="00530D95"/>
    <w:rsid w:val="0053101B"/>
    <w:rsid w:val="005313A2"/>
    <w:rsid w:val="005314EF"/>
    <w:rsid w:val="0053169A"/>
    <w:rsid w:val="0053196F"/>
    <w:rsid w:val="00531BC2"/>
    <w:rsid w:val="00531BFB"/>
    <w:rsid w:val="00531CE8"/>
    <w:rsid w:val="0053209D"/>
    <w:rsid w:val="005320EC"/>
    <w:rsid w:val="0053217D"/>
    <w:rsid w:val="00532530"/>
    <w:rsid w:val="00532704"/>
    <w:rsid w:val="00532C48"/>
    <w:rsid w:val="00533184"/>
    <w:rsid w:val="005333CA"/>
    <w:rsid w:val="00533679"/>
    <w:rsid w:val="005337C3"/>
    <w:rsid w:val="00533ABB"/>
    <w:rsid w:val="00533ACE"/>
    <w:rsid w:val="00533BD1"/>
    <w:rsid w:val="00533EC0"/>
    <w:rsid w:val="005348D1"/>
    <w:rsid w:val="00534DCE"/>
    <w:rsid w:val="00534DFC"/>
    <w:rsid w:val="00535010"/>
    <w:rsid w:val="005353BA"/>
    <w:rsid w:val="00535E17"/>
    <w:rsid w:val="00536000"/>
    <w:rsid w:val="00536499"/>
    <w:rsid w:val="005364A6"/>
    <w:rsid w:val="0053682E"/>
    <w:rsid w:val="00536D0A"/>
    <w:rsid w:val="00536D12"/>
    <w:rsid w:val="00536EA9"/>
    <w:rsid w:val="005376E4"/>
    <w:rsid w:val="00537846"/>
    <w:rsid w:val="00537A60"/>
    <w:rsid w:val="00537D91"/>
    <w:rsid w:val="00537F8F"/>
    <w:rsid w:val="005402FF"/>
    <w:rsid w:val="00540314"/>
    <w:rsid w:val="00540500"/>
    <w:rsid w:val="00540DDA"/>
    <w:rsid w:val="00540E26"/>
    <w:rsid w:val="00540EB4"/>
    <w:rsid w:val="00541255"/>
    <w:rsid w:val="0054133D"/>
    <w:rsid w:val="00541341"/>
    <w:rsid w:val="00541840"/>
    <w:rsid w:val="00541AAA"/>
    <w:rsid w:val="00541B5D"/>
    <w:rsid w:val="00541BA9"/>
    <w:rsid w:val="00541D5C"/>
    <w:rsid w:val="00542206"/>
    <w:rsid w:val="00542624"/>
    <w:rsid w:val="00542A0E"/>
    <w:rsid w:val="00542B5B"/>
    <w:rsid w:val="00542DFE"/>
    <w:rsid w:val="00543310"/>
    <w:rsid w:val="005438CB"/>
    <w:rsid w:val="005439D7"/>
    <w:rsid w:val="00543C89"/>
    <w:rsid w:val="00543CB0"/>
    <w:rsid w:val="00543FFD"/>
    <w:rsid w:val="005440AF"/>
    <w:rsid w:val="005440BB"/>
    <w:rsid w:val="0054467C"/>
    <w:rsid w:val="0054470F"/>
    <w:rsid w:val="005448B3"/>
    <w:rsid w:val="005448B7"/>
    <w:rsid w:val="00544921"/>
    <w:rsid w:val="0054564A"/>
    <w:rsid w:val="00545870"/>
    <w:rsid w:val="005459AB"/>
    <w:rsid w:val="00545BF3"/>
    <w:rsid w:val="00545C0A"/>
    <w:rsid w:val="00545DBC"/>
    <w:rsid w:val="00545F33"/>
    <w:rsid w:val="00545FB7"/>
    <w:rsid w:val="0054604E"/>
    <w:rsid w:val="005460FC"/>
    <w:rsid w:val="005463FB"/>
    <w:rsid w:val="005466BD"/>
    <w:rsid w:val="00546996"/>
    <w:rsid w:val="00546A3B"/>
    <w:rsid w:val="00546DB5"/>
    <w:rsid w:val="00546E49"/>
    <w:rsid w:val="00546EE6"/>
    <w:rsid w:val="00547065"/>
    <w:rsid w:val="00547342"/>
    <w:rsid w:val="0054738D"/>
    <w:rsid w:val="00547621"/>
    <w:rsid w:val="005477E4"/>
    <w:rsid w:val="00547D0A"/>
    <w:rsid w:val="00547D3D"/>
    <w:rsid w:val="00547FCE"/>
    <w:rsid w:val="0055000F"/>
    <w:rsid w:val="00550023"/>
    <w:rsid w:val="0055016E"/>
    <w:rsid w:val="00550205"/>
    <w:rsid w:val="005504D6"/>
    <w:rsid w:val="00550661"/>
    <w:rsid w:val="005506CA"/>
    <w:rsid w:val="00550709"/>
    <w:rsid w:val="005509D1"/>
    <w:rsid w:val="00550A28"/>
    <w:rsid w:val="00550A9E"/>
    <w:rsid w:val="0055103A"/>
    <w:rsid w:val="00551189"/>
    <w:rsid w:val="00551278"/>
    <w:rsid w:val="00551856"/>
    <w:rsid w:val="005519E0"/>
    <w:rsid w:val="00551AF5"/>
    <w:rsid w:val="00551CB4"/>
    <w:rsid w:val="0055210C"/>
    <w:rsid w:val="0055210D"/>
    <w:rsid w:val="0055235E"/>
    <w:rsid w:val="00552A94"/>
    <w:rsid w:val="00552ABD"/>
    <w:rsid w:val="00552D5C"/>
    <w:rsid w:val="00552D7A"/>
    <w:rsid w:val="00552E22"/>
    <w:rsid w:val="00553205"/>
    <w:rsid w:val="00553489"/>
    <w:rsid w:val="00553531"/>
    <w:rsid w:val="0055392D"/>
    <w:rsid w:val="00553A36"/>
    <w:rsid w:val="00553B27"/>
    <w:rsid w:val="00553CA5"/>
    <w:rsid w:val="00554115"/>
    <w:rsid w:val="00554350"/>
    <w:rsid w:val="00554648"/>
    <w:rsid w:val="005547C9"/>
    <w:rsid w:val="00554A6E"/>
    <w:rsid w:val="00554BEC"/>
    <w:rsid w:val="005553ED"/>
    <w:rsid w:val="005556F1"/>
    <w:rsid w:val="00555750"/>
    <w:rsid w:val="005557CE"/>
    <w:rsid w:val="005557D5"/>
    <w:rsid w:val="00555E55"/>
    <w:rsid w:val="00555FD2"/>
    <w:rsid w:val="0055674D"/>
    <w:rsid w:val="00556847"/>
    <w:rsid w:val="0055718D"/>
    <w:rsid w:val="00557226"/>
    <w:rsid w:val="00557AE8"/>
    <w:rsid w:val="00557D74"/>
    <w:rsid w:val="0056014E"/>
    <w:rsid w:val="00560542"/>
    <w:rsid w:val="00560838"/>
    <w:rsid w:val="005608B9"/>
    <w:rsid w:val="00560918"/>
    <w:rsid w:val="00560947"/>
    <w:rsid w:val="00560971"/>
    <w:rsid w:val="00560B25"/>
    <w:rsid w:val="00560BC7"/>
    <w:rsid w:val="00560BCF"/>
    <w:rsid w:val="00560E8E"/>
    <w:rsid w:val="005612F5"/>
    <w:rsid w:val="00561552"/>
    <w:rsid w:val="00561D65"/>
    <w:rsid w:val="00561E35"/>
    <w:rsid w:val="00561E85"/>
    <w:rsid w:val="00561F37"/>
    <w:rsid w:val="005624A1"/>
    <w:rsid w:val="005625A7"/>
    <w:rsid w:val="00562671"/>
    <w:rsid w:val="00562942"/>
    <w:rsid w:val="005629F0"/>
    <w:rsid w:val="00562C0B"/>
    <w:rsid w:val="00562ECE"/>
    <w:rsid w:val="005630EB"/>
    <w:rsid w:val="0056359E"/>
    <w:rsid w:val="00563606"/>
    <w:rsid w:val="0056360C"/>
    <w:rsid w:val="00563846"/>
    <w:rsid w:val="005638A7"/>
    <w:rsid w:val="00563AE5"/>
    <w:rsid w:val="00563CAA"/>
    <w:rsid w:val="00563CD8"/>
    <w:rsid w:val="00563D5B"/>
    <w:rsid w:val="0056401F"/>
    <w:rsid w:val="0056404E"/>
    <w:rsid w:val="005646BD"/>
    <w:rsid w:val="00564805"/>
    <w:rsid w:val="0056495B"/>
    <w:rsid w:val="0056498A"/>
    <w:rsid w:val="00564F96"/>
    <w:rsid w:val="00565144"/>
    <w:rsid w:val="0056525F"/>
    <w:rsid w:val="005652D5"/>
    <w:rsid w:val="0056547D"/>
    <w:rsid w:val="005654E2"/>
    <w:rsid w:val="00565558"/>
    <w:rsid w:val="0056560C"/>
    <w:rsid w:val="0056582F"/>
    <w:rsid w:val="00565C25"/>
    <w:rsid w:val="00565CF9"/>
    <w:rsid w:val="00565E8A"/>
    <w:rsid w:val="00565F26"/>
    <w:rsid w:val="00565FF0"/>
    <w:rsid w:val="005660AD"/>
    <w:rsid w:val="005661BD"/>
    <w:rsid w:val="0056636D"/>
    <w:rsid w:val="005664F4"/>
    <w:rsid w:val="00566579"/>
    <w:rsid w:val="00566705"/>
    <w:rsid w:val="0056670C"/>
    <w:rsid w:val="005668D5"/>
    <w:rsid w:val="00566D7E"/>
    <w:rsid w:val="00566E95"/>
    <w:rsid w:val="00567147"/>
    <w:rsid w:val="00567300"/>
    <w:rsid w:val="005676F6"/>
    <w:rsid w:val="005679B9"/>
    <w:rsid w:val="00567B49"/>
    <w:rsid w:val="00567DCF"/>
    <w:rsid w:val="00567F54"/>
    <w:rsid w:val="005700B6"/>
    <w:rsid w:val="00570469"/>
    <w:rsid w:val="0057082B"/>
    <w:rsid w:val="00570954"/>
    <w:rsid w:val="00570A43"/>
    <w:rsid w:val="00570D7B"/>
    <w:rsid w:val="00570D94"/>
    <w:rsid w:val="00570F9A"/>
    <w:rsid w:val="005715FD"/>
    <w:rsid w:val="005719CC"/>
    <w:rsid w:val="00571C62"/>
    <w:rsid w:val="00571D6D"/>
    <w:rsid w:val="00571E12"/>
    <w:rsid w:val="00571F1C"/>
    <w:rsid w:val="00572336"/>
    <w:rsid w:val="005726E9"/>
    <w:rsid w:val="005727A2"/>
    <w:rsid w:val="00572A58"/>
    <w:rsid w:val="00572C30"/>
    <w:rsid w:val="00572DEE"/>
    <w:rsid w:val="00572E21"/>
    <w:rsid w:val="00573284"/>
    <w:rsid w:val="00573A9D"/>
    <w:rsid w:val="00573AA6"/>
    <w:rsid w:val="00573F47"/>
    <w:rsid w:val="00574012"/>
    <w:rsid w:val="00574357"/>
    <w:rsid w:val="00574541"/>
    <w:rsid w:val="00574705"/>
    <w:rsid w:val="00574835"/>
    <w:rsid w:val="00574B17"/>
    <w:rsid w:val="00574CCE"/>
    <w:rsid w:val="00574CD2"/>
    <w:rsid w:val="00575246"/>
    <w:rsid w:val="005754CA"/>
    <w:rsid w:val="00575563"/>
    <w:rsid w:val="00575564"/>
    <w:rsid w:val="00575D6D"/>
    <w:rsid w:val="00575DAE"/>
    <w:rsid w:val="0057609E"/>
    <w:rsid w:val="0057662A"/>
    <w:rsid w:val="00576724"/>
    <w:rsid w:val="00576786"/>
    <w:rsid w:val="00576994"/>
    <w:rsid w:val="00576FA1"/>
    <w:rsid w:val="00576FD0"/>
    <w:rsid w:val="00577095"/>
    <w:rsid w:val="00577188"/>
    <w:rsid w:val="0057728D"/>
    <w:rsid w:val="005776C3"/>
    <w:rsid w:val="0058002A"/>
    <w:rsid w:val="00580256"/>
    <w:rsid w:val="00580426"/>
    <w:rsid w:val="00580513"/>
    <w:rsid w:val="005807ED"/>
    <w:rsid w:val="00580868"/>
    <w:rsid w:val="00580BF6"/>
    <w:rsid w:val="00580C6E"/>
    <w:rsid w:val="00580D9B"/>
    <w:rsid w:val="00580ECD"/>
    <w:rsid w:val="005812BE"/>
    <w:rsid w:val="00581559"/>
    <w:rsid w:val="005816ED"/>
    <w:rsid w:val="005818AA"/>
    <w:rsid w:val="00581910"/>
    <w:rsid w:val="00581949"/>
    <w:rsid w:val="00581962"/>
    <w:rsid w:val="005820D9"/>
    <w:rsid w:val="00582428"/>
    <w:rsid w:val="00582693"/>
    <w:rsid w:val="00582750"/>
    <w:rsid w:val="005829EE"/>
    <w:rsid w:val="00582B6B"/>
    <w:rsid w:val="00582C2C"/>
    <w:rsid w:val="00582D25"/>
    <w:rsid w:val="00582DC3"/>
    <w:rsid w:val="00583183"/>
    <w:rsid w:val="00583AB9"/>
    <w:rsid w:val="00583AE1"/>
    <w:rsid w:val="0058465F"/>
    <w:rsid w:val="0058491C"/>
    <w:rsid w:val="0058506E"/>
    <w:rsid w:val="00585071"/>
    <w:rsid w:val="005850BA"/>
    <w:rsid w:val="005851F0"/>
    <w:rsid w:val="0058549D"/>
    <w:rsid w:val="00585519"/>
    <w:rsid w:val="005855F0"/>
    <w:rsid w:val="0058577C"/>
    <w:rsid w:val="00585E58"/>
    <w:rsid w:val="00585F55"/>
    <w:rsid w:val="00585F69"/>
    <w:rsid w:val="005860C8"/>
    <w:rsid w:val="00586195"/>
    <w:rsid w:val="00586349"/>
    <w:rsid w:val="0058691E"/>
    <w:rsid w:val="00586A0A"/>
    <w:rsid w:val="00586C86"/>
    <w:rsid w:val="00587023"/>
    <w:rsid w:val="005874EF"/>
    <w:rsid w:val="005875E1"/>
    <w:rsid w:val="0058760A"/>
    <w:rsid w:val="00587703"/>
    <w:rsid w:val="00587708"/>
    <w:rsid w:val="00587886"/>
    <w:rsid w:val="00587948"/>
    <w:rsid w:val="00587CF2"/>
    <w:rsid w:val="00587F09"/>
    <w:rsid w:val="0059020B"/>
    <w:rsid w:val="00590237"/>
    <w:rsid w:val="00590500"/>
    <w:rsid w:val="005908BC"/>
    <w:rsid w:val="00591193"/>
    <w:rsid w:val="005912D0"/>
    <w:rsid w:val="00591700"/>
    <w:rsid w:val="005917C0"/>
    <w:rsid w:val="005917DC"/>
    <w:rsid w:val="00591C2F"/>
    <w:rsid w:val="00591ECF"/>
    <w:rsid w:val="005920C5"/>
    <w:rsid w:val="0059218E"/>
    <w:rsid w:val="005924AD"/>
    <w:rsid w:val="0059275F"/>
    <w:rsid w:val="005928CC"/>
    <w:rsid w:val="00592C0C"/>
    <w:rsid w:val="00592CDD"/>
    <w:rsid w:val="00593128"/>
    <w:rsid w:val="0059337D"/>
    <w:rsid w:val="0059346C"/>
    <w:rsid w:val="005937EF"/>
    <w:rsid w:val="005938AA"/>
    <w:rsid w:val="0059390C"/>
    <w:rsid w:val="00593D33"/>
    <w:rsid w:val="00593E48"/>
    <w:rsid w:val="00594504"/>
    <w:rsid w:val="005946DA"/>
    <w:rsid w:val="005949A0"/>
    <w:rsid w:val="00594E0C"/>
    <w:rsid w:val="0059546B"/>
    <w:rsid w:val="0059567D"/>
    <w:rsid w:val="00595D77"/>
    <w:rsid w:val="00595E0A"/>
    <w:rsid w:val="00595EAB"/>
    <w:rsid w:val="00595FB5"/>
    <w:rsid w:val="00596238"/>
    <w:rsid w:val="005967B1"/>
    <w:rsid w:val="00596833"/>
    <w:rsid w:val="0059687F"/>
    <w:rsid w:val="00596A5B"/>
    <w:rsid w:val="00596D0D"/>
    <w:rsid w:val="00596E09"/>
    <w:rsid w:val="005976B3"/>
    <w:rsid w:val="005977B4"/>
    <w:rsid w:val="005978C0"/>
    <w:rsid w:val="0059791C"/>
    <w:rsid w:val="005A0095"/>
    <w:rsid w:val="005A0745"/>
    <w:rsid w:val="005A07F5"/>
    <w:rsid w:val="005A0D4F"/>
    <w:rsid w:val="005A0DE9"/>
    <w:rsid w:val="005A10DF"/>
    <w:rsid w:val="005A1207"/>
    <w:rsid w:val="005A13FB"/>
    <w:rsid w:val="005A18D6"/>
    <w:rsid w:val="005A1AA1"/>
    <w:rsid w:val="005A1B6B"/>
    <w:rsid w:val="005A1E2D"/>
    <w:rsid w:val="005A2009"/>
    <w:rsid w:val="005A21AB"/>
    <w:rsid w:val="005A2843"/>
    <w:rsid w:val="005A2ED9"/>
    <w:rsid w:val="005A30F6"/>
    <w:rsid w:val="005A336C"/>
    <w:rsid w:val="005A34FE"/>
    <w:rsid w:val="005A35A7"/>
    <w:rsid w:val="005A362D"/>
    <w:rsid w:val="005A3E2F"/>
    <w:rsid w:val="005A3FF9"/>
    <w:rsid w:val="005A45B2"/>
    <w:rsid w:val="005A48F0"/>
    <w:rsid w:val="005A4AEF"/>
    <w:rsid w:val="005A4CE4"/>
    <w:rsid w:val="005A5125"/>
    <w:rsid w:val="005A5223"/>
    <w:rsid w:val="005A547D"/>
    <w:rsid w:val="005A55F2"/>
    <w:rsid w:val="005A5C64"/>
    <w:rsid w:val="005A5E14"/>
    <w:rsid w:val="005A5E1A"/>
    <w:rsid w:val="005A61F3"/>
    <w:rsid w:val="005A63ED"/>
    <w:rsid w:val="005A6A5C"/>
    <w:rsid w:val="005A6B31"/>
    <w:rsid w:val="005A6BB4"/>
    <w:rsid w:val="005A6BBC"/>
    <w:rsid w:val="005A6EB2"/>
    <w:rsid w:val="005A6F5A"/>
    <w:rsid w:val="005A6FAE"/>
    <w:rsid w:val="005A7073"/>
    <w:rsid w:val="005A740D"/>
    <w:rsid w:val="005A7423"/>
    <w:rsid w:val="005A79CB"/>
    <w:rsid w:val="005A79D1"/>
    <w:rsid w:val="005A7BAD"/>
    <w:rsid w:val="005A7C0D"/>
    <w:rsid w:val="005A7C87"/>
    <w:rsid w:val="005A7D4C"/>
    <w:rsid w:val="005B0437"/>
    <w:rsid w:val="005B0865"/>
    <w:rsid w:val="005B08FE"/>
    <w:rsid w:val="005B0A16"/>
    <w:rsid w:val="005B0DBD"/>
    <w:rsid w:val="005B0E87"/>
    <w:rsid w:val="005B0F0E"/>
    <w:rsid w:val="005B125B"/>
    <w:rsid w:val="005B1357"/>
    <w:rsid w:val="005B149E"/>
    <w:rsid w:val="005B14B9"/>
    <w:rsid w:val="005B1697"/>
    <w:rsid w:val="005B1989"/>
    <w:rsid w:val="005B2036"/>
    <w:rsid w:val="005B20E0"/>
    <w:rsid w:val="005B2378"/>
    <w:rsid w:val="005B285C"/>
    <w:rsid w:val="005B3093"/>
    <w:rsid w:val="005B332B"/>
    <w:rsid w:val="005B3695"/>
    <w:rsid w:val="005B3797"/>
    <w:rsid w:val="005B3891"/>
    <w:rsid w:val="005B3BA6"/>
    <w:rsid w:val="005B3E29"/>
    <w:rsid w:val="005B43FA"/>
    <w:rsid w:val="005B45ED"/>
    <w:rsid w:val="005B47BC"/>
    <w:rsid w:val="005B4D96"/>
    <w:rsid w:val="005B4DC7"/>
    <w:rsid w:val="005B4DE6"/>
    <w:rsid w:val="005B4F32"/>
    <w:rsid w:val="005B4F43"/>
    <w:rsid w:val="005B54C1"/>
    <w:rsid w:val="005B5586"/>
    <w:rsid w:val="005B575B"/>
    <w:rsid w:val="005B59CA"/>
    <w:rsid w:val="005B5AFC"/>
    <w:rsid w:val="005B5F74"/>
    <w:rsid w:val="005B5FD7"/>
    <w:rsid w:val="005B629E"/>
    <w:rsid w:val="005B6466"/>
    <w:rsid w:val="005B6473"/>
    <w:rsid w:val="005B64F9"/>
    <w:rsid w:val="005B66C3"/>
    <w:rsid w:val="005B66F4"/>
    <w:rsid w:val="005B6A28"/>
    <w:rsid w:val="005B6E04"/>
    <w:rsid w:val="005B6E06"/>
    <w:rsid w:val="005B6E1A"/>
    <w:rsid w:val="005B72B7"/>
    <w:rsid w:val="005B741E"/>
    <w:rsid w:val="005B7694"/>
    <w:rsid w:val="005B7882"/>
    <w:rsid w:val="005B78FC"/>
    <w:rsid w:val="005B7A34"/>
    <w:rsid w:val="005B7C12"/>
    <w:rsid w:val="005B7EFA"/>
    <w:rsid w:val="005C00E0"/>
    <w:rsid w:val="005C02A3"/>
    <w:rsid w:val="005C06F2"/>
    <w:rsid w:val="005C071A"/>
    <w:rsid w:val="005C071F"/>
    <w:rsid w:val="005C0772"/>
    <w:rsid w:val="005C07D0"/>
    <w:rsid w:val="005C0F7C"/>
    <w:rsid w:val="005C1058"/>
    <w:rsid w:val="005C1390"/>
    <w:rsid w:val="005C1648"/>
    <w:rsid w:val="005C1E46"/>
    <w:rsid w:val="005C1E9E"/>
    <w:rsid w:val="005C20B6"/>
    <w:rsid w:val="005C22DC"/>
    <w:rsid w:val="005C2451"/>
    <w:rsid w:val="005C27BA"/>
    <w:rsid w:val="005C2C35"/>
    <w:rsid w:val="005C2F07"/>
    <w:rsid w:val="005C33F4"/>
    <w:rsid w:val="005C34C8"/>
    <w:rsid w:val="005C357E"/>
    <w:rsid w:val="005C3C2B"/>
    <w:rsid w:val="005C407C"/>
    <w:rsid w:val="005C46D1"/>
    <w:rsid w:val="005C490E"/>
    <w:rsid w:val="005C49D7"/>
    <w:rsid w:val="005C4AB2"/>
    <w:rsid w:val="005C4DA1"/>
    <w:rsid w:val="005C559C"/>
    <w:rsid w:val="005C5625"/>
    <w:rsid w:val="005C5C11"/>
    <w:rsid w:val="005C5C17"/>
    <w:rsid w:val="005C6052"/>
    <w:rsid w:val="005C60B6"/>
    <w:rsid w:val="005C61E2"/>
    <w:rsid w:val="005C6698"/>
    <w:rsid w:val="005C6AB7"/>
    <w:rsid w:val="005C7156"/>
    <w:rsid w:val="005C725A"/>
    <w:rsid w:val="005C7758"/>
    <w:rsid w:val="005C79AE"/>
    <w:rsid w:val="005C7F32"/>
    <w:rsid w:val="005D0101"/>
    <w:rsid w:val="005D0240"/>
    <w:rsid w:val="005D026D"/>
    <w:rsid w:val="005D03C5"/>
    <w:rsid w:val="005D03FA"/>
    <w:rsid w:val="005D05A5"/>
    <w:rsid w:val="005D06DF"/>
    <w:rsid w:val="005D0A18"/>
    <w:rsid w:val="005D0A40"/>
    <w:rsid w:val="005D0B19"/>
    <w:rsid w:val="005D0E4D"/>
    <w:rsid w:val="005D157C"/>
    <w:rsid w:val="005D18F4"/>
    <w:rsid w:val="005D1EF9"/>
    <w:rsid w:val="005D1FAF"/>
    <w:rsid w:val="005D2454"/>
    <w:rsid w:val="005D2748"/>
    <w:rsid w:val="005D2833"/>
    <w:rsid w:val="005D2B47"/>
    <w:rsid w:val="005D2D0F"/>
    <w:rsid w:val="005D2F25"/>
    <w:rsid w:val="005D2F77"/>
    <w:rsid w:val="005D30D3"/>
    <w:rsid w:val="005D31B4"/>
    <w:rsid w:val="005D33A9"/>
    <w:rsid w:val="005D3562"/>
    <w:rsid w:val="005D35DE"/>
    <w:rsid w:val="005D3763"/>
    <w:rsid w:val="005D3890"/>
    <w:rsid w:val="005D3A02"/>
    <w:rsid w:val="005D3D0D"/>
    <w:rsid w:val="005D4193"/>
    <w:rsid w:val="005D4A2D"/>
    <w:rsid w:val="005D4D1D"/>
    <w:rsid w:val="005D4E08"/>
    <w:rsid w:val="005D4F18"/>
    <w:rsid w:val="005D51C8"/>
    <w:rsid w:val="005D531E"/>
    <w:rsid w:val="005D533A"/>
    <w:rsid w:val="005D53F4"/>
    <w:rsid w:val="005D5695"/>
    <w:rsid w:val="005D5BB5"/>
    <w:rsid w:val="005D5DD7"/>
    <w:rsid w:val="005D63D0"/>
    <w:rsid w:val="005D65AE"/>
    <w:rsid w:val="005D68B2"/>
    <w:rsid w:val="005D6A59"/>
    <w:rsid w:val="005D6A80"/>
    <w:rsid w:val="005D6C31"/>
    <w:rsid w:val="005D6C62"/>
    <w:rsid w:val="005D6C9A"/>
    <w:rsid w:val="005D6E98"/>
    <w:rsid w:val="005D732C"/>
    <w:rsid w:val="005D75AD"/>
    <w:rsid w:val="005D779F"/>
    <w:rsid w:val="005D7941"/>
    <w:rsid w:val="005D79D3"/>
    <w:rsid w:val="005D79D9"/>
    <w:rsid w:val="005D7EC2"/>
    <w:rsid w:val="005E03F0"/>
    <w:rsid w:val="005E067E"/>
    <w:rsid w:val="005E0DB4"/>
    <w:rsid w:val="005E0EB5"/>
    <w:rsid w:val="005E1022"/>
    <w:rsid w:val="005E11EB"/>
    <w:rsid w:val="005E1424"/>
    <w:rsid w:val="005E1656"/>
    <w:rsid w:val="005E17C2"/>
    <w:rsid w:val="005E1CBF"/>
    <w:rsid w:val="005E1D83"/>
    <w:rsid w:val="005E1DD5"/>
    <w:rsid w:val="005E1EF1"/>
    <w:rsid w:val="005E1FCA"/>
    <w:rsid w:val="005E2026"/>
    <w:rsid w:val="005E2055"/>
    <w:rsid w:val="005E22CD"/>
    <w:rsid w:val="005E2532"/>
    <w:rsid w:val="005E2896"/>
    <w:rsid w:val="005E2A7C"/>
    <w:rsid w:val="005E2BFB"/>
    <w:rsid w:val="005E2C3D"/>
    <w:rsid w:val="005E2CFE"/>
    <w:rsid w:val="005E3145"/>
    <w:rsid w:val="005E3286"/>
    <w:rsid w:val="005E34E8"/>
    <w:rsid w:val="005E37FA"/>
    <w:rsid w:val="005E3B33"/>
    <w:rsid w:val="005E3DDE"/>
    <w:rsid w:val="005E3E07"/>
    <w:rsid w:val="005E3FFF"/>
    <w:rsid w:val="005E4033"/>
    <w:rsid w:val="005E4138"/>
    <w:rsid w:val="005E46A1"/>
    <w:rsid w:val="005E5B8C"/>
    <w:rsid w:val="005E5BAE"/>
    <w:rsid w:val="005E6099"/>
    <w:rsid w:val="005E6198"/>
    <w:rsid w:val="005E6314"/>
    <w:rsid w:val="005E6607"/>
    <w:rsid w:val="005E661B"/>
    <w:rsid w:val="005E6BC3"/>
    <w:rsid w:val="005E6C58"/>
    <w:rsid w:val="005E72BE"/>
    <w:rsid w:val="005E7648"/>
    <w:rsid w:val="005E78AA"/>
    <w:rsid w:val="005E795D"/>
    <w:rsid w:val="005F01D4"/>
    <w:rsid w:val="005F0709"/>
    <w:rsid w:val="005F0A76"/>
    <w:rsid w:val="005F0B92"/>
    <w:rsid w:val="005F13E9"/>
    <w:rsid w:val="005F1427"/>
    <w:rsid w:val="005F14EF"/>
    <w:rsid w:val="005F178C"/>
    <w:rsid w:val="005F179A"/>
    <w:rsid w:val="005F1C83"/>
    <w:rsid w:val="005F1CC2"/>
    <w:rsid w:val="005F1D8B"/>
    <w:rsid w:val="005F1F02"/>
    <w:rsid w:val="005F276C"/>
    <w:rsid w:val="005F297E"/>
    <w:rsid w:val="005F2CBA"/>
    <w:rsid w:val="005F2D42"/>
    <w:rsid w:val="005F2D49"/>
    <w:rsid w:val="005F2F96"/>
    <w:rsid w:val="005F3020"/>
    <w:rsid w:val="005F3576"/>
    <w:rsid w:val="005F3786"/>
    <w:rsid w:val="005F393E"/>
    <w:rsid w:val="005F3AAD"/>
    <w:rsid w:val="005F3BA7"/>
    <w:rsid w:val="005F3BC6"/>
    <w:rsid w:val="005F3F06"/>
    <w:rsid w:val="005F42CF"/>
    <w:rsid w:val="005F448F"/>
    <w:rsid w:val="005F4528"/>
    <w:rsid w:val="005F48D9"/>
    <w:rsid w:val="005F4A94"/>
    <w:rsid w:val="005F4BD1"/>
    <w:rsid w:val="005F4E2D"/>
    <w:rsid w:val="005F555C"/>
    <w:rsid w:val="005F57D6"/>
    <w:rsid w:val="005F58D1"/>
    <w:rsid w:val="005F5F76"/>
    <w:rsid w:val="005F62D4"/>
    <w:rsid w:val="005F69B1"/>
    <w:rsid w:val="005F6A63"/>
    <w:rsid w:val="005F6BFE"/>
    <w:rsid w:val="005F6E74"/>
    <w:rsid w:val="005F74CB"/>
    <w:rsid w:val="005F7679"/>
    <w:rsid w:val="005F76A6"/>
    <w:rsid w:val="0060000A"/>
    <w:rsid w:val="00600294"/>
    <w:rsid w:val="0060032A"/>
    <w:rsid w:val="00600DEB"/>
    <w:rsid w:val="00600E3A"/>
    <w:rsid w:val="006014D4"/>
    <w:rsid w:val="00601B0A"/>
    <w:rsid w:val="00601CB1"/>
    <w:rsid w:val="00602150"/>
    <w:rsid w:val="006024F9"/>
    <w:rsid w:val="00602790"/>
    <w:rsid w:val="00602EE6"/>
    <w:rsid w:val="00603148"/>
    <w:rsid w:val="006031A2"/>
    <w:rsid w:val="0060370F"/>
    <w:rsid w:val="0060399D"/>
    <w:rsid w:val="00603A69"/>
    <w:rsid w:val="00603AED"/>
    <w:rsid w:val="00603CFB"/>
    <w:rsid w:val="00603DEB"/>
    <w:rsid w:val="00603F1E"/>
    <w:rsid w:val="0060407B"/>
    <w:rsid w:val="006041CE"/>
    <w:rsid w:val="00604BB8"/>
    <w:rsid w:val="00604C3C"/>
    <w:rsid w:val="00604D58"/>
    <w:rsid w:val="00604D71"/>
    <w:rsid w:val="00605072"/>
    <w:rsid w:val="006051ED"/>
    <w:rsid w:val="0060529F"/>
    <w:rsid w:val="00605401"/>
    <w:rsid w:val="00605412"/>
    <w:rsid w:val="0060598B"/>
    <w:rsid w:val="00605BA6"/>
    <w:rsid w:val="00605BE0"/>
    <w:rsid w:val="006060D8"/>
    <w:rsid w:val="006061C6"/>
    <w:rsid w:val="006061E2"/>
    <w:rsid w:val="00606A15"/>
    <w:rsid w:val="00606ABE"/>
    <w:rsid w:val="00606BB8"/>
    <w:rsid w:val="00606C81"/>
    <w:rsid w:val="00606EF5"/>
    <w:rsid w:val="006071EB"/>
    <w:rsid w:val="006073BF"/>
    <w:rsid w:val="006074E2"/>
    <w:rsid w:val="00607625"/>
    <w:rsid w:val="00607678"/>
    <w:rsid w:val="00607A86"/>
    <w:rsid w:val="00607CF0"/>
    <w:rsid w:val="00607EC9"/>
    <w:rsid w:val="00607F20"/>
    <w:rsid w:val="006100E6"/>
    <w:rsid w:val="00610215"/>
    <w:rsid w:val="00610775"/>
    <w:rsid w:val="00610ADF"/>
    <w:rsid w:val="00610BA7"/>
    <w:rsid w:val="00610D3A"/>
    <w:rsid w:val="006112AD"/>
    <w:rsid w:val="006112C7"/>
    <w:rsid w:val="006113C8"/>
    <w:rsid w:val="00611413"/>
    <w:rsid w:val="0061165E"/>
    <w:rsid w:val="00611CBD"/>
    <w:rsid w:val="00611F20"/>
    <w:rsid w:val="006124ED"/>
    <w:rsid w:val="00612D41"/>
    <w:rsid w:val="00612DF9"/>
    <w:rsid w:val="00612F17"/>
    <w:rsid w:val="00613591"/>
    <w:rsid w:val="00613616"/>
    <w:rsid w:val="0061399B"/>
    <w:rsid w:val="00613F2C"/>
    <w:rsid w:val="006140D0"/>
    <w:rsid w:val="00614355"/>
    <w:rsid w:val="0061458D"/>
    <w:rsid w:val="006147BB"/>
    <w:rsid w:val="0061497B"/>
    <w:rsid w:val="00614BC6"/>
    <w:rsid w:val="00614D13"/>
    <w:rsid w:val="00614EDF"/>
    <w:rsid w:val="00614F52"/>
    <w:rsid w:val="00615008"/>
    <w:rsid w:val="0061504E"/>
    <w:rsid w:val="006151DD"/>
    <w:rsid w:val="00615239"/>
    <w:rsid w:val="006155D2"/>
    <w:rsid w:val="00615A49"/>
    <w:rsid w:val="00615B83"/>
    <w:rsid w:val="00615DA3"/>
    <w:rsid w:val="00615E8E"/>
    <w:rsid w:val="006161D5"/>
    <w:rsid w:val="0061637C"/>
    <w:rsid w:val="0061655C"/>
    <w:rsid w:val="00616662"/>
    <w:rsid w:val="00616907"/>
    <w:rsid w:val="006170D6"/>
    <w:rsid w:val="00617501"/>
    <w:rsid w:val="00617BA9"/>
    <w:rsid w:val="00617BCB"/>
    <w:rsid w:val="00617CB5"/>
    <w:rsid w:val="00617EF4"/>
    <w:rsid w:val="0062034F"/>
    <w:rsid w:val="0062094D"/>
    <w:rsid w:val="006209DC"/>
    <w:rsid w:val="00620D48"/>
    <w:rsid w:val="00621064"/>
    <w:rsid w:val="0062109D"/>
    <w:rsid w:val="006211B0"/>
    <w:rsid w:val="00621586"/>
    <w:rsid w:val="00621600"/>
    <w:rsid w:val="00621777"/>
    <w:rsid w:val="00621CA5"/>
    <w:rsid w:val="00622579"/>
    <w:rsid w:val="0062276F"/>
    <w:rsid w:val="00622E03"/>
    <w:rsid w:val="0062306B"/>
    <w:rsid w:val="006233CA"/>
    <w:rsid w:val="006238F1"/>
    <w:rsid w:val="00623EE0"/>
    <w:rsid w:val="00624AAC"/>
    <w:rsid w:val="00624D54"/>
    <w:rsid w:val="00624FB6"/>
    <w:rsid w:val="006250C2"/>
    <w:rsid w:val="0062522A"/>
    <w:rsid w:val="006259D9"/>
    <w:rsid w:val="00625B1C"/>
    <w:rsid w:val="00625DCE"/>
    <w:rsid w:val="00626117"/>
    <w:rsid w:val="006266B9"/>
    <w:rsid w:val="0062679A"/>
    <w:rsid w:val="00626975"/>
    <w:rsid w:val="00626A79"/>
    <w:rsid w:val="00626C7D"/>
    <w:rsid w:val="00626D04"/>
    <w:rsid w:val="00626DC2"/>
    <w:rsid w:val="00626E61"/>
    <w:rsid w:val="00627421"/>
    <w:rsid w:val="00627448"/>
    <w:rsid w:val="006275C6"/>
    <w:rsid w:val="00627838"/>
    <w:rsid w:val="00627917"/>
    <w:rsid w:val="00627BD4"/>
    <w:rsid w:val="00627E7C"/>
    <w:rsid w:val="00627ED6"/>
    <w:rsid w:val="006303A5"/>
    <w:rsid w:val="0063044D"/>
    <w:rsid w:val="006305B3"/>
    <w:rsid w:val="0063065E"/>
    <w:rsid w:val="00630792"/>
    <w:rsid w:val="006310A0"/>
    <w:rsid w:val="006315F0"/>
    <w:rsid w:val="006316A7"/>
    <w:rsid w:val="00631A05"/>
    <w:rsid w:val="00631B54"/>
    <w:rsid w:val="00631BF3"/>
    <w:rsid w:val="00631C00"/>
    <w:rsid w:val="00631CC3"/>
    <w:rsid w:val="00631D36"/>
    <w:rsid w:val="00631E28"/>
    <w:rsid w:val="00631EDA"/>
    <w:rsid w:val="00631F05"/>
    <w:rsid w:val="006320E1"/>
    <w:rsid w:val="00632299"/>
    <w:rsid w:val="00632328"/>
    <w:rsid w:val="006323BA"/>
    <w:rsid w:val="006324E2"/>
    <w:rsid w:val="006327AD"/>
    <w:rsid w:val="006327D3"/>
    <w:rsid w:val="006328DD"/>
    <w:rsid w:val="00632C35"/>
    <w:rsid w:val="00632CCB"/>
    <w:rsid w:val="00632F18"/>
    <w:rsid w:val="00633062"/>
    <w:rsid w:val="006330F0"/>
    <w:rsid w:val="00633334"/>
    <w:rsid w:val="006337E4"/>
    <w:rsid w:val="006338F3"/>
    <w:rsid w:val="00633A49"/>
    <w:rsid w:val="0063400D"/>
    <w:rsid w:val="006343BF"/>
    <w:rsid w:val="00634504"/>
    <w:rsid w:val="0063479F"/>
    <w:rsid w:val="0063483C"/>
    <w:rsid w:val="00634846"/>
    <w:rsid w:val="00634955"/>
    <w:rsid w:val="00634E05"/>
    <w:rsid w:val="00634FEC"/>
    <w:rsid w:val="00635297"/>
    <w:rsid w:val="00635401"/>
    <w:rsid w:val="006357A2"/>
    <w:rsid w:val="0063584C"/>
    <w:rsid w:val="00635A9C"/>
    <w:rsid w:val="00635FD0"/>
    <w:rsid w:val="006361FE"/>
    <w:rsid w:val="0063629D"/>
    <w:rsid w:val="0063641D"/>
    <w:rsid w:val="00636983"/>
    <w:rsid w:val="00636B4B"/>
    <w:rsid w:val="00636C29"/>
    <w:rsid w:val="00636CFF"/>
    <w:rsid w:val="00636EC3"/>
    <w:rsid w:val="00636FB3"/>
    <w:rsid w:val="006372B4"/>
    <w:rsid w:val="0063794C"/>
    <w:rsid w:val="00637B3F"/>
    <w:rsid w:val="00637D4A"/>
    <w:rsid w:val="006403BB"/>
    <w:rsid w:val="00640473"/>
    <w:rsid w:val="00640599"/>
    <w:rsid w:val="00640673"/>
    <w:rsid w:val="00640A7C"/>
    <w:rsid w:val="00640A7D"/>
    <w:rsid w:val="00640E68"/>
    <w:rsid w:val="0064240A"/>
    <w:rsid w:val="0064285C"/>
    <w:rsid w:val="0064287A"/>
    <w:rsid w:val="00642888"/>
    <w:rsid w:val="00642917"/>
    <w:rsid w:val="00642A05"/>
    <w:rsid w:val="00642EC7"/>
    <w:rsid w:val="00642F67"/>
    <w:rsid w:val="0064358B"/>
    <w:rsid w:val="00643CB9"/>
    <w:rsid w:val="00643D97"/>
    <w:rsid w:val="00644273"/>
    <w:rsid w:val="0064447E"/>
    <w:rsid w:val="00644A1A"/>
    <w:rsid w:val="0064532B"/>
    <w:rsid w:val="006453AF"/>
    <w:rsid w:val="006454EE"/>
    <w:rsid w:val="006455BC"/>
    <w:rsid w:val="00645A1B"/>
    <w:rsid w:val="00645ACB"/>
    <w:rsid w:val="00645DE0"/>
    <w:rsid w:val="00645ED1"/>
    <w:rsid w:val="00645F45"/>
    <w:rsid w:val="006463FF"/>
    <w:rsid w:val="0064653C"/>
    <w:rsid w:val="00646542"/>
    <w:rsid w:val="0064674F"/>
    <w:rsid w:val="00646825"/>
    <w:rsid w:val="00646C32"/>
    <w:rsid w:val="00646CAF"/>
    <w:rsid w:val="00647920"/>
    <w:rsid w:val="00650183"/>
    <w:rsid w:val="0065029E"/>
    <w:rsid w:val="0065045C"/>
    <w:rsid w:val="006507AB"/>
    <w:rsid w:val="006507DF"/>
    <w:rsid w:val="00650833"/>
    <w:rsid w:val="006508B1"/>
    <w:rsid w:val="00650B31"/>
    <w:rsid w:val="00650BEE"/>
    <w:rsid w:val="00650CA0"/>
    <w:rsid w:val="00650F0D"/>
    <w:rsid w:val="00650FEB"/>
    <w:rsid w:val="00651B28"/>
    <w:rsid w:val="00651C13"/>
    <w:rsid w:val="00651CC3"/>
    <w:rsid w:val="00651D84"/>
    <w:rsid w:val="00651EC4"/>
    <w:rsid w:val="00651EF2"/>
    <w:rsid w:val="0065203F"/>
    <w:rsid w:val="006522F5"/>
    <w:rsid w:val="006524E9"/>
    <w:rsid w:val="00652ACB"/>
    <w:rsid w:val="00652C3D"/>
    <w:rsid w:val="00652CD2"/>
    <w:rsid w:val="006531C9"/>
    <w:rsid w:val="0065333E"/>
    <w:rsid w:val="00653354"/>
    <w:rsid w:val="006535CC"/>
    <w:rsid w:val="00653850"/>
    <w:rsid w:val="00653918"/>
    <w:rsid w:val="0065395D"/>
    <w:rsid w:val="00653BDC"/>
    <w:rsid w:val="0065492E"/>
    <w:rsid w:val="00654DC5"/>
    <w:rsid w:val="00654EAA"/>
    <w:rsid w:val="006551F0"/>
    <w:rsid w:val="00655689"/>
    <w:rsid w:val="006559FE"/>
    <w:rsid w:val="00655EA0"/>
    <w:rsid w:val="00655F6A"/>
    <w:rsid w:val="00656369"/>
    <w:rsid w:val="00656709"/>
    <w:rsid w:val="006568A3"/>
    <w:rsid w:val="006572DF"/>
    <w:rsid w:val="00657754"/>
    <w:rsid w:val="006579E0"/>
    <w:rsid w:val="00657EC4"/>
    <w:rsid w:val="00657EE3"/>
    <w:rsid w:val="00657FE7"/>
    <w:rsid w:val="0066092A"/>
    <w:rsid w:val="00660DC7"/>
    <w:rsid w:val="00661374"/>
    <w:rsid w:val="0066142D"/>
    <w:rsid w:val="00661667"/>
    <w:rsid w:val="0066183C"/>
    <w:rsid w:val="00661B0A"/>
    <w:rsid w:val="00662128"/>
    <w:rsid w:val="00662222"/>
    <w:rsid w:val="006622CB"/>
    <w:rsid w:val="0066259B"/>
    <w:rsid w:val="0066284B"/>
    <w:rsid w:val="0066296A"/>
    <w:rsid w:val="00662996"/>
    <w:rsid w:val="00662D54"/>
    <w:rsid w:val="00662DBB"/>
    <w:rsid w:val="00662F01"/>
    <w:rsid w:val="00663777"/>
    <w:rsid w:val="00663A9B"/>
    <w:rsid w:val="00663BD4"/>
    <w:rsid w:val="00663C63"/>
    <w:rsid w:val="00664A51"/>
    <w:rsid w:val="00664E2F"/>
    <w:rsid w:val="0066517D"/>
    <w:rsid w:val="00665312"/>
    <w:rsid w:val="00665739"/>
    <w:rsid w:val="00665848"/>
    <w:rsid w:val="006658C3"/>
    <w:rsid w:val="00665C30"/>
    <w:rsid w:val="00665FB0"/>
    <w:rsid w:val="00666075"/>
    <w:rsid w:val="0066613F"/>
    <w:rsid w:val="006661E7"/>
    <w:rsid w:val="006663D3"/>
    <w:rsid w:val="00666840"/>
    <w:rsid w:val="00666DC8"/>
    <w:rsid w:val="00666E4C"/>
    <w:rsid w:val="006670A2"/>
    <w:rsid w:val="006672CB"/>
    <w:rsid w:val="00667653"/>
    <w:rsid w:val="00667706"/>
    <w:rsid w:val="0066787A"/>
    <w:rsid w:val="006679CB"/>
    <w:rsid w:val="00667A97"/>
    <w:rsid w:val="00667B1A"/>
    <w:rsid w:val="00667CDF"/>
    <w:rsid w:val="00667F81"/>
    <w:rsid w:val="006700D6"/>
    <w:rsid w:val="0067012D"/>
    <w:rsid w:val="00670538"/>
    <w:rsid w:val="006707DF"/>
    <w:rsid w:val="006709E3"/>
    <w:rsid w:val="00670E11"/>
    <w:rsid w:val="00671145"/>
    <w:rsid w:val="006718E8"/>
    <w:rsid w:val="006719BA"/>
    <w:rsid w:val="00671AED"/>
    <w:rsid w:val="00671C56"/>
    <w:rsid w:val="00671CC7"/>
    <w:rsid w:val="00671D94"/>
    <w:rsid w:val="00671EE6"/>
    <w:rsid w:val="00671F8E"/>
    <w:rsid w:val="006721E4"/>
    <w:rsid w:val="00672217"/>
    <w:rsid w:val="0067223A"/>
    <w:rsid w:val="00672250"/>
    <w:rsid w:val="0067238F"/>
    <w:rsid w:val="0067279C"/>
    <w:rsid w:val="00672C31"/>
    <w:rsid w:val="006730CF"/>
    <w:rsid w:val="006731AB"/>
    <w:rsid w:val="006731FB"/>
    <w:rsid w:val="00673414"/>
    <w:rsid w:val="0067347F"/>
    <w:rsid w:val="006735D9"/>
    <w:rsid w:val="00673627"/>
    <w:rsid w:val="006736E1"/>
    <w:rsid w:val="00673B71"/>
    <w:rsid w:val="00673DFF"/>
    <w:rsid w:val="00673F64"/>
    <w:rsid w:val="00674A7C"/>
    <w:rsid w:val="00674AA2"/>
    <w:rsid w:val="00674B98"/>
    <w:rsid w:val="00674B9E"/>
    <w:rsid w:val="00674D6A"/>
    <w:rsid w:val="00674D77"/>
    <w:rsid w:val="006750E1"/>
    <w:rsid w:val="006751D9"/>
    <w:rsid w:val="006752B6"/>
    <w:rsid w:val="006759B7"/>
    <w:rsid w:val="00675BEE"/>
    <w:rsid w:val="00675E59"/>
    <w:rsid w:val="00675EAE"/>
    <w:rsid w:val="006766C2"/>
    <w:rsid w:val="006766CF"/>
    <w:rsid w:val="0067691A"/>
    <w:rsid w:val="00676B2E"/>
    <w:rsid w:val="00676CF0"/>
    <w:rsid w:val="00676F78"/>
    <w:rsid w:val="00677C6E"/>
    <w:rsid w:val="00677CEF"/>
    <w:rsid w:val="00677D80"/>
    <w:rsid w:val="006801DB"/>
    <w:rsid w:val="00680291"/>
    <w:rsid w:val="0068074F"/>
    <w:rsid w:val="00680BE0"/>
    <w:rsid w:val="00680CD2"/>
    <w:rsid w:val="00681072"/>
    <w:rsid w:val="006811E2"/>
    <w:rsid w:val="006811EE"/>
    <w:rsid w:val="00681680"/>
    <w:rsid w:val="006818F2"/>
    <w:rsid w:val="006819F2"/>
    <w:rsid w:val="00681B73"/>
    <w:rsid w:val="00681D84"/>
    <w:rsid w:val="00681FEF"/>
    <w:rsid w:val="0068241F"/>
    <w:rsid w:val="00682443"/>
    <w:rsid w:val="0068287A"/>
    <w:rsid w:val="006829D1"/>
    <w:rsid w:val="00682AC3"/>
    <w:rsid w:val="0068320E"/>
    <w:rsid w:val="006832D9"/>
    <w:rsid w:val="006835F4"/>
    <w:rsid w:val="006838ED"/>
    <w:rsid w:val="00684A4B"/>
    <w:rsid w:val="00684AB0"/>
    <w:rsid w:val="00684DD9"/>
    <w:rsid w:val="00684F4A"/>
    <w:rsid w:val="006851C6"/>
    <w:rsid w:val="006855F6"/>
    <w:rsid w:val="0068575F"/>
    <w:rsid w:val="006858D6"/>
    <w:rsid w:val="00685D15"/>
    <w:rsid w:val="00686031"/>
    <w:rsid w:val="00686622"/>
    <w:rsid w:val="0068665C"/>
    <w:rsid w:val="006867D9"/>
    <w:rsid w:val="00686A61"/>
    <w:rsid w:val="00686E70"/>
    <w:rsid w:val="00687020"/>
    <w:rsid w:val="006871C9"/>
    <w:rsid w:val="00687272"/>
    <w:rsid w:val="0068729B"/>
    <w:rsid w:val="006878E3"/>
    <w:rsid w:val="006878F7"/>
    <w:rsid w:val="00687F5B"/>
    <w:rsid w:val="00690161"/>
    <w:rsid w:val="00690247"/>
    <w:rsid w:val="00690639"/>
    <w:rsid w:val="006906A2"/>
    <w:rsid w:val="00690727"/>
    <w:rsid w:val="00690AC6"/>
    <w:rsid w:val="0069112B"/>
    <w:rsid w:val="00691453"/>
    <w:rsid w:val="006916D8"/>
    <w:rsid w:val="0069192F"/>
    <w:rsid w:val="0069194D"/>
    <w:rsid w:val="00691DEB"/>
    <w:rsid w:val="00691F72"/>
    <w:rsid w:val="00692193"/>
    <w:rsid w:val="00692216"/>
    <w:rsid w:val="0069221A"/>
    <w:rsid w:val="006926B6"/>
    <w:rsid w:val="00692DB3"/>
    <w:rsid w:val="006934B0"/>
    <w:rsid w:val="00693963"/>
    <w:rsid w:val="00693A43"/>
    <w:rsid w:val="00693B3B"/>
    <w:rsid w:val="00693E18"/>
    <w:rsid w:val="00694029"/>
    <w:rsid w:val="006940E1"/>
    <w:rsid w:val="006943FD"/>
    <w:rsid w:val="00694433"/>
    <w:rsid w:val="00694DBE"/>
    <w:rsid w:val="006951A1"/>
    <w:rsid w:val="006958B6"/>
    <w:rsid w:val="00695C68"/>
    <w:rsid w:val="00695DD1"/>
    <w:rsid w:val="00696213"/>
    <w:rsid w:val="00696AF4"/>
    <w:rsid w:val="00696C09"/>
    <w:rsid w:val="00696EF5"/>
    <w:rsid w:val="00697105"/>
    <w:rsid w:val="00697112"/>
    <w:rsid w:val="00697C83"/>
    <w:rsid w:val="00697DBA"/>
    <w:rsid w:val="00697EC6"/>
    <w:rsid w:val="006A020C"/>
    <w:rsid w:val="006A079E"/>
    <w:rsid w:val="006A07B6"/>
    <w:rsid w:val="006A07D1"/>
    <w:rsid w:val="006A0DCE"/>
    <w:rsid w:val="006A0F62"/>
    <w:rsid w:val="006A166D"/>
    <w:rsid w:val="006A18DE"/>
    <w:rsid w:val="006A197F"/>
    <w:rsid w:val="006A1EFF"/>
    <w:rsid w:val="006A1F21"/>
    <w:rsid w:val="006A1F5A"/>
    <w:rsid w:val="006A1FEA"/>
    <w:rsid w:val="006A2081"/>
    <w:rsid w:val="006A2099"/>
    <w:rsid w:val="006A2164"/>
    <w:rsid w:val="006A2361"/>
    <w:rsid w:val="006A267C"/>
    <w:rsid w:val="006A28C7"/>
    <w:rsid w:val="006A2BBD"/>
    <w:rsid w:val="006A3293"/>
    <w:rsid w:val="006A3387"/>
    <w:rsid w:val="006A37FA"/>
    <w:rsid w:val="006A3E71"/>
    <w:rsid w:val="006A3EC2"/>
    <w:rsid w:val="006A3F03"/>
    <w:rsid w:val="006A4265"/>
    <w:rsid w:val="006A426A"/>
    <w:rsid w:val="006A4294"/>
    <w:rsid w:val="006A486C"/>
    <w:rsid w:val="006A5211"/>
    <w:rsid w:val="006A539D"/>
    <w:rsid w:val="006A55BB"/>
    <w:rsid w:val="006A5855"/>
    <w:rsid w:val="006A5903"/>
    <w:rsid w:val="006A596D"/>
    <w:rsid w:val="006A5A0A"/>
    <w:rsid w:val="006A657F"/>
    <w:rsid w:val="006A65A1"/>
    <w:rsid w:val="006A65A9"/>
    <w:rsid w:val="006A6A52"/>
    <w:rsid w:val="006A6A65"/>
    <w:rsid w:val="006A6D9C"/>
    <w:rsid w:val="006A6E1F"/>
    <w:rsid w:val="006A7293"/>
    <w:rsid w:val="006A7B8F"/>
    <w:rsid w:val="006B0148"/>
    <w:rsid w:val="006B01AA"/>
    <w:rsid w:val="006B04EE"/>
    <w:rsid w:val="006B060D"/>
    <w:rsid w:val="006B06A4"/>
    <w:rsid w:val="006B0752"/>
    <w:rsid w:val="006B0D69"/>
    <w:rsid w:val="006B0FA5"/>
    <w:rsid w:val="006B1889"/>
    <w:rsid w:val="006B1C61"/>
    <w:rsid w:val="006B207C"/>
    <w:rsid w:val="006B20DB"/>
    <w:rsid w:val="006B22AC"/>
    <w:rsid w:val="006B24BF"/>
    <w:rsid w:val="006B24D4"/>
    <w:rsid w:val="006B2575"/>
    <w:rsid w:val="006B2707"/>
    <w:rsid w:val="006B2BEF"/>
    <w:rsid w:val="006B2F7D"/>
    <w:rsid w:val="006B2FC0"/>
    <w:rsid w:val="006B306A"/>
    <w:rsid w:val="006B3928"/>
    <w:rsid w:val="006B3A01"/>
    <w:rsid w:val="006B3AD2"/>
    <w:rsid w:val="006B3C04"/>
    <w:rsid w:val="006B3D10"/>
    <w:rsid w:val="006B475B"/>
    <w:rsid w:val="006B4782"/>
    <w:rsid w:val="006B4DBD"/>
    <w:rsid w:val="006B4EB6"/>
    <w:rsid w:val="006B4F6C"/>
    <w:rsid w:val="006B51D6"/>
    <w:rsid w:val="006B5533"/>
    <w:rsid w:val="006B5884"/>
    <w:rsid w:val="006B5B36"/>
    <w:rsid w:val="006B5D69"/>
    <w:rsid w:val="006B5E2C"/>
    <w:rsid w:val="006B6407"/>
    <w:rsid w:val="006B6737"/>
    <w:rsid w:val="006B6E45"/>
    <w:rsid w:val="006B70D5"/>
    <w:rsid w:val="006B721B"/>
    <w:rsid w:val="006B754F"/>
    <w:rsid w:val="006B7A2D"/>
    <w:rsid w:val="006B7AD5"/>
    <w:rsid w:val="006B7AE4"/>
    <w:rsid w:val="006B7C53"/>
    <w:rsid w:val="006B7F81"/>
    <w:rsid w:val="006C001C"/>
    <w:rsid w:val="006C00FA"/>
    <w:rsid w:val="006C048E"/>
    <w:rsid w:val="006C0649"/>
    <w:rsid w:val="006C0653"/>
    <w:rsid w:val="006C06B7"/>
    <w:rsid w:val="006C08DB"/>
    <w:rsid w:val="006C0C28"/>
    <w:rsid w:val="006C0DAB"/>
    <w:rsid w:val="006C15F8"/>
    <w:rsid w:val="006C1CE0"/>
    <w:rsid w:val="006C1F30"/>
    <w:rsid w:val="006C20D9"/>
    <w:rsid w:val="006C2117"/>
    <w:rsid w:val="006C2139"/>
    <w:rsid w:val="006C2612"/>
    <w:rsid w:val="006C2613"/>
    <w:rsid w:val="006C2E5B"/>
    <w:rsid w:val="006C2ED6"/>
    <w:rsid w:val="006C305C"/>
    <w:rsid w:val="006C3303"/>
    <w:rsid w:val="006C338E"/>
    <w:rsid w:val="006C33B2"/>
    <w:rsid w:val="006C33E3"/>
    <w:rsid w:val="006C36E7"/>
    <w:rsid w:val="006C37D8"/>
    <w:rsid w:val="006C3A2A"/>
    <w:rsid w:val="006C3C37"/>
    <w:rsid w:val="006C3C4D"/>
    <w:rsid w:val="006C3D0C"/>
    <w:rsid w:val="006C3FE0"/>
    <w:rsid w:val="006C4088"/>
    <w:rsid w:val="006C442A"/>
    <w:rsid w:val="006C45F0"/>
    <w:rsid w:val="006C4660"/>
    <w:rsid w:val="006C4798"/>
    <w:rsid w:val="006C4A54"/>
    <w:rsid w:val="006C4BB8"/>
    <w:rsid w:val="006C50D2"/>
    <w:rsid w:val="006C5181"/>
    <w:rsid w:val="006C51D7"/>
    <w:rsid w:val="006C53F4"/>
    <w:rsid w:val="006C5922"/>
    <w:rsid w:val="006C5C0D"/>
    <w:rsid w:val="006C5D5C"/>
    <w:rsid w:val="006C5F0D"/>
    <w:rsid w:val="006C6946"/>
    <w:rsid w:val="006C6E6C"/>
    <w:rsid w:val="006C7098"/>
    <w:rsid w:val="006C72C4"/>
    <w:rsid w:val="006C72CC"/>
    <w:rsid w:val="006C74D7"/>
    <w:rsid w:val="006C7E0D"/>
    <w:rsid w:val="006C7E92"/>
    <w:rsid w:val="006C7EB3"/>
    <w:rsid w:val="006C7F8D"/>
    <w:rsid w:val="006D051E"/>
    <w:rsid w:val="006D0557"/>
    <w:rsid w:val="006D0823"/>
    <w:rsid w:val="006D092D"/>
    <w:rsid w:val="006D0A10"/>
    <w:rsid w:val="006D0CD7"/>
    <w:rsid w:val="006D0EAF"/>
    <w:rsid w:val="006D0F7B"/>
    <w:rsid w:val="006D1304"/>
    <w:rsid w:val="006D156D"/>
    <w:rsid w:val="006D1676"/>
    <w:rsid w:val="006D1BD5"/>
    <w:rsid w:val="006D1C76"/>
    <w:rsid w:val="006D1D2D"/>
    <w:rsid w:val="006D1EA5"/>
    <w:rsid w:val="006D1F3A"/>
    <w:rsid w:val="006D2023"/>
    <w:rsid w:val="006D2063"/>
    <w:rsid w:val="006D2241"/>
    <w:rsid w:val="006D25BA"/>
    <w:rsid w:val="006D296F"/>
    <w:rsid w:val="006D2AAC"/>
    <w:rsid w:val="006D2C16"/>
    <w:rsid w:val="006D2CC0"/>
    <w:rsid w:val="006D2CCA"/>
    <w:rsid w:val="006D2DA9"/>
    <w:rsid w:val="006D304E"/>
    <w:rsid w:val="006D30BF"/>
    <w:rsid w:val="006D314E"/>
    <w:rsid w:val="006D32E3"/>
    <w:rsid w:val="006D3867"/>
    <w:rsid w:val="006D3BE6"/>
    <w:rsid w:val="006D3D2C"/>
    <w:rsid w:val="006D3EBE"/>
    <w:rsid w:val="006D4148"/>
    <w:rsid w:val="006D46E5"/>
    <w:rsid w:val="006D4765"/>
    <w:rsid w:val="006D4CCC"/>
    <w:rsid w:val="006D4ED3"/>
    <w:rsid w:val="006D4FE2"/>
    <w:rsid w:val="006D52B3"/>
    <w:rsid w:val="006D5D3E"/>
    <w:rsid w:val="006D5E3D"/>
    <w:rsid w:val="006D5FF2"/>
    <w:rsid w:val="006D621E"/>
    <w:rsid w:val="006D631C"/>
    <w:rsid w:val="006D6327"/>
    <w:rsid w:val="006D65F3"/>
    <w:rsid w:val="006D6BD7"/>
    <w:rsid w:val="006D6FC1"/>
    <w:rsid w:val="006D71D0"/>
    <w:rsid w:val="006D7277"/>
    <w:rsid w:val="006D73EE"/>
    <w:rsid w:val="006D75CC"/>
    <w:rsid w:val="006D75F2"/>
    <w:rsid w:val="006D7DC4"/>
    <w:rsid w:val="006D7DD2"/>
    <w:rsid w:val="006D7FDC"/>
    <w:rsid w:val="006E01AB"/>
    <w:rsid w:val="006E02A3"/>
    <w:rsid w:val="006E041C"/>
    <w:rsid w:val="006E0740"/>
    <w:rsid w:val="006E07F2"/>
    <w:rsid w:val="006E0810"/>
    <w:rsid w:val="006E0982"/>
    <w:rsid w:val="006E0D2E"/>
    <w:rsid w:val="006E0E70"/>
    <w:rsid w:val="006E0F67"/>
    <w:rsid w:val="006E14E2"/>
    <w:rsid w:val="006E167C"/>
    <w:rsid w:val="006E1E97"/>
    <w:rsid w:val="006E1FEF"/>
    <w:rsid w:val="006E225A"/>
    <w:rsid w:val="006E2375"/>
    <w:rsid w:val="006E264A"/>
    <w:rsid w:val="006E26FA"/>
    <w:rsid w:val="006E2BC5"/>
    <w:rsid w:val="006E2D30"/>
    <w:rsid w:val="006E2D8D"/>
    <w:rsid w:val="006E2DD0"/>
    <w:rsid w:val="006E3560"/>
    <w:rsid w:val="006E3562"/>
    <w:rsid w:val="006E3665"/>
    <w:rsid w:val="006E371B"/>
    <w:rsid w:val="006E387F"/>
    <w:rsid w:val="006E3BF5"/>
    <w:rsid w:val="006E3DC0"/>
    <w:rsid w:val="006E3DE8"/>
    <w:rsid w:val="006E4126"/>
    <w:rsid w:val="006E4403"/>
    <w:rsid w:val="006E44A6"/>
    <w:rsid w:val="006E4F40"/>
    <w:rsid w:val="006E5042"/>
    <w:rsid w:val="006E5047"/>
    <w:rsid w:val="006E533D"/>
    <w:rsid w:val="006E5858"/>
    <w:rsid w:val="006E5C66"/>
    <w:rsid w:val="006E5E3B"/>
    <w:rsid w:val="006E614C"/>
    <w:rsid w:val="006E65DC"/>
    <w:rsid w:val="006E6746"/>
    <w:rsid w:val="006E67C5"/>
    <w:rsid w:val="006E6897"/>
    <w:rsid w:val="006E6AE5"/>
    <w:rsid w:val="006E6C94"/>
    <w:rsid w:val="006E6EDF"/>
    <w:rsid w:val="006E71A8"/>
    <w:rsid w:val="006E73E3"/>
    <w:rsid w:val="006E7546"/>
    <w:rsid w:val="006E75A0"/>
    <w:rsid w:val="006E773B"/>
    <w:rsid w:val="006E7803"/>
    <w:rsid w:val="006E7825"/>
    <w:rsid w:val="006E78DF"/>
    <w:rsid w:val="006E7979"/>
    <w:rsid w:val="006E79C2"/>
    <w:rsid w:val="006E7B05"/>
    <w:rsid w:val="006E7CCB"/>
    <w:rsid w:val="006F02BA"/>
    <w:rsid w:val="006F03BB"/>
    <w:rsid w:val="006F05F4"/>
    <w:rsid w:val="006F0F46"/>
    <w:rsid w:val="006F144F"/>
    <w:rsid w:val="006F14BA"/>
    <w:rsid w:val="006F16CA"/>
    <w:rsid w:val="006F1805"/>
    <w:rsid w:val="006F1883"/>
    <w:rsid w:val="006F18AD"/>
    <w:rsid w:val="006F1ACD"/>
    <w:rsid w:val="006F1D47"/>
    <w:rsid w:val="006F223F"/>
    <w:rsid w:val="006F23CD"/>
    <w:rsid w:val="006F255A"/>
    <w:rsid w:val="006F2642"/>
    <w:rsid w:val="006F277D"/>
    <w:rsid w:val="006F27C1"/>
    <w:rsid w:val="006F27D2"/>
    <w:rsid w:val="006F27DB"/>
    <w:rsid w:val="006F289B"/>
    <w:rsid w:val="006F2996"/>
    <w:rsid w:val="006F2A3B"/>
    <w:rsid w:val="006F2CFC"/>
    <w:rsid w:val="006F2DDD"/>
    <w:rsid w:val="006F2E2F"/>
    <w:rsid w:val="006F30C4"/>
    <w:rsid w:val="006F3964"/>
    <w:rsid w:val="006F4187"/>
    <w:rsid w:val="006F4323"/>
    <w:rsid w:val="006F44EB"/>
    <w:rsid w:val="006F4883"/>
    <w:rsid w:val="006F496F"/>
    <w:rsid w:val="006F4EA6"/>
    <w:rsid w:val="006F5344"/>
    <w:rsid w:val="006F5445"/>
    <w:rsid w:val="006F5469"/>
    <w:rsid w:val="006F54D3"/>
    <w:rsid w:val="006F5646"/>
    <w:rsid w:val="006F58DA"/>
    <w:rsid w:val="006F594A"/>
    <w:rsid w:val="006F5E3A"/>
    <w:rsid w:val="006F5F09"/>
    <w:rsid w:val="006F6E2E"/>
    <w:rsid w:val="006F6E8E"/>
    <w:rsid w:val="006F7437"/>
    <w:rsid w:val="006F7448"/>
    <w:rsid w:val="006F75A1"/>
    <w:rsid w:val="006F776A"/>
    <w:rsid w:val="006F779C"/>
    <w:rsid w:val="006F7B54"/>
    <w:rsid w:val="00700AC8"/>
    <w:rsid w:val="00700C7D"/>
    <w:rsid w:val="00700E72"/>
    <w:rsid w:val="00701420"/>
    <w:rsid w:val="007014F9"/>
    <w:rsid w:val="0070196E"/>
    <w:rsid w:val="00701B6D"/>
    <w:rsid w:val="00701C9D"/>
    <w:rsid w:val="00701D56"/>
    <w:rsid w:val="00702383"/>
    <w:rsid w:val="007028D8"/>
    <w:rsid w:val="00702B4C"/>
    <w:rsid w:val="00702D22"/>
    <w:rsid w:val="00703139"/>
    <w:rsid w:val="0070323A"/>
    <w:rsid w:val="00703369"/>
    <w:rsid w:val="0070366F"/>
    <w:rsid w:val="007036F7"/>
    <w:rsid w:val="0070379F"/>
    <w:rsid w:val="007037FF"/>
    <w:rsid w:val="0070385E"/>
    <w:rsid w:val="00703E21"/>
    <w:rsid w:val="00703F35"/>
    <w:rsid w:val="00703F50"/>
    <w:rsid w:val="00703FC6"/>
    <w:rsid w:val="0070415F"/>
    <w:rsid w:val="007046C9"/>
    <w:rsid w:val="00704940"/>
    <w:rsid w:val="00704BB1"/>
    <w:rsid w:val="00704CA8"/>
    <w:rsid w:val="00704D0A"/>
    <w:rsid w:val="00704E32"/>
    <w:rsid w:val="00704F46"/>
    <w:rsid w:val="00704FBE"/>
    <w:rsid w:val="007050B0"/>
    <w:rsid w:val="0070520A"/>
    <w:rsid w:val="0070550E"/>
    <w:rsid w:val="00705564"/>
    <w:rsid w:val="00705736"/>
    <w:rsid w:val="007058F4"/>
    <w:rsid w:val="00705C57"/>
    <w:rsid w:val="00705CDA"/>
    <w:rsid w:val="00705D97"/>
    <w:rsid w:val="0070604C"/>
    <w:rsid w:val="007060A5"/>
    <w:rsid w:val="00706155"/>
    <w:rsid w:val="0070615A"/>
    <w:rsid w:val="00706413"/>
    <w:rsid w:val="00706419"/>
    <w:rsid w:val="00706448"/>
    <w:rsid w:val="00706477"/>
    <w:rsid w:val="007064EE"/>
    <w:rsid w:val="0070660D"/>
    <w:rsid w:val="007066C4"/>
    <w:rsid w:val="0070687F"/>
    <w:rsid w:val="007069C8"/>
    <w:rsid w:val="00706F12"/>
    <w:rsid w:val="00707337"/>
    <w:rsid w:val="0070759D"/>
    <w:rsid w:val="007076E1"/>
    <w:rsid w:val="00707C43"/>
    <w:rsid w:val="00710210"/>
    <w:rsid w:val="0071027F"/>
    <w:rsid w:val="00710737"/>
    <w:rsid w:val="00710742"/>
    <w:rsid w:val="007108C5"/>
    <w:rsid w:val="00710D18"/>
    <w:rsid w:val="00710F73"/>
    <w:rsid w:val="007111C9"/>
    <w:rsid w:val="007118EA"/>
    <w:rsid w:val="00711AEA"/>
    <w:rsid w:val="00711B83"/>
    <w:rsid w:val="00711D3F"/>
    <w:rsid w:val="00712037"/>
    <w:rsid w:val="007123F5"/>
    <w:rsid w:val="00712492"/>
    <w:rsid w:val="0071288E"/>
    <w:rsid w:val="007129BE"/>
    <w:rsid w:val="00712A91"/>
    <w:rsid w:val="00712BC3"/>
    <w:rsid w:val="00713012"/>
    <w:rsid w:val="00713182"/>
    <w:rsid w:val="007131E5"/>
    <w:rsid w:val="00713D29"/>
    <w:rsid w:val="007141CC"/>
    <w:rsid w:val="007144A8"/>
    <w:rsid w:val="00714623"/>
    <w:rsid w:val="0071496C"/>
    <w:rsid w:val="00714B1B"/>
    <w:rsid w:val="00714B99"/>
    <w:rsid w:val="00714BBB"/>
    <w:rsid w:val="00714C0C"/>
    <w:rsid w:val="00714C48"/>
    <w:rsid w:val="00714E7B"/>
    <w:rsid w:val="00714E8D"/>
    <w:rsid w:val="00714F57"/>
    <w:rsid w:val="00715021"/>
    <w:rsid w:val="007151E9"/>
    <w:rsid w:val="00715636"/>
    <w:rsid w:val="00715679"/>
    <w:rsid w:val="007156B5"/>
    <w:rsid w:val="007156FE"/>
    <w:rsid w:val="00715D22"/>
    <w:rsid w:val="00715E11"/>
    <w:rsid w:val="007162A8"/>
    <w:rsid w:val="00716EEF"/>
    <w:rsid w:val="0071705A"/>
    <w:rsid w:val="00717234"/>
    <w:rsid w:val="00717390"/>
    <w:rsid w:val="007176A7"/>
    <w:rsid w:val="0071777D"/>
    <w:rsid w:val="0071783C"/>
    <w:rsid w:val="00717955"/>
    <w:rsid w:val="00717B95"/>
    <w:rsid w:val="00717F06"/>
    <w:rsid w:val="00717FD9"/>
    <w:rsid w:val="0072019C"/>
    <w:rsid w:val="007206E0"/>
    <w:rsid w:val="00720801"/>
    <w:rsid w:val="00720909"/>
    <w:rsid w:val="00720926"/>
    <w:rsid w:val="00720994"/>
    <w:rsid w:val="00720A1C"/>
    <w:rsid w:val="00720F09"/>
    <w:rsid w:val="007216B4"/>
    <w:rsid w:val="00721BD7"/>
    <w:rsid w:val="00721BF4"/>
    <w:rsid w:val="007222C2"/>
    <w:rsid w:val="00722F2F"/>
    <w:rsid w:val="007232A6"/>
    <w:rsid w:val="00723532"/>
    <w:rsid w:val="007237BB"/>
    <w:rsid w:val="00723AE4"/>
    <w:rsid w:val="00723AF5"/>
    <w:rsid w:val="00723DED"/>
    <w:rsid w:val="00723F90"/>
    <w:rsid w:val="007241B8"/>
    <w:rsid w:val="0072469F"/>
    <w:rsid w:val="007250ED"/>
    <w:rsid w:val="00725226"/>
    <w:rsid w:val="00725371"/>
    <w:rsid w:val="0072578E"/>
    <w:rsid w:val="007257AA"/>
    <w:rsid w:val="0072598A"/>
    <w:rsid w:val="00725D5B"/>
    <w:rsid w:val="007260C7"/>
    <w:rsid w:val="007260F1"/>
    <w:rsid w:val="0072623D"/>
    <w:rsid w:val="00726BDE"/>
    <w:rsid w:val="00726F09"/>
    <w:rsid w:val="0072757A"/>
    <w:rsid w:val="00727B85"/>
    <w:rsid w:val="00727F6F"/>
    <w:rsid w:val="00727FE3"/>
    <w:rsid w:val="00730034"/>
    <w:rsid w:val="00730194"/>
    <w:rsid w:val="007301A1"/>
    <w:rsid w:val="00730215"/>
    <w:rsid w:val="00730277"/>
    <w:rsid w:val="007308DF"/>
    <w:rsid w:val="00730B2C"/>
    <w:rsid w:val="00730CE2"/>
    <w:rsid w:val="00731303"/>
    <w:rsid w:val="00731320"/>
    <w:rsid w:val="0073172D"/>
    <w:rsid w:val="00731A2B"/>
    <w:rsid w:val="00731B87"/>
    <w:rsid w:val="00731BF5"/>
    <w:rsid w:val="00731C59"/>
    <w:rsid w:val="00731F2C"/>
    <w:rsid w:val="00732030"/>
    <w:rsid w:val="00732087"/>
    <w:rsid w:val="007321D9"/>
    <w:rsid w:val="007323C0"/>
    <w:rsid w:val="00732488"/>
    <w:rsid w:val="007325A9"/>
    <w:rsid w:val="007325AC"/>
    <w:rsid w:val="0073280B"/>
    <w:rsid w:val="00733194"/>
    <w:rsid w:val="007334AF"/>
    <w:rsid w:val="007334BB"/>
    <w:rsid w:val="007337CD"/>
    <w:rsid w:val="007338E2"/>
    <w:rsid w:val="00733A96"/>
    <w:rsid w:val="00733DD1"/>
    <w:rsid w:val="0073413B"/>
    <w:rsid w:val="007345E1"/>
    <w:rsid w:val="00734923"/>
    <w:rsid w:val="0073499E"/>
    <w:rsid w:val="00734A95"/>
    <w:rsid w:val="00734BEF"/>
    <w:rsid w:val="00734CA8"/>
    <w:rsid w:val="00734E9B"/>
    <w:rsid w:val="00734F05"/>
    <w:rsid w:val="00735252"/>
    <w:rsid w:val="00735D86"/>
    <w:rsid w:val="00735F0D"/>
    <w:rsid w:val="007365EE"/>
    <w:rsid w:val="00736F48"/>
    <w:rsid w:val="00736FF9"/>
    <w:rsid w:val="0073701C"/>
    <w:rsid w:val="007371B2"/>
    <w:rsid w:val="00737295"/>
    <w:rsid w:val="0073745A"/>
    <w:rsid w:val="007374D9"/>
    <w:rsid w:val="00737582"/>
    <w:rsid w:val="00737B05"/>
    <w:rsid w:val="00737F57"/>
    <w:rsid w:val="00740313"/>
    <w:rsid w:val="00740640"/>
    <w:rsid w:val="007409E1"/>
    <w:rsid w:val="00740DDD"/>
    <w:rsid w:val="00741189"/>
    <w:rsid w:val="00741504"/>
    <w:rsid w:val="007417A8"/>
    <w:rsid w:val="00741858"/>
    <w:rsid w:val="00741E4E"/>
    <w:rsid w:val="00741E9D"/>
    <w:rsid w:val="007422FA"/>
    <w:rsid w:val="00742A26"/>
    <w:rsid w:val="00742B91"/>
    <w:rsid w:val="00742B9B"/>
    <w:rsid w:val="00742FA0"/>
    <w:rsid w:val="007434C3"/>
    <w:rsid w:val="0074355B"/>
    <w:rsid w:val="00743570"/>
    <w:rsid w:val="007437AE"/>
    <w:rsid w:val="007438B5"/>
    <w:rsid w:val="00743900"/>
    <w:rsid w:val="00743A00"/>
    <w:rsid w:val="00743D7E"/>
    <w:rsid w:val="00743E5B"/>
    <w:rsid w:val="0074410C"/>
    <w:rsid w:val="007445F1"/>
    <w:rsid w:val="00744AD1"/>
    <w:rsid w:val="0074508E"/>
    <w:rsid w:val="00745126"/>
    <w:rsid w:val="007452F6"/>
    <w:rsid w:val="007453C6"/>
    <w:rsid w:val="00745694"/>
    <w:rsid w:val="007456A5"/>
    <w:rsid w:val="0074593B"/>
    <w:rsid w:val="00745A09"/>
    <w:rsid w:val="00745EDA"/>
    <w:rsid w:val="00746093"/>
    <w:rsid w:val="00746803"/>
    <w:rsid w:val="00746AB2"/>
    <w:rsid w:val="00746C15"/>
    <w:rsid w:val="00746E6E"/>
    <w:rsid w:val="00747412"/>
    <w:rsid w:val="007475DD"/>
    <w:rsid w:val="007476BA"/>
    <w:rsid w:val="00747DEC"/>
    <w:rsid w:val="007500AA"/>
    <w:rsid w:val="0075010E"/>
    <w:rsid w:val="007507C6"/>
    <w:rsid w:val="00750C35"/>
    <w:rsid w:val="00750D47"/>
    <w:rsid w:val="007513D3"/>
    <w:rsid w:val="0075164B"/>
    <w:rsid w:val="00751701"/>
    <w:rsid w:val="0075177A"/>
    <w:rsid w:val="007518B2"/>
    <w:rsid w:val="00751987"/>
    <w:rsid w:val="00751990"/>
    <w:rsid w:val="00751CC3"/>
    <w:rsid w:val="00751D44"/>
    <w:rsid w:val="00751EFA"/>
    <w:rsid w:val="00752057"/>
    <w:rsid w:val="00752635"/>
    <w:rsid w:val="00752A8F"/>
    <w:rsid w:val="00752B2F"/>
    <w:rsid w:val="00752B45"/>
    <w:rsid w:val="00752C42"/>
    <w:rsid w:val="0075326F"/>
    <w:rsid w:val="0075332B"/>
    <w:rsid w:val="0075336E"/>
    <w:rsid w:val="007534B0"/>
    <w:rsid w:val="007534F7"/>
    <w:rsid w:val="00753B61"/>
    <w:rsid w:val="00753F8D"/>
    <w:rsid w:val="00754341"/>
    <w:rsid w:val="00754766"/>
    <w:rsid w:val="00754AC3"/>
    <w:rsid w:val="00754F63"/>
    <w:rsid w:val="007556A9"/>
    <w:rsid w:val="00755853"/>
    <w:rsid w:val="007558B1"/>
    <w:rsid w:val="00755BA3"/>
    <w:rsid w:val="00755C16"/>
    <w:rsid w:val="00756B55"/>
    <w:rsid w:val="00756BF2"/>
    <w:rsid w:val="00756C3F"/>
    <w:rsid w:val="00756C77"/>
    <w:rsid w:val="00756C94"/>
    <w:rsid w:val="00756E18"/>
    <w:rsid w:val="00757141"/>
    <w:rsid w:val="007572E9"/>
    <w:rsid w:val="007576D0"/>
    <w:rsid w:val="007577D6"/>
    <w:rsid w:val="007577EC"/>
    <w:rsid w:val="0075789D"/>
    <w:rsid w:val="00757C18"/>
    <w:rsid w:val="00757CC3"/>
    <w:rsid w:val="00757D05"/>
    <w:rsid w:val="00757D8B"/>
    <w:rsid w:val="00757E7F"/>
    <w:rsid w:val="00757F80"/>
    <w:rsid w:val="00760523"/>
    <w:rsid w:val="007608B5"/>
    <w:rsid w:val="00760A63"/>
    <w:rsid w:val="00760BD2"/>
    <w:rsid w:val="00760BF4"/>
    <w:rsid w:val="00761BE0"/>
    <w:rsid w:val="00761D1E"/>
    <w:rsid w:val="00761FA0"/>
    <w:rsid w:val="00762170"/>
    <w:rsid w:val="0076250A"/>
    <w:rsid w:val="00762CDE"/>
    <w:rsid w:val="00762E61"/>
    <w:rsid w:val="00763011"/>
    <w:rsid w:val="0076359C"/>
    <w:rsid w:val="00763735"/>
    <w:rsid w:val="00763870"/>
    <w:rsid w:val="00763BD9"/>
    <w:rsid w:val="00763D64"/>
    <w:rsid w:val="00763E41"/>
    <w:rsid w:val="00764001"/>
    <w:rsid w:val="0076424E"/>
    <w:rsid w:val="007647F8"/>
    <w:rsid w:val="00764B70"/>
    <w:rsid w:val="00764D3F"/>
    <w:rsid w:val="00764DDB"/>
    <w:rsid w:val="00764FAA"/>
    <w:rsid w:val="00765109"/>
    <w:rsid w:val="00765615"/>
    <w:rsid w:val="00765C2E"/>
    <w:rsid w:val="00766115"/>
    <w:rsid w:val="00766159"/>
    <w:rsid w:val="0076635D"/>
    <w:rsid w:val="00766C88"/>
    <w:rsid w:val="00766EAF"/>
    <w:rsid w:val="00767033"/>
    <w:rsid w:val="0076720D"/>
    <w:rsid w:val="00767445"/>
    <w:rsid w:val="00767A49"/>
    <w:rsid w:val="00767B6B"/>
    <w:rsid w:val="00767E6E"/>
    <w:rsid w:val="007700B9"/>
    <w:rsid w:val="007702FD"/>
    <w:rsid w:val="0077070E"/>
    <w:rsid w:val="00770FCE"/>
    <w:rsid w:val="007710B5"/>
    <w:rsid w:val="0077117E"/>
    <w:rsid w:val="00771294"/>
    <w:rsid w:val="0077156A"/>
    <w:rsid w:val="00771A44"/>
    <w:rsid w:val="00771B77"/>
    <w:rsid w:val="00771C36"/>
    <w:rsid w:val="00771DB4"/>
    <w:rsid w:val="00771F0A"/>
    <w:rsid w:val="007721BB"/>
    <w:rsid w:val="007721F0"/>
    <w:rsid w:val="00772537"/>
    <w:rsid w:val="00772B8B"/>
    <w:rsid w:val="00773929"/>
    <w:rsid w:val="0077394E"/>
    <w:rsid w:val="00773B46"/>
    <w:rsid w:val="00773C7C"/>
    <w:rsid w:val="00773D45"/>
    <w:rsid w:val="00774328"/>
    <w:rsid w:val="00774563"/>
    <w:rsid w:val="007745CD"/>
    <w:rsid w:val="0077482A"/>
    <w:rsid w:val="00774F14"/>
    <w:rsid w:val="00774FC6"/>
    <w:rsid w:val="00775065"/>
    <w:rsid w:val="00775DEE"/>
    <w:rsid w:val="00775E28"/>
    <w:rsid w:val="00775E3C"/>
    <w:rsid w:val="00775E43"/>
    <w:rsid w:val="00775EDD"/>
    <w:rsid w:val="00775F28"/>
    <w:rsid w:val="00776184"/>
    <w:rsid w:val="0077626D"/>
    <w:rsid w:val="007763C1"/>
    <w:rsid w:val="007764F9"/>
    <w:rsid w:val="0077653A"/>
    <w:rsid w:val="00776D0F"/>
    <w:rsid w:val="0077702D"/>
    <w:rsid w:val="007771B0"/>
    <w:rsid w:val="007775A7"/>
    <w:rsid w:val="00777CCF"/>
    <w:rsid w:val="00777F98"/>
    <w:rsid w:val="00780327"/>
    <w:rsid w:val="00780402"/>
    <w:rsid w:val="00780702"/>
    <w:rsid w:val="00780BFD"/>
    <w:rsid w:val="00780FCA"/>
    <w:rsid w:val="00780FFE"/>
    <w:rsid w:val="0078140E"/>
    <w:rsid w:val="0078156A"/>
    <w:rsid w:val="00781591"/>
    <w:rsid w:val="007817F7"/>
    <w:rsid w:val="00781A24"/>
    <w:rsid w:val="00781A52"/>
    <w:rsid w:val="00781EFE"/>
    <w:rsid w:val="0078204F"/>
    <w:rsid w:val="00782403"/>
    <w:rsid w:val="00782764"/>
    <w:rsid w:val="0078278D"/>
    <w:rsid w:val="00782D68"/>
    <w:rsid w:val="0078310C"/>
    <w:rsid w:val="0078319F"/>
    <w:rsid w:val="007831BF"/>
    <w:rsid w:val="0078327A"/>
    <w:rsid w:val="00783407"/>
    <w:rsid w:val="00783448"/>
    <w:rsid w:val="00783500"/>
    <w:rsid w:val="00783890"/>
    <w:rsid w:val="00784A97"/>
    <w:rsid w:val="00784B29"/>
    <w:rsid w:val="00784C5C"/>
    <w:rsid w:val="00784CF9"/>
    <w:rsid w:val="00784D99"/>
    <w:rsid w:val="00785125"/>
    <w:rsid w:val="0078592E"/>
    <w:rsid w:val="00785D96"/>
    <w:rsid w:val="00785E57"/>
    <w:rsid w:val="00786337"/>
    <w:rsid w:val="00786690"/>
    <w:rsid w:val="007867DF"/>
    <w:rsid w:val="00786AAB"/>
    <w:rsid w:val="00786AE6"/>
    <w:rsid w:val="00786C7D"/>
    <w:rsid w:val="00786CEF"/>
    <w:rsid w:val="00786E41"/>
    <w:rsid w:val="007870C3"/>
    <w:rsid w:val="007873A7"/>
    <w:rsid w:val="00787742"/>
    <w:rsid w:val="007877BA"/>
    <w:rsid w:val="007878A1"/>
    <w:rsid w:val="007878C5"/>
    <w:rsid w:val="00787C65"/>
    <w:rsid w:val="00787DD0"/>
    <w:rsid w:val="0079012F"/>
    <w:rsid w:val="007902B8"/>
    <w:rsid w:val="00790305"/>
    <w:rsid w:val="00790386"/>
    <w:rsid w:val="007904AE"/>
    <w:rsid w:val="00790711"/>
    <w:rsid w:val="00790839"/>
    <w:rsid w:val="00790A0C"/>
    <w:rsid w:val="00790A3B"/>
    <w:rsid w:val="00790C03"/>
    <w:rsid w:val="00790D12"/>
    <w:rsid w:val="0079103B"/>
    <w:rsid w:val="007910DF"/>
    <w:rsid w:val="00791350"/>
    <w:rsid w:val="007914FC"/>
    <w:rsid w:val="00791548"/>
    <w:rsid w:val="00791561"/>
    <w:rsid w:val="007916F3"/>
    <w:rsid w:val="00791769"/>
    <w:rsid w:val="00791775"/>
    <w:rsid w:val="0079239A"/>
    <w:rsid w:val="00792415"/>
    <w:rsid w:val="00792883"/>
    <w:rsid w:val="00792A8C"/>
    <w:rsid w:val="00792F05"/>
    <w:rsid w:val="0079309A"/>
    <w:rsid w:val="007931C9"/>
    <w:rsid w:val="00793308"/>
    <w:rsid w:val="007934BC"/>
    <w:rsid w:val="0079368B"/>
    <w:rsid w:val="00793A54"/>
    <w:rsid w:val="00793A80"/>
    <w:rsid w:val="00793D63"/>
    <w:rsid w:val="007940BD"/>
    <w:rsid w:val="00794371"/>
    <w:rsid w:val="007945C9"/>
    <w:rsid w:val="0079470E"/>
    <w:rsid w:val="007948E8"/>
    <w:rsid w:val="00794AAA"/>
    <w:rsid w:val="00794AFF"/>
    <w:rsid w:val="00794B55"/>
    <w:rsid w:val="00794E6A"/>
    <w:rsid w:val="007950EF"/>
    <w:rsid w:val="007955E9"/>
    <w:rsid w:val="00795720"/>
    <w:rsid w:val="0079579B"/>
    <w:rsid w:val="00795865"/>
    <w:rsid w:val="007958AA"/>
    <w:rsid w:val="00795E6A"/>
    <w:rsid w:val="0079684E"/>
    <w:rsid w:val="0079687B"/>
    <w:rsid w:val="00796C3F"/>
    <w:rsid w:val="00796DCD"/>
    <w:rsid w:val="00796F91"/>
    <w:rsid w:val="0079723C"/>
    <w:rsid w:val="00797242"/>
    <w:rsid w:val="007972AC"/>
    <w:rsid w:val="00797879"/>
    <w:rsid w:val="007978E8"/>
    <w:rsid w:val="00797FA1"/>
    <w:rsid w:val="007A038E"/>
    <w:rsid w:val="007A03F4"/>
    <w:rsid w:val="007A0491"/>
    <w:rsid w:val="007A0A74"/>
    <w:rsid w:val="007A0B6A"/>
    <w:rsid w:val="007A0C5C"/>
    <w:rsid w:val="007A13F0"/>
    <w:rsid w:val="007A1712"/>
    <w:rsid w:val="007A190D"/>
    <w:rsid w:val="007A1FE8"/>
    <w:rsid w:val="007A2110"/>
    <w:rsid w:val="007A2374"/>
    <w:rsid w:val="007A23AD"/>
    <w:rsid w:val="007A23BD"/>
    <w:rsid w:val="007A23F6"/>
    <w:rsid w:val="007A26AA"/>
    <w:rsid w:val="007A29AB"/>
    <w:rsid w:val="007A2A74"/>
    <w:rsid w:val="007A340E"/>
    <w:rsid w:val="007A3618"/>
    <w:rsid w:val="007A383E"/>
    <w:rsid w:val="007A3BA1"/>
    <w:rsid w:val="007A3BFB"/>
    <w:rsid w:val="007A3F4A"/>
    <w:rsid w:val="007A4016"/>
    <w:rsid w:val="007A40D6"/>
    <w:rsid w:val="007A4185"/>
    <w:rsid w:val="007A4754"/>
    <w:rsid w:val="007A47BB"/>
    <w:rsid w:val="007A4B97"/>
    <w:rsid w:val="007A5008"/>
    <w:rsid w:val="007A52F4"/>
    <w:rsid w:val="007A5398"/>
    <w:rsid w:val="007A539B"/>
    <w:rsid w:val="007A5552"/>
    <w:rsid w:val="007A5913"/>
    <w:rsid w:val="007A59B0"/>
    <w:rsid w:val="007A5C1B"/>
    <w:rsid w:val="007A5C62"/>
    <w:rsid w:val="007A6022"/>
    <w:rsid w:val="007A61BE"/>
    <w:rsid w:val="007A645B"/>
    <w:rsid w:val="007A645C"/>
    <w:rsid w:val="007A6643"/>
    <w:rsid w:val="007A703A"/>
    <w:rsid w:val="007A7265"/>
    <w:rsid w:val="007A7B60"/>
    <w:rsid w:val="007A7BC0"/>
    <w:rsid w:val="007A7FF5"/>
    <w:rsid w:val="007B0400"/>
    <w:rsid w:val="007B07CB"/>
    <w:rsid w:val="007B0AFF"/>
    <w:rsid w:val="007B0DA6"/>
    <w:rsid w:val="007B0E59"/>
    <w:rsid w:val="007B0FD6"/>
    <w:rsid w:val="007B1364"/>
    <w:rsid w:val="007B1427"/>
    <w:rsid w:val="007B1A2F"/>
    <w:rsid w:val="007B1B1F"/>
    <w:rsid w:val="007B213B"/>
    <w:rsid w:val="007B2844"/>
    <w:rsid w:val="007B28AF"/>
    <w:rsid w:val="007B32FB"/>
    <w:rsid w:val="007B3521"/>
    <w:rsid w:val="007B354C"/>
    <w:rsid w:val="007B35A0"/>
    <w:rsid w:val="007B360F"/>
    <w:rsid w:val="007B3934"/>
    <w:rsid w:val="007B3BAD"/>
    <w:rsid w:val="007B44ED"/>
    <w:rsid w:val="007B4646"/>
    <w:rsid w:val="007B4716"/>
    <w:rsid w:val="007B4776"/>
    <w:rsid w:val="007B47D5"/>
    <w:rsid w:val="007B4E6B"/>
    <w:rsid w:val="007B4F68"/>
    <w:rsid w:val="007B5197"/>
    <w:rsid w:val="007B5326"/>
    <w:rsid w:val="007B5558"/>
    <w:rsid w:val="007B557B"/>
    <w:rsid w:val="007B5741"/>
    <w:rsid w:val="007B57BE"/>
    <w:rsid w:val="007B5813"/>
    <w:rsid w:val="007B5825"/>
    <w:rsid w:val="007B58DE"/>
    <w:rsid w:val="007B5C4A"/>
    <w:rsid w:val="007B5D4B"/>
    <w:rsid w:val="007B5DEF"/>
    <w:rsid w:val="007B5ED8"/>
    <w:rsid w:val="007B63C0"/>
    <w:rsid w:val="007B6668"/>
    <w:rsid w:val="007B6723"/>
    <w:rsid w:val="007B6A6F"/>
    <w:rsid w:val="007B6B97"/>
    <w:rsid w:val="007B7257"/>
    <w:rsid w:val="007B7551"/>
    <w:rsid w:val="007B7AD1"/>
    <w:rsid w:val="007C0032"/>
    <w:rsid w:val="007C0328"/>
    <w:rsid w:val="007C03DA"/>
    <w:rsid w:val="007C04AA"/>
    <w:rsid w:val="007C06A3"/>
    <w:rsid w:val="007C0AEB"/>
    <w:rsid w:val="007C0F7A"/>
    <w:rsid w:val="007C1077"/>
    <w:rsid w:val="007C11D9"/>
    <w:rsid w:val="007C121D"/>
    <w:rsid w:val="007C1C76"/>
    <w:rsid w:val="007C1F41"/>
    <w:rsid w:val="007C1F63"/>
    <w:rsid w:val="007C1FC4"/>
    <w:rsid w:val="007C2176"/>
    <w:rsid w:val="007C2400"/>
    <w:rsid w:val="007C251E"/>
    <w:rsid w:val="007C2B03"/>
    <w:rsid w:val="007C2CE7"/>
    <w:rsid w:val="007C2E29"/>
    <w:rsid w:val="007C35A5"/>
    <w:rsid w:val="007C3829"/>
    <w:rsid w:val="007C39DA"/>
    <w:rsid w:val="007C3AE1"/>
    <w:rsid w:val="007C3C6B"/>
    <w:rsid w:val="007C3E55"/>
    <w:rsid w:val="007C41F9"/>
    <w:rsid w:val="007C42BF"/>
    <w:rsid w:val="007C4472"/>
    <w:rsid w:val="007C44E8"/>
    <w:rsid w:val="007C4918"/>
    <w:rsid w:val="007C4A0A"/>
    <w:rsid w:val="007C4A75"/>
    <w:rsid w:val="007C4AF6"/>
    <w:rsid w:val="007C4DF3"/>
    <w:rsid w:val="007C4EAB"/>
    <w:rsid w:val="007C4EC9"/>
    <w:rsid w:val="007C5022"/>
    <w:rsid w:val="007C54A4"/>
    <w:rsid w:val="007C56F3"/>
    <w:rsid w:val="007C5A69"/>
    <w:rsid w:val="007C5C48"/>
    <w:rsid w:val="007C5E41"/>
    <w:rsid w:val="007C5EE3"/>
    <w:rsid w:val="007C62F9"/>
    <w:rsid w:val="007C662B"/>
    <w:rsid w:val="007C671A"/>
    <w:rsid w:val="007C6902"/>
    <w:rsid w:val="007C6E36"/>
    <w:rsid w:val="007C71C2"/>
    <w:rsid w:val="007C7275"/>
    <w:rsid w:val="007C7285"/>
    <w:rsid w:val="007C752B"/>
    <w:rsid w:val="007C793A"/>
    <w:rsid w:val="007C7F8B"/>
    <w:rsid w:val="007D00C1"/>
    <w:rsid w:val="007D0162"/>
    <w:rsid w:val="007D01D6"/>
    <w:rsid w:val="007D0686"/>
    <w:rsid w:val="007D076F"/>
    <w:rsid w:val="007D08D7"/>
    <w:rsid w:val="007D0A77"/>
    <w:rsid w:val="007D0CA1"/>
    <w:rsid w:val="007D0F75"/>
    <w:rsid w:val="007D0FCA"/>
    <w:rsid w:val="007D1060"/>
    <w:rsid w:val="007D138D"/>
    <w:rsid w:val="007D17E2"/>
    <w:rsid w:val="007D1822"/>
    <w:rsid w:val="007D1895"/>
    <w:rsid w:val="007D18A8"/>
    <w:rsid w:val="007D19B2"/>
    <w:rsid w:val="007D1A24"/>
    <w:rsid w:val="007D1AA5"/>
    <w:rsid w:val="007D1BDA"/>
    <w:rsid w:val="007D1CC8"/>
    <w:rsid w:val="007D1FDC"/>
    <w:rsid w:val="007D2052"/>
    <w:rsid w:val="007D2162"/>
    <w:rsid w:val="007D226C"/>
    <w:rsid w:val="007D24F6"/>
    <w:rsid w:val="007D2523"/>
    <w:rsid w:val="007D25E4"/>
    <w:rsid w:val="007D2663"/>
    <w:rsid w:val="007D28F0"/>
    <w:rsid w:val="007D2978"/>
    <w:rsid w:val="007D299E"/>
    <w:rsid w:val="007D2A85"/>
    <w:rsid w:val="007D2B58"/>
    <w:rsid w:val="007D2B78"/>
    <w:rsid w:val="007D3144"/>
    <w:rsid w:val="007D3211"/>
    <w:rsid w:val="007D326A"/>
    <w:rsid w:val="007D3310"/>
    <w:rsid w:val="007D3B30"/>
    <w:rsid w:val="007D40C2"/>
    <w:rsid w:val="007D464A"/>
    <w:rsid w:val="007D46AD"/>
    <w:rsid w:val="007D4744"/>
    <w:rsid w:val="007D4996"/>
    <w:rsid w:val="007D4BDC"/>
    <w:rsid w:val="007D4D8B"/>
    <w:rsid w:val="007D4E92"/>
    <w:rsid w:val="007D4EC8"/>
    <w:rsid w:val="007D4F4A"/>
    <w:rsid w:val="007D566B"/>
    <w:rsid w:val="007D5AF9"/>
    <w:rsid w:val="007D5B54"/>
    <w:rsid w:val="007D5D95"/>
    <w:rsid w:val="007D5E68"/>
    <w:rsid w:val="007D6046"/>
    <w:rsid w:val="007D6061"/>
    <w:rsid w:val="007D6374"/>
    <w:rsid w:val="007D6385"/>
    <w:rsid w:val="007D65E3"/>
    <w:rsid w:val="007D6A4E"/>
    <w:rsid w:val="007D6C11"/>
    <w:rsid w:val="007D6DFE"/>
    <w:rsid w:val="007D7091"/>
    <w:rsid w:val="007D751A"/>
    <w:rsid w:val="007D764D"/>
    <w:rsid w:val="007D7AB8"/>
    <w:rsid w:val="007D7AC5"/>
    <w:rsid w:val="007D7F7C"/>
    <w:rsid w:val="007E0011"/>
    <w:rsid w:val="007E01EF"/>
    <w:rsid w:val="007E055D"/>
    <w:rsid w:val="007E0624"/>
    <w:rsid w:val="007E081C"/>
    <w:rsid w:val="007E138A"/>
    <w:rsid w:val="007E1478"/>
    <w:rsid w:val="007E14AE"/>
    <w:rsid w:val="007E164A"/>
    <w:rsid w:val="007E1662"/>
    <w:rsid w:val="007E1741"/>
    <w:rsid w:val="007E1877"/>
    <w:rsid w:val="007E19AD"/>
    <w:rsid w:val="007E1AF5"/>
    <w:rsid w:val="007E1BF5"/>
    <w:rsid w:val="007E1C71"/>
    <w:rsid w:val="007E1EF8"/>
    <w:rsid w:val="007E1F2C"/>
    <w:rsid w:val="007E1F5B"/>
    <w:rsid w:val="007E20A2"/>
    <w:rsid w:val="007E2314"/>
    <w:rsid w:val="007E24BD"/>
    <w:rsid w:val="007E28DA"/>
    <w:rsid w:val="007E2C45"/>
    <w:rsid w:val="007E2E81"/>
    <w:rsid w:val="007E30A8"/>
    <w:rsid w:val="007E314D"/>
    <w:rsid w:val="007E3341"/>
    <w:rsid w:val="007E370F"/>
    <w:rsid w:val="007E3AFE"/>
    <w:rsid w:val="007E3EAC"/>
    <w:rsid w:val="007E43F0"/>
    <w:rsid w:val="007E45F9"/>
    <w:rsid w:val="007E4951"/>
    <w:rsid w:val="007E54DE"/>
    <w:rsid w:val="007E5517"/>
    <w:rsid w:val="007E55C8"/>
    <w:rsid w:val="007E5627"/>
    <w:rsid w:val="007E57A4"/>
    <w:rsid w:val="007E5F3C"/>
    <w:rsid w:val="007E639A"/>
    <w:rsid w:val="007E6435"/>
    <w:rsid w:val="007E6727"/>
    <w:rsid w:val="007E6945"/>
    <w:rsid w:val="007E6BF1"/>
    <w:rsid w:val="007E6D47"/>
    <w:rsid w:val="007E7061"/>
    <w:rsid w:val="007E7A36"/>
    <w:rsid w:val="007E7A94"/>
    <w:rsid w:val="007E7F4B"/>
    <w:rsid w:val="007F0049"/>
    <w:rsid w:val="007F00C4"/>
    <w:rsid w:val="007F047D"/>
    <w:rsid w:val="007F0854"/>
    <w:rsid w:val="007F0C4A"/>
    <w:rsid w:val="007F0E3B"/>
    <w:rsid w:val="007F1237"/>
    <w:rsid w:val="007F154E"/>
    <w:rsid w:val="007F1914"/>
    <w:rsid w:val="007F197A"/>
    <w:rsid w:val="007F1995"/>
    <w:rsid w:val="007F1D8E"/>
    <w:rsid w:val="007F1E9C"/>
    <w:rsid w:val="007F202E"/>
    <w:rsid w:val="007F21CD"/>
    <w:rsid w:val="007F2CD7"/>
    <w:rsid w:val="007F2DD9"/>
    <w:rsid w:val="007F2F85"/>
    <w:rsid w:val="007F3202"/>
    <w:rsid w:val="007F3227"/>
    <w:rsid w:val="007F32BE"/>
    <w:rsid w:val="007F338D"/>
    <w:rsid w:val="007F3DED"/>
    <w:rsid w:val="007F3F0E"/>
    <w:rsid w:val="007F438B"/>
    <w:rsid w:val="007F46C6"/>
    <w:rsid w:val="007F4ED9"/>
    <w:rsid w:val="007F511C"/>
    <w:rsid w:val="007F5576"/>
    <w:rsid w:val="007F59FB"/>
    <w:rsid w:val="007F5B30"/>
    <w:rsid w:val="007F6195"/>
    <w:rsid w:val="007F6985"/>
    <w:rsid w:val="007F6A47"/>
    <w:rsid w:val="007F6C8E"/>
    <w:rsid w:val="007F6E46"/>
    <w:rsid w:val="007F6F4F"/>
    <w:rsid w:val="007F724B"/>
    <w:rsid w:val="007F72F6"/>
    <w:rsid w:val="007F7680"/>
    <w:rsid w:val="007F7894"/>
    <w:rsid w:val="007F7BE9"/>
    <w:rsid w:val="007F7E7C"/>
    <w:rsid w:val="00800214"/>
    <w:rsid w:val="0080025E"/>
    <w:rsid w:val="00800392"/>
    <w:rsid w:val="00800628"/>
    <w:rsid w:val="0080066D"/>
    <w:rsid w:val="00800843"/>
    <w:rsid w:val="00800A28"/>
    <w:rsid w:val="00800D27"/>
    <w:rsid w:val="0080103C"/>
    <w:rsid w:val="008010EC"/>
    <w:rsid w:val="00801C07"/>
    <w:rsid w:val="008020CA"/>
    <w:rsid w:val="008022C4"/>
    <w:rsid w:val="008023C2"/>
    <w:rsid w:val="0080281E"/>
    <w:rsid w:val="00802872"/>
    <w:rsid w:val="00802923"/>
    <w:rsid w:val="00802932"/>
    <w:rsid w:val="00802B52"/>
    <w:rsid w:val="00802C65"/>
    <w:rsid w:val="00802E4A"/>
    <w:rsid w:val="008030B2"/>
    <w:rsid w:val="0080317C"/>
    <w:rsid w:val="0080390F"/>
    <w:rsid w:val="008039EC"/>
    <w:rsid w:val="00803C0E"/>
    <w:rsid w:val="00803C49"/>
    <w:rsid w:val="00803D16"/>
    <w:rsid w:val="00803FE8"/>
    <w:rsid w:val="008040C7"/>
    <w:rsid w:val="008041D7"/>
    <w:rsid w:val="008042B9"/>
    <w:rsid w:val="008044E1"/>
    <w:rsid w:val="008047E3"/>
    <w:rsid w:val="00804DE0"/>
    <w:rsid w:val="00804EE1"/>
    <w:rsid w:val="008050CD"/>
    <w:rsid w:val="0080553F"/>
    <w:rsid w:val="0080592E"/>
    <w:rsid w:val="00805A8B"/>
    <w:rsid w:val="00805AD0"/>
    <w:rsid w:val="00806010"/>
    <w:rsid w:val="0080610C"/>
    <w:rsid w:val="0080627A"/>
    <w:rsid w:val="00806282"/>
    <w:rsid w:val="008067CD"/>
    <w:rsid w:val="0080686D"/>
    <w:rsid w:val="008069BB"/>
    <w:rsid w:val="00806D14"/>
    <w:rsid w:val="00806EA8"/>
    <w:rsid w:val="008072F0"/>
    <w:rsid w:val="00807325"/>
    <w:rsid w:val="008076DB"/>
    <w:rsid w:val="0080787E"/>
    <w:rsid w:val="00807B8A"/>
    <w:rsid w:val="00807E34"/>
    <w:rsid w:val="00807FC8"/>
    <w:rsid w:val="00810269"/>
    <w:rsid w:val="008106CB"/>
    <w:rsid w:val="00810742"/>
    <w:rsid w:val="00810809"/>
    <w:rsid w:val="008109AB"/>
    <w:rsid w:val="008109DF"/>
    <w:rsid w:val="00810CFE"/>
    <w:rsid w:val="008110AC"/>
    <w:rsid w:val="008116F2"/>
    <w:rsid w:val="00811967"/>
    <w:rsid w:val="00811B77"/>
    <w:rsid w:val="00811D0D"/>
    <w:rsid w:val="00811D19"/>
    <w:rsid w:val="00811D9E"/>
    <w:rsid w:val="00811DCF"/>
    <w:rsid w:val="00811E34"/>
    <w:rsid w:val="00811E59"/>
    <w:rsid w:val="0081253D"/>
    <w:rsid w:val="0081278C"/>
    <w:rsid w:val="00812796"/>
    <w:rsid w:val="008128FE"/>
    <w:rsid w:val="00812C3F"/>
    <w:rsid w:val="00812F60"/>
    <w:rsid w:val="00813655"/>
    <w:rsid w:val="008136FD"/>
    <w:rsid w:val="00813A74"/>
    <w:rsid w:val="00813BAE"/>
    <w:rsid w:val="00813C6F"/>
    <w:rsid w:val="00814166"/>
    <w:rsid w:val="00814296"/>
    <w:rsid w:val="008145A6"/>
    <w:rsid w:val="0081498A"/>
    <w:rsid w:val="00814C33"/>
    <w:rsid w:val="00814E26"/>
    <w:rsid w:val="00814FA2"/>
    <w:rsid w:val="00815141"/>
    <w:rsid w:val="0081522C"/>
    <w:rsid w:val="0081543B"/>
    <w:rsid w:val="00815564"/>
    <w:rsid w:val="00815590"/>
    <w:rsid w:val="00815680"/>
    <w:rsid w:val="00815E1E"/>
    <w:rsid w:val="008163B1"/>
    <w:rsid w:val="00816597"/>
    <w:rsid w:val="00816964"/>
    <w:rsid w:val="00816D71"/>
    <w:rsid w:val="00816DB8"/>
    <w:rsid w:val="00817426"/>
    <w:rsid w:val="00817464"/>
    <w:rsid w:val="0081774D"/>
    <w:rsid w:val="00817BE3"/>
    <w:rsid w:val="00817C43"/>
    <w:rsid w:val="00817E11"/>
    <w:rsid w:val="00820097"/>
    <w:rsid w:val="00820215"/>
    <w:rsid w:val="00820631"/>
    <w:rsid w:val="00820A8E"/>
    <w:rsid w:val="00820FCF"/>
    <w:rsid w:val="00821055"/>
    <w:rsid w:val="00821275"/>
    <w:rsid w:val="0082142B"/>
    <w:rsid w:val="00821478"/>
    <w:rsid w:val="00821716"/>
    <w:rsid w:val="0082176A"/>
    <w:rsid w:val="00821825"/>
    <w:rsid w:val="00821835"/>
    <w:rsid w:val="008219E0"/>
    <w:rsid w:val="00821CB3"/>
    <w:rsid w:val="00821FC6"/>
    <w:rsid w:val="008221F8"/>
    <w:rsid w:val="008223D2"/>
    <w:rsid w:val="00822413"/>
    <w:rsid w:val="00822973"/>
    <w:rsid w:val="00822C51"/>
    <w:rsid w:val="00822D09"/>
    <w:rsid w:val="00823100"/>
    <w:rsid w:val="00823106"/>
    <w:rsid w:val="00823361"/>
    <w:rsid w:val="0082386E"/>
    <w:rsid w:val="00823973"/>
    <w:rsid w:val="00823C14"/>
    <w:rsid w:val="00823F52"/>
    <w:rsid w:val="00824171"/>
    <w:rsid w:val="008245F3"/>
    <w:rsid w:val="008248AF"/>
    <w:rsid w:val="0082493A"/>
    <w:rsid w:val="00824B62"/>
    <w:rsid w:val="008250A2"/>
    <w:rsid w:val="00825219"/>
    <w:rsid w:val="00825249"/>
    <w:rsid w:val="00825C18"/>
    <w:rsid w:val="00825CA6"/>
    <w:rsid w:val="00825EC2"/>
    <w:rsid w:val="008263D9"/>
    <w:rsid w:val="008264EC"/>
    <w:rsid w:val="00826571"/>
    <w:rsid w:val="00826608"/>
    <w:rsid w:val="00826AD9"/>
    <w:rsid w:val="00826D5B"/>
    <w:rsid w:val="00826DD0"/>
    <w:rsid w:val="008271A8"/>
    <w:rsid w:val="008273FA"/>
    <w:rsid w:val="008277EF"/>
    <w:rsid w:val="0082784B"/>
    <w:rsid w:val="00827931"/>
    <w:rsid w:val="00827ACE"/>
    <w:rsid w:val="00827B08"/>
    <w:rsid w:val="008301C9"/>
    <w:rsid w:val="008303BA"/>
    <w:rsid w:val="00830A27"/>
    <w:rsid w:val="00830AB0"/>
    <w:rsid w:val="008314A1"/>
    <w:rsid w:val="0083153F"/>
    <w:rsid w:val="0083160A"/>
    <w:rsid w:val="008316F3"/>
    <w:rsid w:val="008317D1"/>
    <w:rsid w:val="00831E68"/>
    <w:rsid w:val="00831EEF"/>
    <w:rsid w:val="0083251F"/>
    <w:rsid w:val="00832A70"/>
    <w:rsid w:val="00832E6D"/>
    <w:rsid w:val="00833079"/>
    <w:rsid w:val="00833197"/>
    <w:rsid w:val="00833589"/>
    <w:rsid w:val="00833591"/>
    <w:rsid w:val="008335DE"/>
    <w:rsid w:val="0083365C"/>
    <w:rsid w:val="00833792"/>
    <w:rsid w:val="008339BA"/>
    <w:rsid w:val="00833CD0"/>
    <w:rsid w:val="00833E6E"/>
    <w:rsid w:val="00834103"/>
    <w:rsid w:val="00834354"/>
    <w:rsid w:val="008344A9"/>
    <w:rsid w:val="008344DC"/>
    <w:rsid w:val="00834501"/>
    <w:rsid w:val="0083464D"/>
    <w:rsid w:val="0083466D"/>
    <w:rsid w:val="008346E6"/>
    <w:rsid w:val="008347F3"/>
    <w:rsid w:val="00834A40"/>
    <w:rsid w:val="00834C1D"/>
    <w:rsid w:val="00834FCC"/>
    <w:rsid w:val="008353F9"/>
    <w:rsid w:val="0083562A"/>
    <w:rsid w:val="00835948"/>
    <w:rsid w:val="00835963"/>
    <w:rsid w:val="00835AC9"/>
    <w:rsid w:val="00835AD4"/>
    <w:rsid w:val="00835AE0"/>
    <w:rsid w:val="00835B34"/>
    <w:rsid w:val="0083615B"/>
    <w:rsid w:val="008363A5"/>
    <w:rsid w:val="008366AA"/>
    <w:rsid w:val="00836DEA"/>
    <w:rsid w:val="00836FA8"/>
    <w:rsid w:val="00836FE0"/>
    <w:rsid w:val="0083704B"/>
    <w:rsid w:val="00837058"/>
    <w:rsid w:val="008373C1"/>
    <w:rsid w:val="0083745D"/>
    <w:rsid w:val="008376DE"/>
    <w:rsid w:val="008376E6"/>
    <w:rsid w:val="00837880"/>
    <w:rsid w:val="008378AA"/>
    <w:rsid w:val="008379E7"/>
    <w:rsid w:val="008379FA"/>
    <w:rsid w:val="00837B85"/>
    <w:rsid w:val="00837CA8"/>
    <w:rsid w:val="00837D20"/>
    <w:rsid w:val="00837DF1"/>
    <w:rsid w:val="0084060E"/>
    <w:rsid w:val="00840D1D"/>
    <w:rsid w:val="00840D91"/>
    <w:rsid w:val="00840E83"/>
    <w:rsid w:val="00841070"/>
    <w:rsid w:val="008412C9"/>
    <w:rsid w:val="0084155D"/>
    <w:rsid w:val="00841580"/>
    <w:rsid w:val="00841643"/>
    <w:rsid w:val="00841CAC"/>
    <w:rsid w:val="00841EF0"/>
    <w:rsid w:val="00841F56"/>
    <w:rsid w:val="00841F94"/>
    <w:rsid w:val="008420B2"/>
    <w:rsid w:val="00842432"/>
    <w:rsid w:val="00842447"/>
    <w:rsid w:val="0084266F"/>
    <w:rsid w:val="008429D5"/>
    <w:rsid w:val="008429EF"/>
    <w:rsid w:val="00843218"/>
    <w:rsid w:val="00843334"/>
    <w:rsid w:val="00843759"/>
    <w:rsid w:val="00843D17"/>
    <w:rsid w:val="00844421"/>
    <w:rsid w:val="0084460F"/>
    <w:rsid w:val="008446C4"/>
    <w:rsid w:val="00844CBF"/>
    <w:rsid w:val="00844CC0"/>
    <w:rsid w:val="0084518E"/>
    <w:rsid w:val="008451C7"/>
    <w:rsid w:val="008451E3"/>
    <w:rsid w:val="008452F3"/>
    <w:rsid w:val="008453F6"/>
    <w:rsid w:val="00845628"/>
    <w:rsid w:val="00845A87"/>
    <w:rsid w:val="00845E59"/>
    <w:rsid w:val="00846169"/>
    <w:rsid w:val="00846610"/>
    <w:rsid w:val="00846974"/>
    <w:rsid w:val="00846A1D"/>
    <w:rsid w:val="00846ACA"/>
    <w:rsid w:val="00846DD2"/>
    <w:rsid w:val="00846E2C"/>
    <w:rsid w:val="00846FDD"/>
    <w:rsid w:val="00847071"/>
    <w:rsid w:val="0084731E"/>
    <w:rsid w:val="008477A4"/>
    <w:rsid w:val="008478CB"/>
    <w:rsid w:val="00847A6E"/>
    <w:rsid w:val="00847DC2"/>
    <w:rsid w:val="00850128"/>
    <w:rsid w:val="00850232"/>
    <w:rsid w:val="00850293"/>
    <w:rsid w:val="0085052F"/>
    <w:rsid w:val="00850658"/>
    <w:rsid w:val="00850901"/>
    <w:rsid w:val="00850B3A"/>
    <w:rsid w:val="00850B9D"/>
    <w:rsid w:val="00850C79"/>
    <w:rsid w:val="008510B3"/>
    <w:rsid w:val="008515D7"/>
    <w:rsid w:val="0085167F"/>
    <w:rsid w:val="00851E5D"/>
    <w:rsid w:val="00851F2D"/>
    <w:rsid w:val="0085207E"/>
    <w:rsid w:val="00852183"/>
    <w:rsid w:val="008524AE"/>
    <w:rsid w:val="008527FF"/>
    <w:rsid w:val="0085282E"/>
    <w:rsid w:val="00852932"/>
    <w:rsid w:val="00852B9F"/>
    <w:rsid w:val="00852F43"/>
    <w:rsid w:val="00852FB5"/>
    <w:rsid w:val="00853010"/>
    <w:rsid w:val="00853A2A"/>
    <w:rsid w:val="00853D77"/>
    <w:rsid w:val="00854033"/>
    <w:rsid w:val="00854053"/>
    <w:rsid w:val="00854408"/>
    <w:rsid w:val="00854552"/>
    <w:rsid w:val="0085480E"/>
    <w:rsid w:val="00854933"/>
    <w:rsid w:val="00854A04"/>
    <w:rsid w:val="00854BD7"/>
    <w:rsid w:val="00854F6F"/>
    <w:rsid w:val="008550F2"/>
    <w:rsid w:val="0085524D"/>
    <w:rsid w:val="008554BD"/>
    <w:rsid w:val="008556A9"/>
    <w:rsid w:val="00855774"/>
    <w:rsid w:val="008558E8"/>
    <w:rsid w:val="00855BA7"/>
    <w:rsid w:val="00855D96"/>
    <w:rsid w:val="00855D9C"/>
    <w:rsid w:val="00855E4C"/>
    <w:rsid w:val="00855E8C"/>
    <w:rsid w:val="00855E92"/>
    <w:rsid w:val="00855EFA"/>
    <w:rsid w:val="00855FF8"/>
    <w:rsid w:val="00856416"/>
    <w:rsid w:val="0085643D"/>
    <w:rsid w:val="00856637"/>
    <w:rsid w:val="00856A85"/>
    <w:rsid w:val="00856CDB"/>
    <w:rsid w:val="0085759E"/>
    <w:rsid w:val="00857733"/>
    <w:rsid w:val="00857B52"/>
    <w:rsid w:val="00857D33"/>
    <w:rsid w:val="00857F9D"/>
    <w:rsid w:val="00860421"/>
    <w:rsid w:val="00860594"/>
    <w:rsid w:val="008605E9"/>
    <w:rsid w:val="0086069E"/>
    <w:rsid w:val="00860B22"/>
    <w:rsid w:val="00860D3E"/>
    <w:rsid w:val="00860F0F"/>
    <w:rsid w:val="0086109B"/>
    <w:rsid w:val="0086110D"/>
    <w:rsid w:val="00861286"/>
    <w:rsid w:val="0086135B"/>
    <w:rsid w:val="0086135C"/>
    <w:rsid w:val="0086141A"/>
    <w:rsid w:val="008615EA"/>
    <w:rsid w:val="008616E8"/>
    <w:rsid w:val="00861AF6"/>
    <w:rsid w:val="00861BFE"/>
    <w:rsid w:val="00861E4D"/>
    <w:rsid w:val="00861F0E"/>
    <w:rsid w:val="00861F31"/>
    <w:rsid w:val="00862077"/>
    <w:rsid w:val="008620DC"/>
    <w:rsid w:val="008623FE"/>
    <w:rsid w:val="008628C0"/>
    <w:rsid w:val="00862C77"/>
    <w:rsid w:val="0086318F"/>
    <w:rsid w:val="008631F2"/>
    <w:rsid w:val="00863204"/>
    <w:rsid w:val="00863349"/>
    <w:rsid w:val="00863715"/>
    <w:rsid w:val="00863750"/>
    <w:rsid w:val="008637B2"/>
    <w:rsid w:val="008637F6"/>
    <w:rsid w:val="00863A7E"/>
    <w:rsid w:val="00863AE8"/>
    <w:rsid w:val="00863BC5"/>
    <w:rsid w:val="00863F4C"/>
    <w:rsid w:val="0086404C"/>
    <w:rsid w:val="00864081"/>
    <w:rsid w:val="008641D7"/>
    <w:rsid w:val="008644B9"/>
    <w:rsid w:val="0086459B"/>
    <w:rsid w:val="008648FF"/>
    <w:rsid w:val="00864B71"/>
    <w:rsid w:val="00864C4C"/>
    <w:rsid w:val="00865509"/>
    <w:rsid w:val="00865866"/>
    <w:rsid w:val="008658EF"/>
    <w:rsid w:val="00865927"/>
    <w:rsid w:val="00865BE8"/>
    <w:rsid w:val="00865E1C"/>
    <w:rsid w:val="00866098"/>
    <w:rsid w:val="008662C7"/>
    <w:rsid w:val="00866419"/>
    <w:rsid w:val="00866713"/>
    <w:rsid w:val="008667A8"/>
    <w:rsid w:val="00866C38"/>
    <w:rsid w:val="00867401"/>
    <w:rsid w:val="008678D4"/>
    <w:rsid w:val="00867BD4"/>
    <w:rsid w:val="00867C54"/>
    <w:rsid w:val="00867D08"/>
    <w:rsid w:val="008701C3"/>
    <w:rsid w:val="008705EE"/>
    <w:rsid w:val="00870D48"/>
    <w:rsid w:val="008710E7"/>
    <w:rsid w:val="00871208"/>
    <w:rsid w:val="008712D4"/>
    <w:rsid w:val="008714C2"/>
    <w:rsid w:val="0087161B"/>
    <w:rsid w:val="0087164F"/>
    <w:rsid w:val="0087216D"/>
    <w:rsid w:val="00872189"/>
    <w:rsid w:val="008721BE"/>
    <w:rsid w:val="00872381"/>
    <w:rsid w:val="00872703"/>
    <w:rsid w:val="008727C3"/>
    <w:rsid w:val="00872916"/>
    <w:rsid w:val="00872DE0"/>
    <w:rsid w:val="008735A5"/>
    <w:rsid w:val="00873C89"/>
    <w:rsid w:val="00873D61"/>
    <w:rsid w:val="00873EEE"/>
    <w:rsid w:val="00874063"/>
    <w:rsid w:val="0087420E"/>
    <w:rsid w:val="00874284"/>
    <w:rsid w:val="00874727"/>
    <w:rsid w:val="00875002"/>
    <w:rsid w:val="00875133"/>
    <w:rsid w:val="00875681"/>
    <w:rsid w:val="00875720"/>
    <w:rsid w:val="0087575D"/>
    <w:rsid w:val="00875D9A"/>
    <w:rsid w:val="00875DF1"/>
    <w:rsid w:val="00875F96"/>
    <w:rsid w:val="008760A5"/>
    <w:rsid w:val="008762F8"/>
    <w:rsid w:val="0087642E"/>
    <w:rsid w:val="008764C6"/>
    <w:rsid w:val="008769A8"/>
    <w:rsid w:val="00876BC8"/>
    <w:rsid w:val="00876C79"/>
    <w:rsid w:val="00876D40"/>
    <w:rsid w:val="00876D5F"/>
    <w:rsid w:val="00876F80"/>
    <w:rsid w:val="00877163"/>
    <w:rsid w:val="008772E8"/>
    <w:rsid w:val="0087796B"/>
    <w:rsid w:val="00877E23"/>
    <w:rsid w:val="00877E2E"/>
    <w:rsid w:val="0088065E"/>
    <w:rsid w:val="008814F6"/>
    <w:rsid w:val="00881792"/>
    <w:rsid w:val="0088181E"/>
    <w:rsid w:val="00881866"/>
    <w:rsid w:val="00881A3A"/>
    <w:rsid w:val="00881AF2"/>
    <w:rsid w:val="00881D1F"/>
    <w:rsid w:val="00882033"/>
    <w:rsid w:val="008822FE"/>
    <w:rsid w:val="008826EF"/>
    <w:rsid w:val="00882CA4"/>
    <w:rsid w:val="00882EBD"/>
    <w:rsid w:val="0088327F"/>
    <w:rsid w:val="00883714"/>
    <w:rsid w:val="00883B06"/>
    <w:rsid w:val="00884050"/>
    <w:rsid w:val="00884309"/>
    <w:rsid w:val="0088451C"/>
    <w:rsid w:val="008847B0"/>
    <w:rsid w:val="00884999"/>
    <w:rsid w:val="00884AB4"/>
    <w:rsid w:val="00885052"/>
    <w:rsid w:val="008852D1"/>
    <w:rsid w:val="00885540"/>
    <w:rsid w:val="0088559D"/>
    <w:rsid w:val="008859EA"/>
    <w:rsid w:val="00885A90"/>
    <w:rsid w:val="00885BE9"/>
    <w:rsid w:val="00885C6C"/>
    <w:rsid w:val="00885CAC"/>
    <w:rsid w:val="00886334"/>
    <w:rsid w:val="008863A0"/>
    <w:rsid w:val="008865B4"/>
    <w:rsid w:val="0088661F"/>
    <w:rsid w:val="00886751"/>
    <w:rsid w:val="008867EF"/>
    <w:rsid w:val="00886BA7"/>
    <w:rsid w:val="00886CB0"/>
    <w:rsid w:val="00886DF7"/>
    <w:rsid w:val="008870ED"/>
    <w:rsid w:val="008875C7"/>
    <w:rsid w:val="00887617"/>
    <w:rsid w:val="00887B06"/>
    <w:rsid w:val="00887CBB"/>
    <w:rsid w:val="00890743"/>
    <w:rsid w:val="00891017"/>
    <w:rsid w:val="00891116"/>
    <w:rsid w:val="008913A8"/>
    <w:rsid w:val="00891989"/>
    <w:rsid w:val="00891BBD"/>
    <w:rsid w:val="00891EDB"/>
    <w:rsid w:val="00892259"/>
    <w:rsid w:val="00892300"/>
    <w:rsid w:val="00892574"/>
    <w:rsid w:val="00892830"/>
    <w:rsid w:val="00892AD6"/>
    <w:rsid w:val="00892B00"/>
    <w:rsid w:val="00892B7C"/>
    <w:rsid w:val="00892C31"/>
    <w:rsid w:val="00892F93"/>
    <w:rsid w:val="008930D5"/>
    <w:rsid w:val="008930F2"/>
    <w:rsid w:val="0089317F"/>
    <w:rsid w:val="008938D1"/>
    <w:rsid w:val="00893A32"/>
    <w:rsid w:val="00893B46"/>
    <w:rsid w:val="00893E92"/>
    <w:rsid w:val="0089415C"/>
    <w:rsid w:val="008941CB"/>
    <w:rsid w:val="008941EA"/>
    <w:rsid w:val="00894B68"/>
    <w:rsid w:val="00894CAB"/>
    <w:rsid w:val="00894DAB"/>
    <w:rsid w:val="008953D0"/>
    <w:rsid w:val="00895747"/>
    <w:rsid w:val="00895B0C"/>
    <w:rsid w:val="00895CE8"/>
    <w:rsid w:val="00896213"/>
    <w:rsid w:val="0089629F"/>
    <w:rsid w:val="008963F0"/>
    <w:rsid w:val="008964DD"/>
    <w:rsid w:val="008968AB"/>
    <w:rsid w:val="00896A96"/>
    <w:rsid w:val="00896D47"/>
    <w:rsid w:val="0089701D"/>
    <w:rsid w:val="008972E7"/>
    <w:rsid w:val="008975D6"/>
    <w:rsid w:val="00897833"/>
    <w:rsid w:val="0089792C"/>
    <w:rsid w:val="008979A8"/>
    <w:rsid w:val="00897B0B"/>
    <w:rsid w:val="00897C09"/>
    <w:rsid w:val="008A00BA"/>
    <w:rsid w:val="008A010F"/>
    <w:rsid w:val="008A01BD"/>
    <w:rsid w:val="008A0540"/>
    <w:rsid w:val="008A08B4"/>
    <w:rsid w:val="008A0BF7"/>
    <w:rsid w:val="008A0F6D"/>
    <w:rsid w:val="008A107B"/>
    <w:rsid w:val="008A127E"/>
    <w:rsid w:val="008A12CB"/>
    <w:rsid w:val="008A12F0"/>
    <w:rsid w:val="008A134A"/>
    <w:rsid w:val="008A1377"/>
    <w:rsid w:val="008A155F"/>
    <w:rsid w:val="008A1B78"/>
    <w:rsid w:val="008A1D00"/>
    <w:rsid w:val="008A240A"/>
    <w:rsid w:val="008A24A0"/>
    <w:rsid w:val="008A2530"/>
    <w:rsid w:val="008A2989"/>
    <w:rsid w:val="008A2A9F"/>
    <w:rsid w:val="008A2D3E"/>
    <w:rsid w:val="008A32D7"/>
    <w:rsid w:val="008A330D"/>
    <w:rsid w:val="008A33D8"/>
    <w:rsid w:val="008A3755"/>
    <w:rsid w:val="008A42CF"/>
    <w:rsid w:val="008A43A9"/>
    <w:rsid w:val="008A44C8"/>
    <w:rsid w:val="008A4533"/>
    <w:rsid w:val="008A4A3E"/>
    <w:rsid w:val="008A500E"/>
    <w:rsid w:val="008A502D"/>
    <w:rsid w:val="008A515A"/>
    <w:rsid w:val="008A52DA"/>
    <w:rsid w:val="008A5411"/>
    <w:rsid w:val="008A59D3"/>
    <w:rsid w:val="008A5B8F"/>
    <w:rsid w:val="008A5C39"/>
    <w:rsid w:val="008A5FD4"/>
    <w:rsid w:val="008A625C"/>
    <w:rsid w:val="008A6429"/>
    <w:rsid w:val="008A67C6"/>
    <w:rsid w:val="008A6941"/>
    <w:rsid w:val="008A6E04"/>
    <w:rsid w:val="008A72B9"/>
    <w:rsid w:val="008A72BE"/>
    <w:rsid w:val="008A7A98"/>
    <w:rsid w:val="008B0045"/>
    <w:rsid w:val="008B0211"/>
    <w:rsid w:val="008B0716"/>
    <w:rsid w:val="008B076E"/>
    <w:rsid w:val="008B0DE3"/>
    <w:rsid w:val="008B0E14"/>
    <w:rsid w:val="008B1524"/>
    <w:rsid w:val="008B19CD"/>
    <w:rsid w:val="008B1A30"/>
    <w:rsid w:val="008B23BE"/>
    <w:rsid w:val="008B24AA"/>
    <w:rsid w:val="008B26B4"/>
    <w:rsid w:val="008B278F"/>
    <w:rsid w:val="008B2947"/>
    <w:rsid w:val="008B2954"/>
    <w:rsid w:val="008B2D07"/>
    <w:rsid w:val="008B2DEA"/>
    <w:rsid w:val="008B2ECB"/>
    <w:rsid w:val="008B3091"/>
    <w:rsid w:val="008B310D"/>
    <w:rsid w:val="008B31E3"/>
    <w:rsid w:val="008B32B9"/>
    <w:rsid w:val="008B32CD"/>
    <w:rsid w:val="008B35E4"/>
    <w:rsid w:val="008B3697"/>
    <w:rsid w:val="008B3774"/>
    <w:rsid w:val="008B3B81"/>
    <w:rsid w:val="008B3C4C"/>
    <w:rsid w:val="008B3CBF"/>
    <w:rsid w:val="008B3F16"/>
    <w:rsid w:val="008B421A"/>
    <w:rsid w:val="008B4546"/>
    <w:rsid w:val="008B461A"/>
    <w:rsid w:val="008B48D1"/>
    <w:rsid w:val="008B4903"/>
    <w:rsid w:val="008B4B03"/>
    <w:rsid w:val="008B4B95"/>
    <w:rsid w:val="008B4DA7"/>
    <w:rsid w:val="008B51B0"/>
    <w:rsid w:val="008B53E4"/>
    <w:rsid w:val="008B55FE"/>
    <w:rsid w:val="008B5719"/>
    <w:rsid w:val="008B577A"/>
    <w:rsid w:val="008B57D2"/>
    <w:rsid w:val="008B5883"/>
    <w:rsid w:val="008B5965"/>
    <w:rsid w:val="008B5A93"/>
    <w:rsid w:val="008B60E1"/>
    <w:rsid w:val="008B6217"/>
    <w:rsid w:val="008B6249"/>
    <w:rsid w:val="008B69E6"/>
    <w:rsid w:val="008B6A63"/>
    <w:rsid w:val="008B7123"/>
    <w:rsid w:val="008B71DE"/>
    <w:rsid w:val="008B71EE"/>
    <w:rsid w:val="008B73B0"/>
    <w:rsid w:val="008B7911"/>
    <w:rsid w:val="008B79C0"/>
    <w:rsid w:val="008B7E9F"/>
    <w:rsid w:val="008C0241"/>
    <w:rsid w:val="008C07AD"/>
    <w:rsid w:val="008C08DB"/>
    <w:rsid w:val="008C0A12"/>
    <w:rsid w:val="008C0B75"/>
    <w:rsid w:val="008C15CE"/>
    <w:rsid w:val="008C174B"/>
    <w:rsid w:val="008C19CA"/>
    <w:rsid w:val="008C1A16"/>
    <w:rsid w:val="008C1D64"/>
    <w:rsid w:val="008C1DEC"/>
    <w:rsid w:val="008C2483"/>
    <w:rsid w:val="008C25E6"/>
    <w:rsid w:val="008C26D3"/>
    <w:rsid w:val="008C2C9D"/>
    <w:rsid w:val="008C2CB6"/>
    <w:rsid w:val="008C2D98"/>
    <w:rsid w:val="008C3073"/>
    <w:rsid w:val="008C353A"/>
    <w:rsid w:val="008C36D0"/>
    <w:rsid w:val="008C38D9"/>
    <w:rsid w:val="008C3A06"/>
    <w:rsid w:val="008C3DE6"/>
    <w:rsid w:val="008C3E5C"/>
    <w:rsid w:val="008C3F3D"/>
    <w:rsid w:val="008C43F1"/>
    <w:rsid w:val="008C4482"/>
    <w:rsid w:val="008C47C9"/>
    <w:rsid w:val="008C4D71"/>
    <w:rsid w:val="008C4E88"/>
    <w:rsid w:val="008C509A"/>
    <w:rsid w:val="008C519D"/>
    <w:rsid w:val="008C546B"/>
    <w:rsid w:val="008C54E0"/>
    <w:rsid w:val="008C5CE0"/>
    <w:rsid w:val="008C64BE"/>
    <w:rsid w:val="008C6967"/>
    <w:rsid w:val="008C7243"/>
    <w:rsid w:val="008C733B"/>
    <w:rsid w:val="008C74BC"/>
    <w:rsid w:val="008C760E"/>
    <w:rsid w:val="008C764E"/>
    <w:rsid w:val="008C7900"/>
    <w:rsid w:val="008C79D4"/>
    <w:rsid w:val="008D00AE"/>
    <w:rsid w:val="008D034E"/>
    <w:rsid w:val="008D0545"/>
    <w:rsid w:val="008D0F5D"/>
    <w:rsid w:val="008D1426"/>
    <w:rsid w:val="008D17E1"/>
    <w:rsid w:val="008D1AE8"/>
    <w:rsid w:val="008D1D3B"/>
    <w:rsid w:val="008D20EE"/>
    <w:rsid w:val="008D233C"/>
    <w:rsid w:val="008D2544"/>
    <w:rsid w:val="008D26CD"/>
    <w:rsid w:val="008D2722"/>
    <w:rsid w:val="008D2A76"/>
    <w:rsid w:val="008D2AD6"/>
    <w:rsid w:val="008D2C55"/>
    <w:rsid w:val="008D2C61"/>
    <w:rsid w:val="008D2EA7"/>
    <w:rsid w:val="008D2EF6"/>
    <w:rsid w:val="008D2F9D"/>
    <w:rsid w:val="008D35B7"/>
    <w:rsid w:val="008D380D"/>
    <w:rsid w:val="008D394D"/>
    <w:rsid w:val="008D3996"/>
    <w:rsid w:val="008D3CCA"/>
    <w:rsid w:val="008D3D05"/>
    <w:rsid w:val="008D3E06"/>
    <w:rsid w:val="008D40D4"/>
    <w:rsid w:val="008D42A0"/>
    <w:rsid w:val="008D4403"/>
    <w:rsid w:val="008D4A02"/>
    <w:rsid w:val="008D5146"/>
    <w:rsid w:val="008D524F"/>
    <w:rsid w:val="008D5DC0"/>
    <w:rsid w:val="008D5FA3"/>
    <w:rsid w:val="008D61FE"/>
    <w:rsid w:val="008D62CD"/>
    <w:rsid w:val="008D6489"/>
    <w:rsid w:val="008D65E9"/>
    <w:rsid w:val="008D65EF"/>
    <w:rsid w:val="008D6854"/>
    <w:rsid w:val="008D6A89"/>
    <w:rsid w:val="008D6B1C"/>
    <w:rsid w:val="008D6B7C"/>
    <w:rsid w:val="008D6F96"/>
    <w:rsid w:val="008D711F"/>
    <w:rsid w:val="008D728C"/>
    <w:rsid w:val="008D7505"/>
    <w:rsid w:val="008D7553"/>
    <w:rsid w:val="008D75AE"/>
    <w:rsid w:val="008D76A9"/>
    <w:rsid w:val="008D77D6"/>
    <w:rsid w:val="008D785F"/>
    <w:rsid w:val="008D7B3B"/>
    <w:rsid w:val="008D7CCA"/>
    <w:rsid w:val="008D7E9A"/>
    <w:rsid w:val="008E0155"/>
    <w:rsid w:val="008E03D7"/>
    <w:rsid w:val="008E0409"/>
    <w:rsid w:val="008E04E2"/>
    <w:rsid w:val="008E07C9"/>
    <w:rsid w:val="008E0BA6"/>
    <w:rsid w:val="008E0BE4"/>
    <w:rsid w:val="008E1077"/>
    <w:rsid w:val="008E14CE"/>
    <w:rsid w:val="008E15D7"/>
    <w:rsid w:val="008E1629"/>
    <w:rsid w:val="008E17FE"/>
    <w:rsid w:val="008E19BD"/>
    <w:rsid w:val="008E1B57"/>
    <w:rsid w:val="008E1F43"/>
    <w:rsid w:val="008E21E5"/>
    <w:rsid w:val="008E3283"/>
    <w:rsid w:val="008E34E4"/>
    <w:rsid w:val="008E397F"/>
    <w:rsid w:val="008E3E39"/>
    <w:rsid w:val="008E3EBE"/>
    <w:rsid w:val="008E3FCA"/>
    <w:rsid w:val="008E4954"/>
    <w:rsid w:val="008E4AC6"/>
    <w:rsid w:val="008E563E"/>
    <w:rsid w:val="008E5654"/>
    <w:rsid w:val="008E59D1"/>
    <w:rsid w:val="008E5B72"/>
    <w:rsid w:val="008E5EA1"/>
    <w:rsid w:val="008E5F46"/>
    <w:rsid w:val="008E61C8"/>
    <w:rsid w:val="008E61CB"/>
    <w:rsid w:val="008E61CF"/>
    <w:rsid w:val="008E68EB"/>
    <w:rsid w:val="008E6D94"/>
    <w:rsid w:val="008E70C4"/>
    <w:rsid w:val="008E7327"/>
    <w:rsid w:val="008E73C3"/>
    <w:rsid w:val="008E76DC"/>
    <w:rsid w:val="008E7A89"/>
    <w:rsid w:val="008E7ADB"/>
    <w:rsid w:val="008E7F01"/>
    <w:rsid w:val="008F05B4"/>
    <w:rsid w:val="008F06E3"/>
    <w:rsid w:val="008F07F5"/>
    <w:rsid w:val="008F0DD1"/>
    <w:rsid w:val="008F0FB6"/>
    <w:rsid w:val="008F10E9"/>
    <w:rsid w:val="008F13CE"/>
    <w:rsid w:val="008F1584"/>
    <w:rsid w:val="008F1745"/>
    <w:rsid w:val="008F1A40"/>
    <w:rsid w:val="008F1DB4"/>
    <w:rsid w:val="008F1E43"/>
    <w:rsid w:val="008F1EA6"/>
    <w:rsid w:val="008F206E"/>
    <w:rsid w:val="008F2157"/>
    <w:rsid w:val="008F24FD"/>
    <w:rsid w:val="008F2AA7"/>
    <w:rsid w:val="008F2FC4"/>
    <w:rsid w:val="008F307D"/>
    <w:rsid w:val="008F32E7"/>
    <w:rsid w:val="008F3586"/>
    <w:rsid w:val="008F378B"/>
    <w:rsid w:val="008F3AC1"/>
    <w:rsid w:val="008F3ACA"/>
    <w:rsid w:val="008F3C1A"/>
    <w:rsid w:val="008F3CE9"/>
    <w:rsid w:val="008F3D35"/>
    <w:rsid w:val="008F3D75"/>
    <w:rsid w:val="008F4139"/>
    <w:rsid w:val="008F4304"/>
    <w:rsid w:val="008F4860"/>
    <w:rsid w:val="008F4C0C"/>
    <w:rsid w:val="008F51AA"/>
    <w:rsid w:val="008F52EE"/>
    <w:rsid w:val="008F570E"/>
    <w:rsid w:val="008F5C22"/>
    <w:rsid w:val="008F5C5F"/>
    <w:rsid w:val="008F5F8C"/>
    <w:rsid w:val="008F5FEF"/>
    <w:rsid w:val="008F6177"/>
    <w:rsid w:val="008F6275"/>
    <w:rsid w:val="008F6447"/>
    <w:rsid w:val="008F658A"/>
    <w:rsid w:val="008F6EE5"/>
    <w:rsid w:val="008F71FD"/>
    <w:rsid w:val="008F7334"/>
    <w:rsid w:val="008F74A6"/>
    <w:rsid w:val="008F763B"/>
    <w:rsid w:val="008F791B"/>
    <w:rsid w:val="008F7A65"/>
    <w:rsid w:val="008F7B42"/>
    <w:rsid w:val="008F7B51"/>
    <w:rsid w:val="008F7BE5"/>
    <w:rsid w:val="008F7FC7"/>
    <w:rsid w:val="0090010F"/>
    <w:rsid w:val="009001FF"/>
    <w:rsid w:val="00900644"/>
    <w:rsid w:val="00900746"/>
    <w:rsid w:val="009009EF"/>
    <w:rsid w:val="00900AB0"/>
    <w:rsid w:val="00900AB9"/>
    <w:rsid w:val="00900C19"/>
    <w:rsid w:val="00900CE6"/>
    <w:rsid w:val="00900D2A"/>
    <w:rsid w:val="00900E8D"/>
    <w:rsid w:val="00900FCD"/>
    <w:rsid w:val="00900FE4"/>
    <w:rsid w:val="00901235"/>
    <w:rsid w:val="009016F6"/>
    <w:rsid w:val="00901797"/>
    <w:rsid w:val="00901D5C"/>
    <w:rsid w:val="00901DD7"/>
    <w:rsid w:val="00901E87"/>
    <w:rsid w:val="00901E89"/>
    <w:rsid w:val="00902026"/>
    <w:rsid w:val="00902182"/>
    <w:rsid w:val="009022D8"/>
    <w:rsid w:val="009022E7"/>
    <w:rsid w:val="0090258A"/>
    <w:rsid w:val="0090261C"/>
    <w:rsid w:val="0090267B"/>
    <w:rsid w:val="0090270F"/>
    <w:rsid w:val="009027CB"/>
    <w:rsid w:val="00902B91"/>
    <w:rsid w:val="00902D99"/>
    <w:rsid w:val="00902F1E"/>
    <w:rsid w:val="00903054"/>
    <w:rsid w:val="0090308A"/>
    <w:rsid w:val="009033D4"/>
    <w:rsid w:val="00903543"/>
    <w:rsid w:val="00903685"/>
    <w:rsid w:val="00903842"/>
    <w:rsid w:val="0090392B"/>
    <w:rsid w:val="0090398C"/>
    <w:rsid w:val="00903BA7"/>
    <w:rsid w:val="00903D69"/>
    <w:rsid w:val="00904067"/>
    <w:rsid w:val="00904183"/>
    <w:rsid w:val="0090419E"/>
    <w:rsid w:val="00904679"/>
    <w:rsid w:val="009049DC"/>
    <w:rsid w:val="0090501F"/>
    <w:rsid w:val="009052A1"/>
    <w:rsid w:val="00905461"/>
    <w:rsid w:val="009056AB"/>
    <w:rsid w:val="00905C4F"/>
    <w:rsid w:val="00905DC5"/>
    <w:rsid w:val="00905DE0"/>
    <w:rsid w:val="00905EF7"/>
    <w:rsid w:val="0090602D"/>
    <w:rsid w:val="009064AB"/>
    <w:rsid w:val="009068F3"/>
    <w:rsid w:val="0090691A"/>
    <w:rsid w:val="00906D86"/>
    <w:rsid w:val="00906D9A"/>
    <w:rsid w:val="00907078"/>
    <w:rsid w:val="009071C3"/>
    <w:rsid w:val="009072C9"/>
    <w:rsid w:val="0090742E"/>
    <w:rsid w:val="009074B2"/>
    <w:rsid w:val="009076E0"/>
    <w:rsid w:val="009079CE"/>
    <w:rsid w:val="00907B69"/>
    <w:rsid w:val="00907E80"/>
    <w:rsid w:val="00907F78"/>
    <w:rsid w:val="0091018B"/>
    <w:rsid w:val="00910A29"/>
    <w:rsid w:val="00910E33"/>
    <w:rsid w:val="009112A5"/>
    <w:rsid w:val="00911559"/>
    <w:rsid w:val="009115E7"/>
    <w:rsid w:val="0091161D"/>
    <w:rsid w:val="00911E04"/>
    <w:rsid w:val="00911EA3"/>
    <w:rsid w:val="00912357"/>
    <w:rsid w:val="00912490"/>
    <w:rsid w:val="0091259F"/>
    <w:rsid w:val="009126E7"/>
    <w:rsid w:val="00912887"/>
    <w:rsid w:val="00912C7C"/>
    <w:rsid w:val="00912F89"/>
    <w:rsid w:val="0091335B"/>
    <w:rsid w:val="00913385"/>
    <w:rsid w:val="009136AC"/>
    <w:rsid w:val="009137BF"/>
    <w:rsid w:val="0091399C"/>
    <w:rsid w:val="00913A77"/>
    <w:rsid w:val="00913E3A"/>
    <w:rsid w:val="00913F3B"/>
    <w:rsid w:val="00913F86"/>
    <w:rsid w:val="009143B7"/>
    <w:rsid w:val="009145CE"/>
    <w:rsid w:val="00914774"/>
    <w:rsid w:val="00914B0E"/>
    <w:rsid w:val="00914C11"/>
    <w:rsid w:val="00914E4F"/>
    <w:rsid w:val="009152BA"/>
    <w:rsid w:val="00915338"/>
    <w:rsid w:val="009155E5"/>
    <w:rsid w:val="00915658"/>
    <w:rsid w:val="009156B5"/>
    <w:rsid w:val="00915BF6"/>
    <w:rsid w:val="00915CA3"/>
    <w:rsid w:val="00915CA9"/>
    <w:rsid w:val="00916062"/>
    <w:rsid w:val="009162F8"/>
    <w:rsid w:val="0091633E"/>
    <w:rsid w:val="009166DD"/>
    <w:rsid w:val="00916CE4"/>
    <w:rsid w:val="00916DEF"/>
    <w:rsid w:val="00916E23"/>
    <w:rsid w:val="00917611"/>
    <w:rsid w:val="00917973"/>
    <w:rsid w:val="00917B82"/>
    <w:rsid w:val="00917E2F"/>
    <w:rsid w:val="00917F3D"/>
    <w:rsid w:val="0092015C"/>
    <w:rsid w:val="00920A57"/>
    <w:rsid w:val="00920B4E"/>
    <w:rsid w:val="00920E97"/>
    <w:rsid w:val="00921299"/>
    <w:rsid w:val="00921344"/>
    <w:rsid w:val="00921A0A"/>
    <w:rsid w:val="00921AB6"/>
    <w:rsid w:val="009223FE"/>
    <w:rsid w:val="00922489"/>
    <w:rsid w:val="0092261C"/>
    <w:rsid w:val="00922975"/>
    <w:rsid w:val="0092297B"/>
    <w:rsid w:val="00922CD9"/>
    <w:rsid w:val="009231A1"/>
    <w:rsid w:val="00923264"/>
    <w:rsid w:val="00923424"/>
    <w:rsid w:val="00924087"/>
    <w:rsid w:val="0092409B"/>
    <w:rsid w:val="009249CF"/>
    <w:rsid w:val="00924BDE"/>
    <w:rsid w:val="00924C3B"/>
    <w:rsid w:val="00924E52"/>
    <w:rsid w:val="00924F12"/>
    <w:rsid w:val="00924FCF"/>
    <w:rsid w:val="00925235"/>
    <w:rsid w:val="00925478"/>
    <w:rsid w:val="00925717"/>
    <w:rsid w:val="00925721"/>
    <w:rsid w:val="009258BC"/>
    <w:rsid w:val="00925AEA"/>
    <w:rsid w:val="00925E42"/>
    <w:rsid w:val="00925F54"/>
    <w:rsid w:val="00925F75"/>
    <w:rsid w:val="00926070"/>
    <w:rsid w:val="0092607B"/>
    <w:rsid w:val="00926155"/>
    <w:rsid w:val="00926870"/>
    <w:rsid w:val="00926996"/>
    <w:rsid w:val="00926A25"/>
    <w:rsid w:val="00926F77"/>
    <w:rsid w:val="00927184"/>
    <w:rsid w:val="009271B2"/>
    <w:rsid w:val="009271EA"/>
    <w:rsid w:val="0092763F"/>
    <w:rsid w:val="00927821"/>
    <w:rsid w:val="0092787A"/>
    <w:rsid w:val="009278F8"/>
    <w:rsid w:val="009279CC"/>
    <w:rsid w:val="00927B8C"/>
    <w:rsid w:val="00927DCF"/>
    <w:rsid w:val="00930035"/>
    <w:rsid w:val="0093033E"/>
    <w:rsid w:val="009304C3"/>
    <w:rsid w:val="009304E8"/>
    <w:rsid w:val="009306B4"/>
    <w:rsid w:val="00930A09"/>
    <w:rsid w:val="00930BBA"/>
    <w:rsid w:val="00930D97"/>
    <w:rsid w:val="0093102E"/>
    <w:rsid w:val="00931201"/>
    <w:rsid w:val="00931323"/>
    <w:rsid w:val="0093146E"/>
    <w:rsid w:val="0093184C"/>
    <w:rsid w:val="0093193C"/>
    <w:rsid w:val="00931A42"/>
    <w:rsid w:val="00931A52"/>
    <w:rsid w:val="00931B85"/>
    <w:rsid w:val="00931F65"/>
    <w:rsid w:val="00931F7E"/>
    <w:rsid w:val="00932479"/>
    <w:rsid w:val="0093298F"/>
    <w:rsid w:val="009329F0"/>
    <w:rsid w:val="00932BD1"/>
    <w:rsid w:val="00932F66"/>
    <w:rsid w:val="00933124"/>
    <w:rsid w:val="0093352F"/>
    <w:rsid w:val="009335F8"/>
    <w:rsid w:val="0093387E"/>
    <w:rsid w:val="00933970"/>
    <w:rsid w:val="00933C33"/>
    <w:rsid w:val="00933D1B"/>
    <w:rsid w:val="00933E6C"/>
    <w:rsid w:val="009341A4"/>
    <w:rsid w:val="0093420F"/>
    <w:rsid w:val="00934398"/>
    <w:rsid w:val="00934BCD"/>
    <w:rsid w:val="00934BED"/>
    <w:rsid w:val="00934DCC"/>
    <w:rsid w:val="009350C8"/>
    <w:rsid w:val="00935297"/>
    <w:rsid w:val="00935303"/>
    <w:rsid w:val="0093554D"/>
    <w:rsid w:val="009356E3"/>
    <w:rsid w:val="00935766"/>
    <w:rsid w:val="0093583A"/>
    <w:rsid w:val="00935E13"/>
    <w:rsid w:val="00936296"/>
    <w:rsid w:val="009364ED"/>
    <w:rsid w:val="0093679C"/>
    <w:rsid w:val="0093706A"/>
    <w:rsid w:val="009370AE"/>
    <w:rsid w:val="009376C9"/>
    <w:rsid w:val="00937950"/>
    <w:rsid w:val="00937C90"/>
    <w:rsid w:val="00940929"/>
    <w:rsid w:val="00940D85"/>
    <w:rsid w:val="00940EFB"/>
    <w:rsid w:val="00941325"/>
    <w:rsid w:val="00941389"/>
    <w:rsid w:val="009413A2"/>
    <w:rsid w:val="00941572"/>
    <w:rsid w:val="009417EC"/>
    <w:rsid w:val="00941ABF"/>
    <w:rsid w:val="00941B74"/>
    <w:rsid w:val="00941C50"/>
    <w:rsid w:val="00941FEE"/>
    <w:rsid w:val="0094276A"/>
    <w:rsid w:val="0094279D"/>
    <w:rsid w:val="009427FF"/>
    <w:rsid w:val="00942C90"/>
    <w:rsid w:val="0094334B"/>
    <w:rsid w:val="009434B2"/>
    <w:rsid w:val="00943570"/>
    <w:rsid w:val="00943600"/>
    <w:rsid w:val="0094361C"/>
    <w:rsid w:val="00943A6E"/>
    <w:rsid w:val="00943C42"/>
    <w:rsid w:val="00943D58"/>
    <w:rsid w:val="00943FAB"/>
    <w:rsid w:val="00944288"/>
    <w:rsid w:val="00944348"/>
    <w:rsid w:val="00944575"/>
    <w:rsid w:val="00944742"/>
    <w:rsid w:val="00944E3A"/>
    <w:rsid w:val="00944F9F"/>
    <w:rsid w:val="0094519E"/>
    <w:rsid w:val="00945637"/>
    <w:rsid w:val="009458E4"/>
    <w:rsid w:val="00945B24"/>
    <w:rsid w:val="009461BC"/>
    <w:rsid w:val="009462F3"/>
    <w:rsid w:val="00946557"/>
    <w:rsid w:val="0094667B"/>
    <w:rsid w:val="0094673F"/>
    <w:rsid w:val="009467A5"/>
    <w:rsid w:val="009471C6"/>
    <w:rsid w:val="00947A9A"/>
    <w:rsid w:val="00947D0B"/>
    <w:rsid w:val="00947F36"/>
    <w:rsid w:val="009501B7"/>
    <w:rsid w:val="0095024E"/>
    <w:rsid w:val="009502EB"/>
    <w:rsid w:val="0095035B"/>
    <w:rsid w:val="00950450"/>
    <w:rsid w:val="00950616"/>
    <w:rsid w:val="00950666"/>
    <w:rsid w:val="00950F26"/>
    <w:rsid w:val="0095135E"/>
    <w:rsid w:val="0095151E"/>
    <w:rsid w:val="009516B9"/>
    <w:rsid w:val="00951781"/>
    <w:rsid w:val="00951C56"/>
    <w:rsid w:val="0095204C"/>
    <w:rsid w:val="009522E1"/>
    <w:rsid w:val="009522F5"/>
    <w:rsid w:val="00952492"/>
    <w:rsid w:val="009527E0"/>
    <w:rsid w:val="00953216"/>
    <w:rsid w:val="00953419"/>
    <w:rsid w:val="009535EC"/>
    <w:rsid w:val="009536C3"/>
    <w:rsid w:val="009539A2"/>
    <w:rsid w:val="00953D68"/>
    <w:rsid w:val="00953FF7"/>
    <w:rsid w:val="009549BA"/>
    <w:rsid w:val="00954ABD"/>
    <w:rsid w:val="00954C25"/>
    <w:rsid w:val="00954DE4"/>
    <w:rsid w:val="00954ED0"/>
    <w:rsid w:val="009551A5"/>
    <w:rsid w:val="0095530D"/>
    <w:rsid w:val="0095571C"/>
    <w:rsid w:val="009557A3"/>
    <w:rsid w:val="00955866"/>
    <w:rsid w:val="00955AF8"/>
    <w:rsid w:val="009560F0"/>
    <w:rsid w:val="00956349"/>
    <w:rsid w:val="009567A0"/>
    <w:rsid w:val="00956AFE"/>
    <w:rsid w:val="00956B0A"/>
    <w:rsid w:val="00956E0C"/>
    <w:rsid w:val="00956F8C"/>
    <w:rsid w:val="0095700B"/>
    <w:rsid w:val="00957325"/>
    <w:rsid w:val="00957E78"/>
    <w:rsid w:val="0096051D"/>
    <w:rsid w:val="009605F2"/>
    <w:rsid w:val="009606D4"/>
    <w:rsid w:val="009608FC"/>
    <w:rsid w:val="00960A4B"/>
    <w:rsid w:val="00960D30"/>
    <w:rsid w:val="00961140"/>
    <w:rsid w:val="009612B6"/>
    <w:rsid w:val="0096130C"/>
    <w:rsid w:val="00961378"/>
    <w:rsid w:val="0096141D"/>
    <w:rsid w:val="00961642"/>
    <w:rsid w:val="00961652"/>
    <w:rsid w:val="0096169B"/>
    <w:rsid w:val="0096177E"/>
    <w:rsid w:val="0096212F"/>
    <w:rsid w:val="00962351"/>
    <w:rsid w:val="00962559"/>
    <w:rsid w:val="0096256D"/>
    <w:rsid w:val="00962705"/>
    <w:rsid w:val="00962AB6"/>
    <w:rsid w:val="00962B25"/>
    <w:rsid w:val="00962C84"/>
    <w:rsid w:val="00962E74"/>
    <w:rsid w:val="009631BB"/>
    <w:rsid w:val="00963279"/>
    <w:rsid w:val="00963D69"/>
    <w:rsid w:val="00963F6B"/>
    <w:rsid w:val="0096418D"/>
    <w:rsid w:val="009641A1"/>
    <w:rsid w:val="009641E4"/>
    <w:rsid w:val="00964433"/>
    <w:rsid w:val="009645E3"/>
    <w:rsid w:val="009649D0"/>
    <w:rsid w:val="00964B69"/>
    <w:rsid w:val="00964C75"/>
    <w:rsid w:val="00964DB1"/>
    <w:rsid w:val="00964DD3"/>
    <w:rsid w:val="00964F6D"/>
    <w:rsid w:val="0096579A"/>
    <w:rsid w:val="0096580A"/>
    <w:rsid w:val="0096596C"/>
    <w:rsid w:val="00965CEE"/>
    <w:rsid w:val="00965E23"/>
    <w:rsid w:val="00965F43"/>
    <w:rsid w:val="00966106"/>
    <w:rsid w:val="009662D0"/>
    <w:rsid w:val="009668B1"/>
    <w:rsid w:val="009669E4"/>
    <w:rsid w:val="00966AA2"/>
    <w:rsid w:val="00966C98"/>
    <w:rsid w:val="009670B0"/>
    <w:rsid w:val="00967221"/>
    <w:rsid w:val="009675A9"/>
    <w:rsid w:val="009675DF"/>
    <w:rsid w:val="009675EE"/>
    <w:rsid w:val="009679A4"/>
    <w:rsid w:val="00967D45"/>
    <w:rsid w:val="00967F96"/>
    <w:rsid w:val="00970193"/>
    <w:rsid w:val="0097021A"/>
    <w:rsid w:val="009703DD"/>
    <w:rsid w:val="009704B5"/>
    <w:rsid w:val="00970664"/>
    <w:rsid w:val="009709A0"/>
    <w:rsid w:val="009709D2"/>
    <w:rsid w:val="00970A86"/>
    <w:rsid w:val="00970C5F"/>
    <w:rsid w:val="009711E5"/>
    <w:rsid w:val="00971360"/>
    <w:rsid w:val="009713C2"/>
    <w:rsid w:val="0097198A"/>
    <w:rsid w:val="00971C5D"/>
    <w:rsid w:val="00971D4A"/>
    <w:rsid w:val="00971DFC"/>
    <w:rsid w:val="0097211B"/>
    <w:rsid w:val="0097232B"/>
    <w:rsid w:val="0097243C"/>
    <w:rsid w:val="00972B29"/>
    <w:rsid w:val="00972C8F"/>
    <w:rsid w:val="00972D66"/>
    <w:rsid w:val="00972EA2"/>
    <w:rsid w:val="0097309A"/>
    <w:rsid w:val="009731F2"/>
    <w:rsid w:val="00973305"/>
    <w:rsid w:val="0097347B"/>
    <w:rsid w:val="00973491"/>
    <w:rsid w:val="00973540"/>
    <w:rsid w:val="00973575"/>
    <w:rsid w:val="00973AC1"/>
    <w:rsid w:val="00974285"/>
    <w:rsid w:val="009746F5"/>
    <w:rsid w:val="0097473F"/>
    <w:rsid w:val="0097484B"/>
    <w:rsid w:val="00974961"/>
    <w:rsid w:val="009749FC"/>
    <w:rsid w:val="00974F0F"/>
    <w:rsid w:val="00975401"/>
    <w:rsid w:val="0097557E"/>
    <w:rsid w:val="00975647"/>
    <w:rsid w:val="0097585B"/>
    <w:rsid w:val="00975898"/>
    <w:rsid w:val="00975A4F"/>
    <w:rsid w:val="00975A62"/>
    <w:rsid w:val="00975E34"/>
    <w:rsid w:val="0097605A"/>
    <w:rsid w:val="00976078"/>
    <w:rsid w:val="009764DC"/>
    <w:rsid w:val="00976574"/>
    <w:rsid w:val="0097691E"/>
    <w:rsid w:val="00976C99"/>
    <w:rsid w:val="00977087"/>
    <w:rsid w:val="0097778E"/>
    <w:rsid w:val="00977B7B"/>
    <w:rsid w:val="00977B9A"/>
    <w:rsid w:val="00977EF5"/>
    <w:rsid w:val="00980025"/>
    <w:rsid w:val="0098011B"/>
    <w:rsid w:val="0098080B"/>
    <w:rsid w:val="00980837"/>
    <w:rsid w:val="00980F8F"/>
    <w:rsid w:val="009810B5"/>
    <w:rsid w:val="009812C6"/>
    <w:rsid w:val="009813D5"/>
    <w:rsid w:val="009816F9"/>
    <w:rsid w:val="009819B2"/>
    <w:rsid w:val="00981D6D"/>
    <w:rsid w:val="0098279C"/>
    <w:rsid w:val="0098284A"/>
    <w:rsid w:val="00982904"/>
    <w:rsid w:val="00982F0D"/>
    <w:rsid w:val="00982F4C"/>
    <w:rsid w:val="00982F71"/>
    <w:rsid w:val="00982FD8"/>
    <w:rsid w:val="00982FE3"/>
    <w:rsid w:val="009830CC"/>
    <w:rsid w:val="009832CD"/>
    <w:rsid w:val="009838F9"/>
    <w:rsid w:val="00983B39"/>
    <w:rsid w:val="00983F79"/>
    <w:rsid w:val="00984120"/>
    <w:rsid w:val="0098434F"/>
    <w:rsid w:val="00984507"/>
    <w:rsid w:val="0098454A"/>
    <w:rsid w:val="009845A7"/>
    <w:rsid w:val="00984662"/>
    <w:rsid w:val="009848A6"/>
    <w:rsid w:val="00984AB6"/>
    <w:rsid w:val="00984DDC"/>
    <w:rsid w:val="009850D5"/>
    <w:rsid w:val="0098531B"/>
    <w:rsid w:val="00985389"/>
    <w:rsid w:val="00985537"/>
    <w:rsid w:val="009856DA"/>
    <w:rsid w:val="00985E25"/>
    <w:rsid w:val="00985EE2"/>
    <w:rsid w:val="009860A0"/>
    <w:rsid w:val="00986390"/>
    <w:rsid w:val="009863DF"/>
    <w:rsid w:val="00986629"/>
    <w:rsid w:val="0098665A"/>
    <w:rsid w:val="009867F5"/>
    <w:rsid w:val="009871D5"/>
    <w:rsid w:val="0098732D"/>
    <w:rsid w:val="00987515"/>
    <w:rsid w:val="00987DE8"/>
    <w:rsid w:val="00987E68"/>
    <w:rsid w:val="00990246"/>
    <w:rsid w:val="009903EF"/>
    <w:rsid w:val="009904E8"/>
    <w:rsid w:val="0099060E"/>
    <w:rsid w:val="00990836"/>
    <w:rsid w:val="00990A17"/>
    <w:rsid w:val="00991182"/>
    <w:rsid w:val="009912B9"/>
    <w:rsid w:val="0099149B"/>
    <w:rsid w:val="00991AA5"/>
    <w:rsid w:val="00991B9D"/>
    <w:rsid w:val="009920B9"/>
    <w:rsid w:val="0099264B"/>
    <w:rsid w:val="00992F5A"/>
    <w:rsid w:val="009934BF"/>
    <w:rsid w:val="00993828"/>
    <w:rsid w:val="00993C4F"/>
    <w:rsid w:val="00993F8A"/>
    <w:rsid w:val="009940FA"/>
    <w:rsid w:val="00994833"/>
    <w:rsid w:val="00994925"/>
    <w:rsid w:val="00994A64"/>
    <w:rsid w:val="00994C04"/>
    <w:rsid w:val="00994CED"/>
    <w:rsid w:val="00994DE2"/>
    <w:rsid w:val="00994FBC"/>
    <w:rsid w:val="009954BD"/>
    <w:rsid w:val="0099553E"/>
    <w:rsid w:val="00995EC4"/>
    <w:rsid w:val="00995ED9"/>
    <w:rsid w:val="009960C7"/>
    <w:rsid w:val="0099618A"/>
    <w:rsid w:val="00996438"/>
    <w:rsid w:val="00996471"/>
    <w:rsid w:val="00996669"/>
    <w:rsid w:val="009967BE"/>
    <w:rsid w:val="00996953"/>
    <w:rsid w:val="00996A99"/>
    <w:rsid w:val="00996EBF"/>
    <w:rsid w:val="0099701E"/>
    <w:rsid w:val="00997128"/>
    <w:rsid w:val="009973D3"/>
    <w:rsid w:val="0099740A"/>
    <w:rsid w:val="00997597"/>
    <w:rsid w:val="009978BD"/>
    <w:rsid w:val="00997BDB"/>
    <w:rsid w:val="00997DA0"/>
    <w:rsid w:val="009A0150"/>
    <w:rsid w:val="009A01B6"/>
    <w:rsid w:val="009A027A"/>
    <w:rsid w:val="009A04F6"/>
    <w:rsid w:val="009A0510"/>
    <w:rsid w:val="009A0585"/>
    <w:rsid w:val="009A0644"/>
    <w:rsid w:val="009A0885"/>
    <w:rsid w:val="009A08D3"/>
    <w:rsid w:val="009A0938"/>
    <w:rsid w:val="009A0968"/>
    <w:rsid w:val="009A0A2B"/>
    <w:rsid w:val="009A0C7A"/>
    <w:rsid w:val="009A0D17"/>
    <w:rsid w:val="009A102F"/>
    <w:rsid w:val="009A1160"/>
    <w:rsid w:val="009A16AD"/>
    <w:rsid w:val="009A1BB2"/>
    <w:rsid w:val="009A2145"/>
    <w:rsid w:val="009A225F"/>
    <w:rsid w:val="009A237A"/>
    <w:rsid w:val="009A25D6"/>
    <w:rsid w:val="009A260C"/>
    <w:rsid w:val="009A270A"/>
    <w:rsid w:val="009A2868"/>
    <w:rsid w:val="009A28BA"/>
    <w:rsid w:val="009A2CE8"/>
    <w:rsid w:val="009A2E7A"/>
    <w:rsid w:val="009A3080"/>
    <w:rsid w:val="009A3628"/>
    <w:rsid w:val="009A3738"/>
    <w:rsid w:val="009A38C8"/>
    <w:rsid w:val="009A3EFD"/>
    <w:rsid w:val="009A4A22"/>
    <w:rsid w:val="009A4D4B"/>
    <w:rsid w:val="009A51B9"/>
    <w:rsid w:val="009A556E"/>
    <w:rsid w:val="009A55F0"/>
    <w:rsid w:val="009A5DA7"/>
    <w:rsid w:val="009A5F19"/>
    <w:rsid w:val="009A5FE9"/>
    <w:rsid w:val="009A6129"/>
    <w:rsid w:val="009A64C6"/>
    <w:rsid w:val="009A660A"/>
    <w:rsid w:val="009A6819"/>
    <w:rsid w:val="009A6903"/>
    <w:rsid w:val="009A6ACC"/>
    <w:rsid w:val="009A7068"/>
    <w:rsid w:val="009A76A3"/>
    <w:rsid w:val="009A7CD8"/>
    <w:rsid w:val="009A7E78"/>
    <w:rsid w:val="009A7EA5"/>
    <w:rsid w:val="009B02BD"/>
    <w:rsid w:val="009B02EE"/>
    <w:rsid w:val="009B043F"/>
    <w:rsid w:val="009B04E3"/>
    <w:rsid w:val="009B06B4"/>
    <w:rsid w:val="009B0788"/>
    <w:rsid w:val="009B08F2"/>
    <w:rsid w:val="009B0A02"/>
    <w:rsid w:val="009B0E96"/>
    <w:rsid w:val="009B11E8"/>
    <w:rsid w:val="009B143E"/>
    <w:rsid w:val="009B151C"/>
    <w:rsid w:val="009B169E"/>
    <w:rsid w:val="009B16D2"/>
    <w:rsid w:val="009B1977"/>
    <w:rsid w:val="009B1A19"/>
    <w:rsid w:val="009B1E5F"/>
    <w:rsid w:val="009B261B"/>
    <w:rsid w:val="009B269F"/>
    <w:rsid w:val="009B26FC"/>
    <w:rsid w:val="009B2934"/>
    <w:rsid w:val="009B2FC4"/>
    <w:rsid w:val="009B35DF"/>
    <w:rsid w:val="009B369D"/>
    <w:rsid w:val="009B38F9"/>
    <w:rsid w:val="009B3BE4"/>
    <w:rsid w:val="009B3DE7"/>
    <w:rsid w:val="009B3E08"/>
    <w:rsid w:val="009B3E3C"/>
    <w:rsid w:val="009B3EE8"/>
    <w:rsid w:val="009B3EEB"/>
    <w:rsid w:val="009B4127"/>
    <w:rsid w:val="009B429D"/>
    <w:rsid w:val="009B4A06"/>
    <w:rsid w:val="009B4AC8"/>
    <w:rsid w:val="009B4D59"/>
    <w:rsid w:val="009B4F40"/>
    <w:rsid w:val="009B51AB"/>
    <w:rsid w:val="009B5208"/>
    <w:rsid w:val="009B53E9"/>
    <w:rsid w:val="009B5664"/>
    <w:rsid w:val="009B5B7A"/>
    <w:rsid w:val="009B5CC1"/>
    <w:rsid w:val="009B611D"/>
    <w:rsid w:val="009B638E"/>
    <w:rsid w:val="009B655A"/>
    <w:rsid w:val="009B65DB"/>
    <w:rsid w:val="009B68FD"/>
    <w:rsid w:val="009B69D0"/>
    <w:rsid w:val="009B6E3A"/>
    <w:rsid w:val="009B7396"/>
    <w:rsid w:val="009B73A7"/>
    <w:rsid w:val="009B7443"/>
    <w:rsid w:val="009B7557"/>
    <w:rsid w:val="009B7C01"/>
    <w:rsid w:val="009B7CB1"/>
    <w:rsid w:val="009B7EB1"/>
    <w:rsid w:val="009C03B9"/>
    <w:rsid w:val="009C0606"/>
    <w:rsid w:val="009C0648"/>
    <w:rsid w:val="009C086B"/>
    <w:rsid w:val="009C0BC0"/>
    <w:rsid w:val="009C0C47"/>
    <w:rsid w:val="009C0DE4"/>
    <w:rsid w:val="009C0ED0"/>
    <w:rsid w:val="009C0F44"/>
    <w:rsid w:val="009C109E"/>
    <w:rsid w:val="009C1238"/>
    <w:rsid w:val="009C1273"/>
    <w:rsid w:val="009C1305"/>
    <w:rsid w:val="009C1435"/>
    <w:rsid w:val="009C15CB"/>
    <w:rsid w:val="009C1623"/>
    <w:rsid w:val="009C16EC"/>
    <w:rsid w:val="009C1AB2"/>
    <w:rsid w:val="009C1F1A"/>
    <w:rsid w:val="009C20F7"/>
    <w:rsid w:val="009C2133"/>
    <w:rsid w:val="009C237F"/>
    <w:rsid w:val="009C2814"/>
    <w:rsid w:val="009C2AC9"/>
    <w:rsid w:val="009C2ED7"/>
    <w:rsid w:val="009C3651"/>
    <w:rsid w:val="009C3B06"/>
    <w:rsid w:val="009C3B0E"/>
    <w:rsid w:val="009C3F56"/>
    <w:rsid w:val="009C4191"/>
    <w:rsid w:val="009C41E0"/>
    <w:rsid w:val="009C4A6E"/>
    <w:rsid w:val="009C4ADF"/>
    <w:rsid w:val="009C4B51"/>
    <w:rsid w:val="009C4C01"/>
    <w:rsid w:val="009C4C70"/>
    <w:rsid w:val="009C4FE8"/>
    <w:rsid w:val="009C578A"/>
    <w:rsid w:val="009C5A20"/>
    <w:rsid w:val="009C5BFC"/>
    <w:rsid w:val="009C6316"/>
    <w:rsid w:val="009C63A1"/>
    <w:rsid w:val="009C6594"/>
    <w:rsid w:val="009C65EC"/>
    <w:rsid w:val="009C6894"/>
    <w:rsid w:val="009C6AD3"/>
    <w:rsid w:val="009C6BFC"/>
    <w:rsid w:val="009C6F33"/>
    <w:rsid w:val="009C74A2"/>
    <w:rsid w:val="009C7622"/>
    <w:rsid w:val="009C7B08"/>
    <w:rsid w:val="009C7C56"/>
    <w:rsid w:val="009C7F9C"/>
    <w:rsid w:val="009C7FAA"/>
    <w:rsid w:val="009D00E9"/>
    <w:rsid w:val="009D020D"/>
    <w:rsid w:val="009D0422"/>
    <w:rsid w:val="009D042E"/>
    <w:rsid w:val="009D0490"/>
    <w:rsid w:val="009D0637"/>
    <w:rsid w:val="009D067B"/>
    <w:rsid w:val="009D06FC"/>
    <w:rsid w:val="009D0DC4"/>
    <w:rsid w:val="009D19CB"/>
    <w:rsid w:val="009D1A02"/>
    <w:rsid w:val="009D1D29"/>
    <w:rsid w:val="009D1E60"/>
    <w:rsid w:val="009D211A"/>
    <w:rsid w:val="009D21F3"/>
    <w:rsid w:val="009D25B1"/>
    <w:rsid w:val="009D28AA"/>
    <w:rsid w:val="009D31ED"/>
    <w:rsid w:val="009D333E"/>
    <w:rsid w:val="009D3382"/>
    <w:rsid w:val="009D36B1"/>
    <w:rsid w:val="009D3785"/>
    <w:rsid w:val="009D382B"/>
    <w:rsid w:val="009D3962"/>
    <w:rsid w:val="009D396A"/>
    <w:rsid w:val="009D3C76"/>
    <w:rsid w:val="009D3CA0"/>
    <w:rsid w:val="009D402E"/>
    <w:rsid w:val="009D42A5"/>
    <w:rsid w:val="009D434C"/>
    <w:rsid w:val="009D43D6"/>
    <w:rsid w:val="009D45A5"/>
    <w:rsid w:val="009D45E0"/>
    <w:rsid w:val="009D45F3"/>
    <w:rsid w:val="009D46F9"/>
    <w:rsid w:val="009D4818"/>
    <w:rsid w:val="009D49AB"/>
    <w:rsid w:val="009D4A5D"/>
    <w:rsid w:val="009D4AB3"/>
    <w:rsid w:val="009D4B0D"/>
    <w:rsid w:val="009D4BA6"/>
    <w:rsid w:val="009D4BFA"/>
    <w:rsid w:val="009D50B9"/>
    <w:rsid w:val="009D5169"/>
    <w:rsid w:val="009D51DC"/>
    <w:rsid w:val="009D52E1"/>
    <w:rsid w:val="009D536D"/>
    <w:rsid w:val="009D53AC"/>
    <w:rsid w:val="009D53BD"/>
    <w:rsid w:val="009D549F"/>
    <w:rsid w:val="009D54CA"/>
    <w:rsid w:val="009D57C9"/>
    <w:rsid w:val="009D5958"/>
    <w:rsid w:val="009D596D"/>
    <w:rsid w:val="009D5B4D"/>
    <w:rsid w:val="009D5CCA"/>
    <w:rsid w:val="009D5D86"/>
    <w:rsid w:val="009D62BE"/>
    <w:rsid w:val="009D64EC"/>
    <w:rsid w:val="009D6539"/>
    <w:rsid w:val="009D65E2"/>
    <w:rsid w:val="009D66E8"/>
    <w:rsid w:val="009D68DA"/>
    <w:rsid w:val="009D6B20"/>
    <w:rsid w:val="009D6BC5"/>
    <w:rsid w:val="009D6BDD"/>
    <w:rsid w:val="009D71E4"/>
    <w:rsid w:val="009D7230"/>
    <w:rsid w:val="009D7433"/>
    <w:rsid w:val="009D757F"/>
    <w:rsid w:val="009D7769"/>
    <w:rsid w:val="009D780C"/>
    <w:rsid w:val="009D78A9"/>
    <w:rsid w:val="009D78BE"/>
    <w:rsid w:val="009D7A26"/>
    <w:rsid w:val="009D7B1C"/>
    <w:rsid w:val="009D7B98"/>
    <w:rsid w:val="009D7CBF"/>
    <w:rsid w:val="009D7CE4"/>
    <w:rsid w:val="009E00E3"/>
    <w:rsid w:val="009E01F6"/>
    <w:rsid w:val="009E0503"/>
    <w:rsid w:val="009E053A"/>
    <w:rsid w:val="009E060F"/>
    <w:rsid w:val="009E093F"/>
    <w:rsid w:val="009E0C0F"/>
    <w:rsid w:val="009E15B1"/>
    <w:rsid w:val="009E167B"/>
    <w:rsid w:val="009E1953"/>
    <w:rsid w:val="009E19E5"/>
    <w:rsid w:val="009E1D63"/>
    <w:rsid w:val="009E20E2"/>
    <w:rsid w:val="009E25E3"/>
    <w:rsid w:val="009E2C6F"/>
    <w:rsid w:val="009E300F"/>
    <w:rsid w:val="009E303F"/>
    <w:rsid w:val="009E30AD"/>
    <w:rsid w:val="009E3131"/>
    <w:rsid w:val="009E3338"/>
    <w:rsid w:val="009E356A"/>
    <w:rsid w:val="009E3944"/>
    <w:rsid w:val="009E3EED"/>
    <w:rsid w:val="009E401D"/>
    <w:rsid w:val="009E4050"/>
    <w:rsid w:val="009E438B"/>
    <w:rsid w:val="009E486B"/>
    <w:rsid w:val="009E4922"/>
    <w:rsid w:val="009E4A19"/>
    <w:rsid w:val="009E4B6C"/>
    <w:rsid w:val="009E4D28"/>
    <w:rsid w:val="009E50CD"/>
    <w:rsid w:val="009E526C"/>
    <w:rsid w:val="009E5637"/>
    <w:rsid w:val="009E5AE4"/>
    <w:rsid w:val="009E5BB4"/>
    <w:rsid w:val="009E5D4C"/>
    <w:rsid w:val="009E5E7F"/>
    <w:rsid w:val="009E6354"/>
    <w:rsid w:val="009E637C"/>
    <w:rsid w:val="009E63EF"/>
    <w:rsid w:val="009E6773"/>
    <w:rsid w:val="009E68D0"/>
    <w:rsid w:val="009E6CFD"/>
    <w:rsid w:val="009E70C0"/>
    <w:rsid w:val="009E716F"/>
    <w:rsid w:val="009E7272"/>
    <w:rsid w:val="009E74B9"/>
    <w:rsid w:val="009E75F1"/>
    <w:rsid w:val="009E792D"/>
    <w:rsid w:val="009E7CB6"/>
    <w:rsid w:val="009E7D40"/>
    <w:rsid w:val="009E7E25"/>
    <w:rsid w:val="009E7E4E"/>
    <w:rsid w:val="009E7E79"/>
    <w:rsid w:val="009F012A"/>
    <w:rsid w:val="009F02E8"/>
    <w:rsid w:val="009F053F"/>
    <w:rsid w:val="009F0736"/>
    <w:rsid w:val="009F0BF0"/>
    <w:rsid w:val="009F0E2E"/>
    <w:rsid w:val="009F12FD"/>
    <w:rsid w:val="009F1A6A"/>
    <w:rsid w:val="009F1B14"/>
    <w:rsid w:val="009F1B17"/>
    <w:rsid w:val="009F1B54"/>
    <w:rsid w:val="009F1D27"/>
    <w:rsid w:val="009F21DF"/>
    <w:rsid w:val="009F2273"/>
    <w:rsid w:val="009F22AD"/>
    <w:rsid w:val="009F285E"/>
    <w:rsid w:val="009F2DAC"/>
    <w:rsid w:val="009F2E78"/>
    <w:rsid w:val="009F2F81"/>
    <w:rsid w:val="009F3038"/>
    <w:rsid w:val="009F3052"/>
    <w:rsid w:val="009F3101"/>
    <w:rsid w:val="009F31E0"/>
    <w:rsid w:val="009F34A2"/>
    <w:rsid w:val="009F3734"/>
    <w:rsid w:val="009F3820"/>
    <w:rsid w:val="009F3DEB"/>
    <w:rsid w:val="009F3E9D"/>
    <w:rsid w:val="009F4294"/>
    <w:rsid w:val="009F4B0D"/>
    <w:rsid w:val="009F4D62"/>
    <w:rsid w:val="009F4D6F"/>
    <w:rsid w:val="009F4DCE"/>
    <w:rsid w:val="009F4E77"/>
    <w:rsid w:val="009F4EB5"/>
    <w:rsid w:val="009F52DE"/>
    <w:rsid w:val="009F5573"/>
    <w:rsid w:val="009F58A4"/>
    <w:rsid w:val="009F5CAE"/>
    <w:rsid w:val="009F5CD0"/>
    <w:rsid w:val="009F5F1D"/>
    <w:rsid w:val="009F6030"/>
    <w:rsid w:val="009F60E7"/>
    <w:rsid w:val="009F6C01"/>
    <w:rsid w:val="009F730D"/>
    <w:rsid w:val="009F76FC"/>
    <w:rsid w:val="009F7726"/>
    <w:rsid w:val="009F7D8C"/>
    <w:rsid w:val="00A00D4D"/>
    <w:rsid w:val="00A00D6F"/>
    <w:rsid w:val="00A01052"/>
    <w:rsid w:val="00A011C5"/>
    <w:rsid w:val="00A0129C"/>
    <w:rsid w:val="00A0149C"/>
    <w:rsid w:val="00A015C5"/>
    <w:rsid w:val="00A016D0"/>
    <w:rsid w:val="00A01D02"/>
    <w:rsid w:val="00A02BED"/>
    <w:rsid w:val="00A02E20"/>
    <w:rsid w:val="00A03060"/>
    <w:rsid w:val="00A0312B"/>
    <w:rsid w:val="00A03438"/>
    <w:rsid w:val="00A034BE"/>
    <w:rsid w:val="00A0384E"/>
    <w:rsid w:val="00A03D5D"/>
    <w:rsid w:val="00A04108"/>
    <w:rsid w:val="00A0435B"/>
    <w:rsid w:val="00A04372"/>
    <w:rsid w:val="00A0461A"/>
    <w:rsid w:val="00A0471A"/>
    <w:rsid w:val="00A047F9"/>
    <w:rsid w:val="00A04A71"/>
    <w:rsid w:val="00A04B70"/>
    <w:rsid w:val="00A04BB5"/>
    <w:rsid w:val="00A04F0B"/>
    <w:rsid w:val="00A0505C"/>
    <w:rsid w:val="00A05271"/>
    <w:rsid w:val="00A05C14"/>
    <w:rsid w:val="00A05D07"/>
    <w:rsid w:val="00A05F24"/>
    <w:rsid w:val="00A06070"/>
    <w:rsid w:val="00A06250"/>
    <w:rsid w:val="00A06722"/>
    <w:rsid w:val="00A069EB"/>
    <w:rsid w:val="00A06C22"/>
    <w:rsid w:val="00A07015"/>
    <w:rsid w:val="00A071D8"/>
    <w:rsid w:val="00A07C31"/>
    <w:rsid w:val="00A07CB0"/>
    <w:rsid w:val="00A07D26"/>
    <w:rsid w:val="00A07DF7"/>
    <w:rsid w:val="00A07E7D"/>
    <w:rsid w:val="00A07ED9"/>
    <w:rsid w:val="00A07EF2"/>
    <w:rsid w:val="00A10274"/>
    <w:rsid w:val="00A1041C"/>
    <w:rsid w:val="00A1052B"/>
    <w:rsid w:val="00A107DB"/>
    <w:rsid w:val="00A1090F"/>
    <w:rsid w:val="00A10CA2"/>
    <w:rsid w:val="00A10D27"/>
    <w:rsid w:val="00A10DEE"/>
    <w:rsid w:val="00A10E66"/>
    <w:rsid w:val="00A10ECC"/>
    <w:rsid w:val="00A10EDD"/>
    <w:rsid w:val="00A10FB5"/>
    <w:rsid w:val="00A1154E"/>
    <w:rsid w:val="00A115D3"/>
    <w:rsid w:val="00A11C6E"/>
    <w:rsid w:val="00A12104"/>
    <w:rsid w:val="00A12410"/>
    <w:rsid w:val="00A126A0"/>
    <w:rsid w:val="00A1277A"/>
    <w:rsid w:val="00A12818"/>
    <w:rsid w:val="00A12A97"/>
    <w:rsid w:val="00A12E23"/>
    <w:rsid w:val="00A135E7"/>
    <w:rsid w:val="00A136D6"/>
    <w:rsid w:val="00A13854"/>
    <w:rsid w:val="00A13925"/>
    <w:rsid w:val="00A13A0E"/>
    <w:rsid w:val="00A13A1F"/>
    <w:rsid w:val="00A13D05"/>
    <w:rsid w:val="00A13DBF"/>
    <w:rsid w:val="00A13E42"/>
    <w:rsid w:val="00A13FE3"/>
    <w:rsid w:val="00A13FEC"/>
    <w:rsid w:val="00A14000"/>
    <w:rsid w:val="00A140FF"/>
    <w:rsid w:val="00A1441D"/>
    <w:rsid w:val="00A1495F"/>
    <w:rsid w:val="00A149E5"/>
    <w:rsid w:val="00A14DD0"/>
    <w:rsid w:val="00A14EA5"/>
    <w:rsid w:val="00A151DF"/>
    <w:rsid w:val="00A15312"/>
    <w:rsid w:val="00A1550E"/>
    <w:rsid w:val="00A15965"/>
    <w:rsid w:val="00A15FEF"/>
    <w:rsid w:val="00A15FF7"/>
    <w:rsid w:val="00A16349"/>
    <w:rsid w:val="00A169CF"/>
    <w:rsid w:val="00A16C1A"/>
    <w:rsid w:val="00A16CA1"/>
    <w:rsid w:val="00A16ECB"/>
    <w:rsid w:val="00A173D9"/>
    <w:rsid w:val="00A17494"/>
    <w:rsid w:val="00A17650"/>
    <w:rsid w:val="00A17B63"/>
    <w:rsid w:val="00A17E39"/>
    <w:rsid w:val="00A17FDC"/>
    <w:rsid w:val="00A20223"/>
    <w:rsid w:val="00A202CC"/>
    <w:rsid w:val="00A20300"/>
    <w:rsid w:val="00A20586"/>
    <w:rsid w:val="00A20776"/>
    <w:rsid w:val="00A20893"/>
    <w:rsid w:val="00A2097B"/>
    <w:rsid w:val="00A20CDB"/>
    <w:rsid w:val="00A20D54"/>
    <w:rsid w:val="00A20D68"/>
    <w:rsid w:val="00A20EDE"/>
    <w:rsid w:val="00A20FD4"/>
    <w:rsid w:val="00A21270"/>
    <w:rsid w:val="00A214D0"/>
    <w:rsid w:val="00A21929"/>
    <w:rsid w:val="00A21E60"/>
    <w:rsid w:val="00A220A9"/>
    <w:rsid w:val="00A22130"/>
    <w:rsid w:val="00A2217E"/>
    <w:rsid w:val="00A2222E"/>
    <w:rsid w:val="00A22272"/>
    <w:rsid w:val="00A22329"/>
    <w:rsid w:val="00A226FA"/>
    <w:rsid w:val="00A229D7"/>
    <w:rsid w:val="00A22C26"/>
    <w:rsid w:val="00A22E3C"/>
    <w:rsid w:val="00A233CA"/>
    <w:rsid w:val="00A234FD"/>
    <w:rsid w:val="00A2374D"/>
    <w:rsid w:val="00A23D52"/>
    <w:rsid w:val="00A23E9A"/>
    <w:rsid w:val="00A241E0"/>
    <w:rsid w:val="00A2454F"/>
    <w:rsid w:val="00A248DE"/>
    <w:rsid w:val="00A24BC4"/>
    <w:rsid w:val="00A24D68"/>
    <w:rsid w:val="00A2527B"/>
    <w:rsid w:val="00A2530A"/>
    <w:rsid w:val="00A25DB1"/>
    <w:rsid w:val="00A25F87"/>
    <w:rsid w:val="00A26057"/>
    <w:rsid w:val="00A260D3"/>
    <w:rsid w:val="00A260EF"/>
    <w:rsid w:val="00A26148"/>
    <w:rsid w:val="00A264DE"/>
    <w:rsid w:val="00A2668F"/>
    <w:rsid w:val="00A267BE"/>
    <w:rsid w:val="00A267F3"/>
    <w:rsid w:val="00A2691F"/>
    <w:rsid w:val="00A26BA7"/>
    <w:rsid w:val="00A26C5B"/>
    <w:rsid w:val="00A26E18"/>
    <w:rsid w:val="00A270CE"/>
    <w:rsid w:val="00A2794D"/>
    <w:rsid w:val="00A27A08"/>
    <w:rsid w:val="00A27B38"/>
    <w:rsid w:val="00A27C92"/>
    <w:rsid w:val="00A27E23"/>
    <w:rsid w:val="00A3038E"/>
    <w:rsid w:val="00A303AE"/>
    <w:rsid w:val="00A30662"/>
    <w:rsid w:val="00A306C2"/>
    <w:rsid w:val="00A30A3A"/>
    <w:rsid w:val="00A30B7D"/>
    <w:rsid w:val="00A31191"/>
    <w:rsid w:val="00A314B8"/>
    <w:rsid w:val="00A31865"/>
    <w:rsid w:val="00A321F7"/>
    <w:rsid w:val="00A32314"/>
    <w:rsid w:val="00A3240F"/>
    <w:rsid w:val="00A324E5"/>
    <w:rsid w:val="00A3253E"/>
    <w:rsid w:val="00A32708"/>
    <w:rsid w:val="00A3276B"/>
    <w:rsid w:val="00A32800"/>
    <w:rsid w:val="00A32975"/>
    <w:rsid w:val="00A32A7C"/>
    <w:rsid w:val="00A32B83"/>
    <w:rsid w:val="00A33030"/>
    <w:rsid w:val="00A333AB"/>
    <w:rsid w:val="00A3358D"/>
    <w:rsid w:val="00A33CFA"/>
    <w:rsid w:val="00A33E1B"/>
    <w:rsid w:val="00A33FDC"/>
    <w:rsid w:val="00A34158"/>
    <w:rsid w:val="00A34273"/>
    <w:rsid w:val="00A342A2"/>
    <w:rsid w:val="00A34353"/>
    <w:rsid w:val="00A344E0"/>
    <w:rsid w:val="00A34648"/>
    <w:rsid w:val="00A34850"/>
    <w:rsid w:val="00A34A34"/>
    <w:rsid w:val="00A34D11"/>
    <w:rsid w:val="00A34D58"/>
    <w:rsid w:val="00A3505F"/>
    <w:rsid w:val="00A3513D"/>
    <w:rsid w:val="00A35305"/>
    <w:rsid w:val="00A35402"/>
    <w:rsid w:val="00A35419"/>
    <w:rsid w:val="00A3580E"/>
    <w:rsid w:val="00A35CC9"/>
    <w:rsid w:val="00A362F1"/>
    <w:rsid w:val="00A36478"/>
    <w:rsid w:val="00A36823"/>
    <w:rsid w:val="00A369F5"/>
    <w:rsid w:val="00A36B50"/>
    <w:rsid w:val="00A37240"/>
    <w:rsid w:val="00A372AF"/>
    <w:rsid w:val="00A374BE"/>
    <w:rsid w:val="00A374FC"/>
    <w:rsid w:val="00A37798"/>
    <w:rsid w:val="00A377F8"/>
    <w:rsid w:val="00A37AD8"/>
    <w:rsid w:val="00A37F9F"/>
    <w:rsid w:val="00A40299"/>
    <w:rsid w:val="00A402F9"/>
    <w:rsid w:val="00A4075B"/>
    <w:rsid w:val="00A40C42"/>
    <w:rsid w:val="00A40C57"/>
    <w:rsid w:val="00A40C59"/>
    <w:rsid w:val="00A40CB4"/>
    <w:rsid w:val="00A40F8F"/>
    <w:rsid w:val="00A41417"/>
    <w:rsid w:val="00A415DD"/>
    <w:rsid w:val="00A4168F"/>
    <w:rsid w:val="00A41AD3"/>
    <w:rsid w:val="00A41BED"/>
    <w:rsid w:val="00A41F72"/>
    <w:rsid w:val="00A41FB9"/>
    <w:rsid w:val="00A4202A"/>
    <w:rsid w:val="00A420CC"/>
    <w:rsid w:val="00A42512"/>
    <w:rsid w:val="00A427B2"/>
    <w:rsid w:val="00A427F2"/>
    <w:rsid w:val="00A42996"/>
    <w:rsid w:val="00A42AAD"/>
    <w:rsid w:val="00A42BD7"/>
    <w:rsid w:val="00A42E1F"/>
    <w:rsid w:val="00A4337D"/>
    <w:rsid w:val="00A4348F"/>
    <w:rsid w:val="00A435F5"/>
    <w:rsid w:val="00A436E7"/>
    <w:rsid w:val="00A436EB"/>
    <w:rsid w:val="00A436FF"/>
    <w:rsid w:val="00A438BC"/>
    <w:rsid w:val="00A43A17"/>
    <w:rsid w:val="00A43C69"/>
    <w:rsid w:val="00A43C6C"/>
    <w:rsid w:val="00A43CBA"/>
    <w:rsid w:val="00A43FE4"/>
    <w:rsid w:val="00A443C4"/>
    <w:rsid w:val="00A447FA"/>
    <w:rsid w:val="00A44B9A"/>
    <w:rsid w:val="00A44BC8"/>
    <w:rsid w:val="00A44DA4"/>
    <w:rsid w:val="00A44F97"/>
    <w:rsid w:val="00A45465"/>
    <w:rsid w:val="00A459E6"/>
    <w:rsid w:val="00A45D50"/>
    <w:rsid w:val="00A45EA2"/>
    <w:rsid w:val="00A45EB1"/>
    <w:rsid w:val="00A45F30"/>
    <w:rsid w:val="00A46128"/>
    <w:rsid w:val="00A46258"/>
    <w:rsid w:val="00A46472"/>
    <w:rsid w:val="00A464C9"/>
    <w:rsid w:val="00A4676A"/>
    <w:rsid w:val="00A46796"/>
    <w:rsid w:val="00A46BF4"/>
    <w:rsid w:val="00A46D58"/>
    <w:rsid w:val="00A47787"/>
    <w:rsid w:val="00A47852"/>
    <w:rsid w:val="00A479B5"/>
    <w:rsid w:val="00A47B03"/>
    <w:rsid w:val="00A47B43"/>
    <w:rsid w:val="00A47EBC"/>
    <w:rsid w:val="00A50030"/>
    <w:rsid w:val="00A5038F"/>
    <w:rsid w:val="00A50780"/>
    <w:rsid w:val="00A508B2"/>
    <w:rsid w:val="00A50A10"/>
    <w:rsid w:val="00A50D3D"/>
    <w:rsid w:val="00A50EDF"/>
    <w:rsid w:val="00A51266"/>
    <w:rsid w:val="00A513FD"/>
    <w:rsid w:val="00A514B0"/>
    <w:rsid w:val="00A5152E"/>
    <w:rsid w:val="00A519B2"/>
    <w:rsid w:val="00A51A9A"/>
    <w:rsid w:val="00A51B74"/>
    <w:rsid w:val="00A51C05"/>
    <w:rsid w:val="00A51DB2"/>
    <w:rsid w:val="00A521B7"/>
    <w:rsid w:val="00A52E8C"/>
    <w:rsid w:val="00A531A7"/>
    <w:rsid w:val="00A531D7"/>
    <w:rsid w:val="00A5339C"/>
    <w:rsid w:val="00A53469"/>
    <w:rsid w:val="00A534C3"/>
    <w:rsid w:val="00A538EB"/>
    <w:rsid w:val="00A53C8A"/>
    <w:rsid w:val="00A53DA9"/>
    <w:rsid w:val="00A53E1E"/>
    <w:rsid w:val="00A5403A"/>
    <w:rsid w:val="00A54144"/>
    <w:rsid w:val="00A5427A"/>
    <w:rsid w:val="00A5460F"/>
    <w:rsid w:val="00A5461A"/>
    <w:rsid w:val="00A54811"/>
    <w:rsid w:val="00A54A95"/>
    <w:rsid w:val="00A54C0E"/>
    <w:rsid w:val="00A54E01"/>
    <w:rsid w:val="00A54E10"/>
    <w:rsid w:val="00A5556E"/>
    <w:rsid w:val="00A555F3"/>
    <w:rsid w:val="00A557B5"/>
    <w:rsid w:val="00A55CA5"/>
    <w:rsid w:val="00A55F53"/>
    <w:rsid w:val="00A56027"/>
    <w:rsid w:val="00A56074"/>
    <w:rsid w:val="00A5646F"/>
    <w:rsid w:val="00A566D7"/>
    <w:rsid w:val="00A566DF"/>
    <w:rsid w:val="00A56A2A"/>
    <w:rsid w:val="00A56B97"/>
    <w:rsid w:val="00A56C4A"/>
    <w:rsid w:val="00A56EE1"/>
    <w:rsid w:val="00A56F9B"/>
    <w:rsid w:val="00A57051"/>
    <w:rsid w:val="00A5734F"/>
    <w:rsid w:val="00A57685"/>
    <w:rsid w:val="00A576CB"/>
    <w:rsid w:val="00A5777D"/>
    <w:rsid w:val="00A5797E"/>
    <w:rsid w:val="00A579B4"/>
    <w:rsid w:val="00A57BF5"/>
    <w:rsid w:val="00A57F33"/>
    <w:rsid w:val="00A600ED"/>
    <w:rsid w:val="00A6053D"/>
    <w:rsid w:val="00A607C1"/>
    <w:rsid w:val="00A6084F"/>
    <w:rsid w:val="00A6098C"/>
    <w:rsid w:val="00A60A85"/>
    <w:rsid w:val="00A60ACE"/>
    <w:rsid w:val="00A60E95"/>
    <w:rsid w:val="00A61388"/>
    <w:rsid w:val="00A615BD"/>
    <w:rsid w:val="00A61814"/>
    <w:rsid w:val="00A61982"/>
    <w:rsid w:val="00A61B7F"/>
    <w:rsid w:val="00A61CB5"/>
    <w:rsid w:val="00A61E97"/>
    <w:rsid w:val="00A62123"/>
    <w:rsid w:val="00A622EF"/>
    <w:rsid w:val="00A62821"/>
    <w:rsid w:val="00A628CA"/>
    <w:rsid w:val="00A62B81"/>
    <w:rsid w:val="00A62F3F"/>
    <w:rsid w:val="00A63A0C"/>
    <w:rsid w:val="00A63E0F"/>
    <w:rsid w:val="00A6494D"/>
    <w:rsid w:val="00A6497E"/>
    <w:rsid w:val="00A64A07"/>
    <w:rsid w:val="00A64A4D"/>
    <w:rsid w:val="00A64AD0"/>
    <w:rsid w:val="00A64CD4"/>
    <w:rsid w:val="00A64F97"/>
    <w:rsid w:val="00A65271"/>
    <w:rsid w:val="00A65684"/>
    <w:rsid w:val="00A65AA7"/>
    <w:rsid w:val="00A65B0D"/>
    <w:rsid w:val="00A65BBD"/>
    <w:rsid w:val="00A65DC4"/>
    <w:rsid w:val="00A660FF"/>
    <w:rsid w:val="00A664D6"/>
    <w:rsid w:val="00A667CB"/>
    <w:rsid w:val="00A668E1"/>
    <w:rsid w:val="00A669C4"/>
    <w:rsid w:val="00A66D67"/>
    <w:rsid w:val="00A66F04"/>
    <w:rsid w:val="00A66FF6"/>
    <w:rsid w:val="00A6701F"/>
    <w:rsid w:val="00A670A8"/>
    <w:rsid w:val="00A672E0"/>
    <w:rsid w:val="00A673D8"/>
    <w:rsid w:val="00A674BA"/>
    <w:rsid w:val="00A675FB"/>
    <w:rsid w:val="00A6799A"/>
    <w:rsid w:val="00A679AE"/>
    <w:rsid w:val="00A67FB1"/>
    <w:rsid w:val="00A70279"/>
    <w:rsid w:val="00A70BBF"/>
    <w:rsid w:val="00A70D96"/>
    <w:rsid w:val="00A7112A"/>
    <w:rsid w:val="00A71271"/>
    <w:rsid w:val="00A713E2"/>
    <w:rsid w:val="00A7158B"/>
    <w:rsid w:val="00A71843"/>
    <w:rsid w:val="00A71AAB"/>
    <w:rsid w:val="00A71DEC"/>
    <w:rsid w:val="00A71FDF"/>
    <w:rsid w:val="00A72210"/>
    <w:rsid w:val="00A7230E"/>
    <w:rsid w:val="00A72452"/>
    <w:rsid w:val="00A72463"/>
    <w:rsid w:val="00A724C8"/>
    <w:rsid w:val="00A725EE"/>
    <w:rsid w:val="00A726AA"/>
    <w:rsid w:val="00A72769"/>
    <w:rsid w:val="00A72816"/>
    <w:rsid w:val="00A72C22"/>
    <w:rsid w:val="00A732B1"/>
    <w:rsid w:val="00A736CC"/>
    <w:rsid w:val="00A738ED"/>
    <w:rsid w:val="00A73AA3"/>
    <w:rsid w:val="00A74290"/>
    <w:rsid w:val="00A7459A"/>
    <w:rsid w:val="00A74798"/>
    <w:rsid w:val="00A749EE"/>
    <w:rsid w:val="00A74AF1"/>
    <w:rsid w:val="00A758CE"/>
    <w:rsid w:val="00A75958"/>
    <w:rsid w:val="00A75A8A"/>
    <w:rsid w:val="00A75C4D"/>
    <w:rsid w:val="00A75F44"/>
    <w:rsid w:val="00A7622A"/>
    <w:rsid w:val="00A76307"/>
    <w:rsid w:val="00A76864"/>
    <w:rsid w:val="00A7691F"/>
    <w:rsid w:val="00A7694F"/>
    <w:rsid w:val="00A76A05"/>
    <w:rsid w:val="00A770DC"/>
    <w:rsid w:val="00A771A4"/>
    <w:rsid w:val="00A77206"/>
    <w:rsid w:val="00A77536"/>
    <w:rsid w:val="00A775B6"/>
    <w:rsid w:val="00A776DE"/>
    <w:rsid w:val="00A7789B"/>
    <w:rsid w:val="00A779CF"/>
    <w:rsid w:val="00A77A9D"/>
    <w:rsid w:val="00A77AF9"/>
    <w:rsid w:val="00A77BE5"/>
    <w:rsid w:val="00A77DFD"/>
    <w:rsid w:val="00A80595"/>
    <w:rsid w:val="00A8075A"/>
    <w:rsid w:val="00A808BC"/>
    <w:rsid w:val="00A80EF9"/>
    <w:rsid w:val="00A810D4"/>
    <w:rsid w:val="00A8149C"/>
    <w:rsid w:val="00A81611"/>
    <w:rsid w:val="00A81682"/>
    <w:rsid w:val="00A81803"/>
    <w:rsid w:val="00A81AEE"/>
    <w:rsid w:val="00A81EE4"/>
    <w:rsid w:val="00A81F2A"/>
    <w:rsid w:val="00A82239"/>
    <w:rsid w:val="00A82471"/>
    <w:rsid w:val="00A82489"/>
    <w:rsid w:val="00A8251B"/>
    <w:rsid w:val="00A82717"/>
    <w:rsid w:val="00A82827"/>
    <w:rsid w:val="00A82AB6"/>
    <w:rsid w:val="00A82D0C"/>
    <w:rsid w:val="00A82F03"/>
    <w:rsid w:val="00A8313D"/>
    <w:rsid w:val="00A83185"/>
    <w:rsid w:val="00A83212"/>
    <w:rsid w:val="00A83C97"/>
    <w:rsid w:val="00A84143"/>
    <w:rsid w:val="00A84196"/>
    <w:rsid w:val="00A8444B"/>
    <w:rsid w:val="00A84769"/>
    <w:rsid w:val="00A84A52"/>
    <w:rsid w:val="00A84AF9"/>
    <w:rsid w:val="00A84F57"/>
    <w:rsid w:val="00A85008"/>
    <w:rsid w:val="00A85152"/>
    <w:rsid w:val="00A854D3"/>
    <w:rsid w:val="00A8551F"/>
    <w:rsid w:val="00A8575D"/>
    <w:rsid w:val="00A85799"/>
    <w:rsid w:val="00A85AA6"/>
    <w:rsid w:val="00A8608C"/>
    <w:rsid w:val="00A860D8"/>
    <w:rsid w:val="00A86420"/>
    <w:rsid w:val="00A86577"/>
    <w:rsid w:val="00A86592"/>
    <w:rsid w:val="00A867E7"/>
    <w:rsid w:val="00A873A7"/>
    <w:rsid w:val="00A873F9"/>
    <w:rsid w:val="00A87512"/>
    <w:rsid w:val="00A8770E"/>
    <w:rsid w:val="00A87926"/>
    <w:rsid w:val="00A879CF"/>
    <w:rsid w:val="00A87B53"/>
    <w:rsid w:val="00A87B8E"/>
    <w:rsid w:val="00A87E04"/>
    <w:rsid w:val="00A90001"/>
    <w:rsid w:val="00A9006A"/>
    <w:rsid w:val="00A9036D"/>
    <w:rsid w:val="00A90691"/>
    <w:rsid w:val="00A90751"/>
    <w:rsid w:val="00A90A39"/>
    <w:rsid w:val="00A90BE2"/>
    <w:rsid w:val="00A90C59"/>
    <w:rsid w:val="00A90D7F"/>
    <w:rsid w:val="00A911C2"/>
    <w:rsid w:val="00A914C9"/>
    <w:rsid w:val="00A91998"/>
    <w:rsid w:val="00A91D0B"/>
    <w:rsid w:val="00A9207C"/>
    <w:rsid w:val="00A921AB"/>
    <w:rsid w:val="00A924DC"/>
    <w:rsid w:val="00A9259F"/>
    <w:rsid w:val="00A92643"/>
    <w:rsid w:val="00A927E0"/>
    <w:rsid w:val="00A92AA5"/>
    <w:rsid w:val="00A92D75"/>
    <w:rsid w:val="00A930C4"/>
    <w:rsid w:val="00A933CF"/>
    <w:rsid w:val="00A93421"/>
    <w:rsid w:val="00A9350B"/>
    <w:rsid w:val="00A935A0"/>
    <w:rsid w:val="00A93694"/>
    <w:rsid w:val="00A939F9"/>
    <w:rsid w:val="00A93B38"/>
    <w:rsid w:val="00A93FBF"/>
    <w:rsid w:val="00A94082"/>
    <w:rsid w:val="00A941CE"/>
    <w:rsid w:val="00A94300"/>
    <w:rsid w:val="00A9450D"/>
    <w:rsid w:val="00A946B5"/>
    <w:rsid w:val="00A947CE"/>
    <w:rsid w:val="00A94839"/>
    <w:rsid w:val="00A9491A"/>
    <w:rsid w:val="00A949D5"/>
    <w:rsid w:val="00A949DF"/>
    <w:rsid w:val="00A94BDF"/>
    <w:rsid w:val="00A94E59"/>
    <w:rsid w:val="00A94F65"/>
    <w:rsid w:val="00A951D7"/>
    <w:rsid w:val="00A954DF"/>
    <w:rsid w:val="00A958D1"/>
    <w:rsid w:val="00A95B18"/>
    <w:rsid w:val="00A95B94"/>
    <w:rsid w:val="00A95D54"/>
    <w:rsid w:val="00A95E9B"/>
    <w:rsid w:val="00A95E9E"/>
    <w:rsid w:val="00A95FFC"/>
    <w:rsid w:val="00A965FD"/>
    <w:rsid w:val="00A9661D"/>
    <w:rsid w:val="00A9676A"/>
    <w:rsid w:val="00A96B6E"/>
    <w:rsid w:val="00A96C81"/>
    <w:rsid w:val="00A96D03"/>
    <w:rsid w:val="00A9709B"/>
    <w:rsid w:val="00A97423"/>
    <w:rsid w:val="00A9761B"/>
    <w:rsid w:val="00A97AB0"/>
    <w:rsid w:val="00A97AD9"/>
    <w:rsid w:val="00AA013A"/>
    <w:rsid w:val="00AA020F"/>
    <w:rsid w:val="00AA034B"/>
    <w:rsid w:val="00AA038B"/>
    <w:rsid w:val="00AA079F"/>
    <w:rsid w:val="00AA0C7B"/>
    <w:rsid w:val="00AA0E48"/>
    <w:rsid w:val="00AA10DB"/>
    <w:rsid w:val="00AA1335"/>
    <w:rsid w:val="00AA13B1"/>
    <w:rsid w:val="00AA142F"/>
    <w:rsid w:val="00AA1AF6"/>
    <w:rsid w:val="00AA1BD0"/>
    <w:rsid w:val="00AA1E51"/>
    <w:rsid w:val="00AA1E7C"/>
    <w:rsid w:val="00AA1F69"/>
    <w:rsid w:val="00AA1FDD"/>
    <w:rsid w:val="00AA21A4"/>
    <w:rsid w:val="00AA23CB"/>
    <w:rsid w:val="00AA23FD"/>
    <w:rsid w:val="00AA288D"/>
    <w:rsid w:val="00AA29C8"/>
    <w:rsid w:val="00AA2A98"/>
    <w:rsid w:val="00AA2C17"/>
    <w:rsid w:val="00AA2DA7"/>
    <w:rsid w:val="00AA2E6B"/>
    <w:rsid w:val="00AA2ECC"/>
    <w:rsid w:val="00AA31EB"/>
    <w:rsid w:val="00AA35D8"/>
    <w:rsid w:val="00AA36C8"/>
    <w:rsid w:val="00AA3B10"/>
    <w:rsid w:val="00AA3C44"/>
    <w:rsid w:val="00AA3C71"/>
    <w:rsid w:val="00AA3DBB"/>
    <w:rsid w:val="00AA3E85"/>
    <w:rsid w:val="00AA4102"/>
    <w:rsid w:val="00AA418C"/>
    <w:rsid w:val="00AA4998"/>
    <w:rsid w:val="00AA4A09"/>
    <w:rsid w:val="00AA4A67"/>
    <w:rsid w:val="00AA4E1A"/>
    <w:rsid w:val="00AA516A"/>
    <w:rsid w:val="00AA52C9"/>
    <w:rsid w:val="00AA5973"/>
    <w:rsid w:val="00AA5C6B"/>
    <w:rsid w:val="00AA5F1E"/>
    <w:rsid w:val="00AA63D5"/>
    <w:rsid w:val="00AA6403"/>
    <w:rsid w:val="00AA6BA4"/>
    <w:rsid w:val="00AA71A6"/>
    <w:rsid w:val="00AA7749"/>
    <w:rsid w:val="00AA782D"/>
    <w:rsid w:val="00AA7870"/>
    <w:rsid w:val="00AA7A20"/>
    <w:rsid w:val="00AA7CBD"/>
    <w:rsid w:val="00AA7DA4"/>
    <w:rsid w:val="00AA7ED9"/>
    <w:rsid w:val="00AB003C"/>
    <w:rsid w:val="00AB0381"/>
    <w:rsid w:val="00AB0499"/>
    <w:rsid w:val="00AB066C"/>
    <w:rsid w:val="00AB0B4F"/>
    <w:rsid w:val="00AB0BD8"/>
    <w:rsid w:val="00AB112B"/>
    <w:rsid w:val="00AB1133"/>
    <w:rsid w:val="00AB122C"/>
    <w:rsid w:val="00AB13BC"/>
    <w:rsid w:val="00AB1526"/>
    <w:rsid w:val="00AB156D"/>
    <w:rsid w:val="00AB1596"/>
    <w:rsid w:val="00AB18D8"/>
    <w:rsid w:val="00AB1A31"/>
    <w:rsid w:val="00AB1EB5"/>
    <w:rsid w:val="00AB236C"/>
    <w:rsid w:val="00AB2397"/>
    <w:rsid w:val="00AB24FA"/>
    <w:rsid w:val="00AB25C1"/>
    <w:rsid w:val="00AB2863"/>
    <w:rsid w:val="00AB2B4E"/>
    <w:rsid w:val="00AB2B93"/>
    <w:rsid w:val="00AB2D3A"/>
    <w:rsid w:val="00AB2F61"/>
    <w:rsid w:val="00AB3785"/>
    <w:rsid w:val="00AB397B"/>
    <w:rsid w:val="00AB3C52"/>
    <w:rsid w:val="00AB3D1D"/>
    <w:rsid w:val="00AB3FD3"/>
    <w:rsid w:val="00AB43CF"/>
    <w:rsid w:val="00AB44E9"/>
    <w:rsid w:val="00AB4615"/>
    <w:rsid w:val="00AB485B"/>
    <w:rsid w:val="00AB48DD"/>
    <w:rsid w:val="00AB491F"/>
    <w:rsid w:val="00AB492F"/>
    <w:rsid w:val="00AB4984"/>
    <w:rsid w:val="00AB498A"/>
    <w:rsid w:val="00AB49FC"/>
    <w:rsid w:val="00AB509C"/>
    <w:rsid w:val="00AB5283"/>
    <w:rsid w:val="00AB565F"/>
    <w:rsid w:val="00AB57A6"/>
    <w:rsid w:val="00AB58C9"/>
    <w:rsid w:val="00AB5AAC"/>
    <w:rsid w:val="00AB5BDD"/>
    <w:rsid w:val="00AB5EB4"/>
    <w:rsid w:val="00AB6168"/>
    <w:rsid w:val="00AB6448"/>
    <w:rsid w:val="00AB6A85"/>
    <w:rsid w:val="00AB6B18"/>
    <w:rsid w:val="00AB6B4D"/>
    <w:rsid w:val="00AB6B83"/>
    <w:rsid w:val="00AB6DAF"/>
    <w:rsid w:val="00AB728C"/>
    <w:rsid w:val="00AB74E0"/>
    <w:rsid w:val="00AB79D0"/>
    <w:rsid w:val="00AB7A05"/>
    <w:rsid w:val="00AB7A18"/>
    <w:rsid w:val="00AB7A85"/>
    <w:rsid w:val="00AB7B7B"/>
    <w:rsid w:val="00AB7B99"/>
    <w:rsid w:val="00AB7BB5"/>
    <w:rsid w:val="00AB7EA4"/>
    <w:rsid w:val="00AB7FA1"/>
    <w:rsid w:val="00AC008B"/>
    <w:rsid w:val="00AC029B"/>
    <w:rsid w:val="00AC0517"/>
    <w:rsid w:val="00AC0684"/>
    <w:rsid w:val="00AC0816"/>
    <w:rsid w:val="00AC09A4"/>
    <w:rsid w:val="00AC0ABB"/>
    <w:rsid w:val="00AC0DBB"/>
    <w:rsid w:val="00AC1112"/>
    <w:rsid w:val="00AC153D"/>
    <w:rsid w:val="00AC15B8"/>
    <w:rsid w:val="00AC15F1"/>
    <w:rsid w:val="00AC162B"/>
    <w:rsid w:val="00AC198F"/>
    <w:rsid w:val="00AC1A51"/>
    <w:rsid w:val="00AC1B0D"/>
    <w:rsid w:val="00AC1C14"/>
    <w:rsid w:val="00AC1D49"/>
    <w:rsid w:val="00AC1DE6"/>
    <w:rsid w:val="00AC25A0"/>
    <w:rsid w:val="00AC25D1"/>
    <w:rsid w:val="00AC271C"/>
    <w:rsid w:val="00AC2992"/>
    <w:rsid w:val="00AC2CCB"/>
    <w:rsid w:val="00AC2E58"/>
    <w:rsid w:val="00AC2F62"/>
    <w:rsid w:val="00AC3067"/>
    <w:rsid w:val="00AC309C"/>
    <w:rsid w:val="00AC337B"/>
    <w:rsid w:val="00AC33E2"/>
    <w:rsid w:val="00AC358D"/>
    <w:rsid w:val="00AC35E6"/>
    <w:rsid w:val="00AC3A18"/>
    <w:rsid w:val="00AC3AAF"/>
    <w:rsid w:val="00AC41D4"/>
    <w:rsid w:val="00AC432D"/>
    <w:rsid w:val="00AC457E"/>
    <w:rsid w:val="00AC4A69"/>
    <w:rsid w:val="00AC4BF0"/>
    <w:rsid w:val="00AC4E11"/>
    <w:rsid w:val="00AC536C"/>
    <w:rsid w:val="00AC5408"/>
    <w:rsid w:val="00AC55D2"/>
    <w:rsid w:val="00AC5613"/>
    <w:rsid w:val="00AC56EB"/>
    <w:rsid w:val="00AC5FBC"/>
    <w:rsid w:val="00AC6673"/>
    <w:rsid w:val="00AC669C"/>
    <w:rsid w:val="00AC6805"/>
    <w:rsid w:val="00AC6DE3"/>
    <w:rsid w:val="00AC71E8"/>
    <w:rsid w:val="00AC7534"/>
    <w:rsid w:val="00AC7807"/>
    <w:rsid w:val="00AC795C"/>
    <w:rsid w:val="00AC79F3"/>
    <w:rsid w:val="00AC7AEB"/>
    <w:rsid w:val="00AC7CEF"/>
    <w:rsid w:val="00AC7D18"/>
    <w:rsid w:val="00AD0052"/>
    <w:rsid w:val="00AD01D3"/>
    <w:rsid w:val="00AD03B7"/>
    <w:rsid w:val="00AD070A"/>
    <w:rsid w:val="00AD0D08"/>
    <w:rsid w:val="00AD1335"/>
    <w:rsid w:val="00AD155A"/>
    <w:rsid w:val="00AD1B29"/>
    <w:rsid w:val="00AD1C4B"/>
    <w:rsid w:val="00AD1DE9"/>
    <w:rsid w:val="00AD1EEF"/>
    <w:rsid w:val="00AD23F3"/>
    <w:rsid w:val="00AD2749"/>
    <w:rsid w:val="00AD27BF"/>
    <w:rsid w:val="00AD29F4"/>
    <w:rsid w:val="00AD2AD8"/>
    <w:rsid w:val="00AD2B35"/>
    <w:rsid w:val="00AD2EBC"/>
    <w:rsid w:val="00AD2EF8"/>
    <w:rsid w:val="00AD300F"/>
    <w:rsid w:val="00AD3055"/>
    <w:rsid w:val="00AD3183"/>
    <w:rsid w:val="00AD331A"/>
    <w:rsid w:val="00AD3778"/>
    <w:rsid w:val="00AD3A02"/>
    <w:rsid w:val="00AD3E2A"/>
    <w:rsid w:val="00AD3F38"/>
    <w:rsid w:val="00AD4187"/>
    <w:rsid w:val="00AD464C"/>
    <w:rsid w:val="00AD487A"/>
    <w:rsid w:val="00AD4D43"/>
    <w:rsid w:val="00AD4FE4"/>
    <w:rsid w:val="00AD5377"/>
    <w:rsid w:val="00AD5379"/>
    <w:rsid w:val="00AD5683"/>
    <w:rsid w:val="00AD5889"/>
    <w:rsid w:val="00AD5BAC"/>
    <w:rsid w:val="00AD5E44"/>
    <w:rsid w:val="00AD5FB2"/>
    <w:rsid w:val="00AD65AC"/>
    <w:rsid w:val="00AD6BF7"/>
    <w:rsid w:val="00AD6C0B"/>
    <w:rsid w:val="00AD6D2D"/>
    <w:rsid w:val="00AD6D34"/>
    <w:rsid w:val="00AD7109"/>
    <w:rsid w:val="00AD7436"/>
    <w:rsid w:val="00AD760F"/>
    <w:rsid w:val="00AD7619"/>
    <w:rsid w:val="00AD7810"/>
    <w:rsid w:val="00AD7891"/>
    <w:rsid w:val="00AD7900"/>
    <w:rsid w:val="00AD7ED5"/>
    <w:rsid w:val="00AE012E"/>
    <w:rsid w:val="00AE028C"/>
    <w:rsid w:val="00AE051F"/>
    <w:rsid w:val="00AE0571"/>
    <w:rsid w:val="00AE0C65"/>
    <w:rsid w:val="00AE0D84"/>
    <w:rsid w:val="00AE0E27"/>
    <w:rsid w:val="00AE1203"/>
    <w:rsid w:val="00AE12CC"/>
    <w:rsid w:val="00AE15DA"/>
    <w:rsid w:val="00AE18C9"/>
    <w:rsid w:val="00AE1CA7"/>
    <w:rsid w:val="00AE1D1C"/>
    <w:rsid w:val="00AE1DB1"/>
    <w:rsid w:val="00AE1EDB"/>
    <w:rsid w:val="00AE1F94"/>
    <w:rsid w:val="00AE1F9D"/>
    <w:rsid w:val="00AE1FD1"/>
    <w:rsid w:val="00AE20B2"/>
    <w:rsid w:val="00AE241B"/>
    <w:rsid w:val="00AE255C"/>
    <w:rsid w:val="00AE2739"/>
    <w:rsid w:val="00AE2E57"/>
    <w:rsid w:val="00AE3DD2"/>
    <w:rsid w:val="00AE408B"/>
    <w:rsid w:val="00AE4479"/>
    <w:rsid w:val="00AE4630"/>
    <w:rsid w:val="00AE4765"/>
    <w:rsid w:val="00AE477E"/>
    <w:rsid w:val="00AE480E"/>
    <w:rsid w:val="00AE48E1"/>
    <w:rsid w:val="00AE4AF0"/>
    <w:rsid w:val="00AE4BD6"/>
    <w:rsid w:val="00AE4DA4"/>
    <w:rsid w:val="00AE5481"/>
    <w:rsid w:val="00AE57EC"/>
    <w:rsid w:val="00AE599D"/>
    <w:rsid w:val="00AE5B78"/>
    <w:rsid w:val="00AE5F88"/>
    <w:rsid w:val="00AE61DD"/>
    <w:rsid w:val="00AE64E2"/>
    <w:rsid w:val="00AE65CE"/>
    <w:rsid w:val="00AE6A96"/>
    <w:rsid w:val="00AE6BE6"/>
    <w:rsid w:val="00AE6C25"/>
    <w:rsid w:val="00AE704F"/>
    <w:rsid w:val="00AE723B"/>
    <w:rsid w:val="00AE77FD"/>
    <w:rsid w:val="00AE782F"/>
    <w:rsid w:val="00AE7B8A"/>
    <w:rsid w:val="00AE7D7A"/>
    <w:rsid w:val="00AF02A9"/>
    <w:rsid w:val="00AF034A"/>
    <w:rsid w:val="00AF048B"/>
    <w:rsid w:val="00AF0D7D"/>
    <w:rsid w:val="00AF0F54"/>
    <w:rsid w:val="00AF10ED"/>
    <w:rsid w:val="00AF1120"/>
    <w:rsid w:val="00AF114D"/>
    <w:rsid w:val="00AF1185"/>
    <w:rsid w:val="00AF15AC"/>
    <w:rsid w:val="00AF1735"/>
    <w:rsid w:val="00AF18DF"/>
    <w:rsid w:val="00AF1BC6"/>
    <w:rsid w:val="00AF1C73"/>
    <w:rsid w:val="00AF1DF0"/>
    <w:rsid w:val="00AF1E42"/>
    <w:rsid w:val="00AF2150"/>
    <w:rsid w:val="00AF2669"/>
    <w:rsid w:val="00AF2890"/>
    <w:rsid w:val="00AF289C"/>
    <w:rsid w:val="00AF29C1"/>
    <w:rsid w:val="00AF2B4E"/>
    <w:rsid w:val="00AF2E40"/>
    <w:rsid w:val="00AF2F7E"/>
    <w:rsid w:val="00AF32B0"/>
    <w:rsid w:val="00AF3792"/>
    <w:rsid w:val="00AF37A1"/>
    <w:rsid w:val="00AF3DD3"/>
    <w:rsid w:val="00AF3FF4"/>
    <w:rsid w:val="00AF4286"/>
    <w:rsid w:val="00AF42CF"/>
    <w:rsid w:val="00AF437D"/>
    <w:rsid w:val="00AF4409"/>
    <w:rsid w:val="00AF48A4"/>
    <w:rsid w:val="00AF48D9"/>
    <w:rsid w:val="00AF4A01"/>
    <w:rsid w:val="00AF4C6D"/>
    <w:rsid w:val="00AF4E79"/>
    <w:rsid w:val="00AF4F0C"/>
    <w:rsid w:val="00AF507B"/>
    <w:rsid w:val="00AF53CD"/>
    <w:rsid w:val="00AF5882"/>
    <w:rsid w:val="00AF5CD3"/>
    <w:rsid w:val="00AF5D46"/>
    <w:rsid w:val="00AF6004"/>
    <w:rsid w:val="00AF606F"/>
    <w:rsid w:val="00AF6076"/>
    <w:rsid w:val="00AF60EC"/>
    <w:rsid w:val="00AF6665"/>
    <w:rsid w:val="00AF67CF"/>
    <w:rsid w:val="00AF6BB7"/>
    <w:rsid w:val="00AF6F87"/>
    <w:rsid w:val="00AF7382"/>
    <w:rsid w:val="00AF7412"/>
    <w:rsid w:val="00AF7492"/>
    <w:rsid w:val="00AF752D"/>
    <w:rsid w:val="00AF76B3"/>
    <w:rsid w:val="00B00039"/>
    <w:rsid w:val="00B00072"/>
    <w:rsid w:val="00B00281"/>
    <w:rsid w:val="00B003BE"/>
    <w:rsid w:val="00B0068E"/>
    <w:rsid w:val="00B008A3"/>
    <w:rsid w:val="00B010E5"/>
    <w:rsid w:val="00B0123C"/>
    <w:rsid w:val="00B01456"/>
    <w:rsid w:val="00B01594"/>
    <w:rsid w:val="00B01BF7"/>
    <w:rsid w:val="00B01C00"/>
    <w:rsid w:val="00B01E36"/>
    <w:rsid w:val="00B02366"/>
    <w:rsid w:val="00B0243B"/>
    <w:rsid w:val="00B026DB"/>
    <w:rsid w:val="00B0271B"/>
    <w:rsid w:val="00B029E7"/>
    <w:rsid w:val="00B02D1B"/>
    <w:rsid w:val="00B02F39"/>
    <w:rsid w:val="00B02F8E"/>
    <w:rsid w:val="00B02FC6"/>
    <w:rsid w:val="00B032B9"/>
    <w:rsid w:val="00B039D4"/>
    <w:rsid w:val="00B03B72"/>
    <w:rsid w:val="00B03DF1"/>
    <w:rsid w:val="00B040A2"/>
    <w:rsid w:val="00B04100"/>
    <w:rsid w:val="00B0425B"/>
    <w:rsid w:val="00B042CA"/>
    <w:rsid w:val="00B04408"/>
    <w:rsid w:val="00B04619"/>
    <w:rsid w:val="00B047DE"/>
    <w:rsid w:val="00B0499D"/>
    <w:rsid w:val="00B049DF"/>
    <w:rsid w:val="00B04B2B"/>
    <w:rsid w:val="00B04BFD"/>
    <w:rsid w:val="00B04C36"/>
    <w:rsid w:val="00B0541D"/>
    <w:rsid w:val="00B0571E"/>
    <w:rsid w:val="00B06089"/>
    <w:rsid w:val="00B060A0"/>
    <w:rsid w:val="00B060B1"/>
    <w:rsid w:val="00B06694"/>
    <w:rsid w:val="00B067C9"/>
    <w:rsid w:val="00B06AFA"/>
    <w:rsid w:val="00B06CD2"/>
    <w:rsid w:val="00B06DF5"/>
    <w:rsid w:val="00B06ED8"/>
    <w:rsid w:val="00B0707F"/>
    <w:rsid w:val="00B0758B"/>
    <w:rsid w:val="00B07D18"/>
    <w:rsid w:val="00B07D7D"/>
    <w:rsid w:val="00B07EA8"/>
    <w:rsid w:val="00B100F0"/>
    <w:rsid w:val="00B10200"/>
    <w:rsid w:val="00B1035A"/>
    <w:rsid w:val="00B1037B"/>
    <w:rsid w:val="00B103EB"/>
    <w:rsid w:val="00B103FA"/>
    <w:rsid w:val="00B10474"/>
    <w:rsid w:val="00B104EC"/>
    <w:rsid w:val="00B10704"/>
    <w:rsid w:val="00B1098E"/>
    <w:rsid w:val="00B10AAB"/>
    <w:rsid w:val="00B10B8A"/>
    <w:rsid w:val="00B10DFB"/>
    <w:rsid w:val="00B10F93"/>
    <w:rsid w:val="00B10FB1"/>
    <w:rsid w:val="00B1104E"/>
    <w:rsid w:val="00B110A8"/>
    <w:rsid w:val="00B11132"/>
    <w:rsid w:val="00B11AC3"/>
    <w:rsid w:val="00B11EA2"/>
    <w:rsid w:val="00B12131"/>
    <w:rsid w:val="00B1225E"/>
    <w:rsid w:val="00B12476"/>
    <w:rsid w:val="00B125C1"/>
    <w:rsid w:val="00B12809"/>
    <w:rsid w:val="00B12E0E"/>
    <w:rsid w:val="00B12F69"/>
    <w:rsid w:val="00B13A4B"/>
    <w:rsid w:val="00B13C2D"/>
    <w:rsid w:val="00B13E5F"/>
    <w:rsid w:val="00B14177"/>
    <w:rsid w:val="00B141D1"/>
    <w:rsid w:val="00B14B7B"/>
    <w:rsid w:val="00B14BC3"/>
    <w:rsid w:val="00B14DDC"/>
    <w:rsid w:val="00B14E96"/>
    <w:rsid w:val="00B14F99"/>
    <w:rsid w:val="00B150BF"/>
    <w:rsid w:val="00B151A7"/>
    <w:rsid w:val="00B154DE"/>
    <w:rsid w:val="00B15994"/>
    <w:rsid w:val="00B15B16"/>
    <w:rsid w:val="00B15B24"/>
    <w:rsid w:val="00B15DD0"/>
    <w:rsid w:val="00B16594"/>
    <w:rsid w:val="00B16612"/>
    <w:rsid w:val="00B16B33"/>
    <w:rsid w:val="00B16C83"/>
    <w:rsid w:val="00B16FA2"/>
    <w:rsid w:val="00B17280"/>
    <w:rsid w:val="00B17352"/>
    <w:rsid w:val="00B17508"/>
    <w:rsid w:val="00B175B8"/>
    <w:rsid w:val="00B175C9"/>
    <w:rsid w:val="00B177EA"/>
    <w:rsid w:val="00B2037D"/>
    <w:rsid w:val="00B2042E"/>
    <w:rsid w:val="00B20507"/>
    <w:rsid w:val="00B2085D"/>
    <w:rsid w:val="00B20C4D"/>
    <w:rsid w:val="00B20D99"/>
    <w:rsid w:val="00B20DB0"/>
    <w:rsid w:val="00B20DDA"/>
    <w:rsid w:val="00B2160F"/>
    <w:rsid w:val="00B21AFB"/>
    <w:rsid w:val="00B21E5C"/>
    <w:rsid w:val="00B21F02"/>
    <w:rsid w:val="00B2205A"/>
    <w:rsid w:val="00B2230E"/>
    <w:rsid w:val="00B22ECA"/>
    <w:rsid w:val="00B234D8"/>
    <w:rsid w:val="00B234FF"/>
    <w:rsid w:val="00B2353E"/>
    <w:rsid w:val="00B2366C"/>
    <w:rsid w:val="00B23BEA"/>
    <w:rsid w:val="00B23C82"/>
    <w:rsid w:val="00B23CA6"/>
    <w:rsid w:val="00B23CC8"/>
    <w:rsid w:val="00B23DEF"/>
    <w:rsid w:val="00B24053"/>
    <w:rsid w:val="00B24307"/>
    <w:rsid w:val="00B2431B"/>
    <w:rsid w:val="00B24409"/>
    <w:rsid w:val="00B24490"/>
    <w:rsid w:val="00B244E2"/>
    <w:rsid w:val="00B246F1"/>
    <w:rsid w:val="00B24864"/>
    <w:rsid w:val="00B24DC2"/>
    <w:rsid w:val="00B24DEC"/>
    <w:rsid w:val="00B24FE1"/>
    <w:rsid w:val="00B250A7"/>
    <w:rsid w:val="00B2521C"/>
    <w:rsid w:val="00B25D37"/>
    <w:rsid w:val="00B25DC6"/>
    <w:rsid w:val="00B25F1B"/>
    <w:rsid w:val="00B25FAD"/>
    <w:rsid w:val="00B2627D"/>
    <w:rsid w:val="00B26281"/>
    <w:rsid w:val="00B265A1"/>
    <w:rsid w:val="00B26EC9"/>
    <w:rsid w:val="00B26FC4"/>
    <w:rsid w:val="00B270C1"/>
    <w:rsid w:val="00B2753B"/>
    <w:rsid w:val="00B27920"/>
    <w:rsid w:val="00B27BC5"/>
    <w:rsid w:val="00B27CCC"/>
    <w:rsid w:val="00B27D6C"/>
    <w:rsid w:val="00B27DAE"/>
    <w:rsid w:val="00B30441"/>
    <w:rsid w:val="00B3083D"/>
    <w:rsid w:val="00B308E6"/>
    <w:rsid w:val="00B30DDC"/>
    <w:rsid w:val="00B30E51"/>
    <w:rsid w:val="00B30F9E"/>
    <w:rsid w:val="00B3121E"/>
    <w:rsid w:val="00B3138D"/>
    <w:rsid w:val="00B313F5"/>
    <w:rsid w:val="00B3144A"/>
    <w:rsid w:val="00B3158C"/>
    <w:rsid w:val="00B31C7D"/>
    <w:rsid w:val="00B31CE1"/>
    <w:rsid w:val="00B31F17"/>
    <w:rsid w:val="00B32450"/>
    <w:rsid w:val="00B3247E"/>
    <w:rsid w:val="00B32534"/>
    <w:rsid w:val="00B32717"/>
    <w:rsid w:val="00B328BE"/>
    <w:rsid w:val="00B32A5B"/>
    <w:rsid w:val="00B32C25"/>
    <w:rsid w:val="00B32D2A"/>
    <w:rsid w:val="00B32E25"/>
    <w:rsid w:val="00B32F06"/>
    <w:rsid w:val="00B330F5"/>
    <w:rsid w:val="00B3337B"/>
    <w:rsid w:val="00B33879"/>
    <w:rsid w:val="00B33991"/>
    <w:rsid w:val="00B33B8A"/>
    <w:rsid w:val="00B33C0C"/>
    <w:rsid w:val="00B34440"/>
    <w:rsid w:val="00B3482B"/>
    <w:rsid w:val="00B348F8"/>
    <w:rsid w:val="00B34D0E"/>
    <w:rsid w:val="00B35008"/>
    <w:rsid w:val="00B357DB"/>
    <w:rsid w:val="00B35E51"/>
    <w:rsid w:val="00B35EE9"/>
    <w:rsid w:val="00B362BE"/>
    <w:rsid w:val="00B36468"/>
    <w:rsid w:val="00B36B21"/>
    <w:rsid w:val="00B36D3E"/>
    <w:rsid w:val="00B36D6A"/>
    <w:rsid w:val="00B3721A"/>
    <w:rsid w:val="00B373F4"/>
    <w:rsid w:val="00B376CB"/>
    <w:rsid w:val="00B376F2"/>
    <w:rsid w:val="00B37AC0"/>
    <w:rsid w:val="00B4039E"/>
    <w:rsid w:val="00B40B6B"/>
    <w:rsid w:val="00B415A5"/>
    <w:rsid w:val="00B41697"/>
    <w:rsid w:val="00B417A9"/>
    <w:rsid w:val="00B41802"/>
    <w:rsid w:val="00B418A3"/>
    <w:rsid w:val="00B41971"/>
    <w:rsid w:val="00B41F56"/>
    <w:rsid w:val="00B425FA"/>
    <w:rsid w:val="00B426C7"/>
    <w:rsid w:val="00B42756"/>
    <w:rsid w:val="00B42A81"/>
    <w:rsid w:val="00B42AF4"/>
    <w:rsid w:val="00B42EC2"/>
    <w:rsid w:val="00B42FE3"/>
    <w:rsid w:val="00B435D6"/>
    <w:rsid w:val="00B43611"/>
    <w:rsid w:val="00B438D6"/>
    <w:rsid w:val="00B4410E"/>
    <w:rsid w:val="00B44218"/>
    <w:rsid w:val="00B442BA"/>
    <w:rsid w:val="00B4444C"/>
    <w:rsid w:val="00B444D7"/>
    <w:rsid w:val="00B449CB"/>
    <w:rsid w:val="00B45105"/>
    <w:rsid w:val="00B4543F"/>
    <w:rsid w:val="00B457D9"/>
    <w:rsid w:val="00B45819"/>
    <w:rsid w:val="00B459E4"/>
    <w:rsid w:val="00B45F27"/>
    <w:rsid w:val="00B46011"/>
    <w:rsid w:val="00B46100"/>
    <w:rsid w:val="00B4611C"/>
    <w:rsid w:val="00B463BD"/>
    <w:rsid w:val="00B46B7F"/>
    <w:rsid w:val="00B46BBC"/>
    <w:rsid w:val="00B47243"/>
    <w:rsid w:val="00B4734B"/>
    <w:rsid w:val="00B4735F"/>
    <w:rsid w:val="00B474EE"/>
    <w:rsid w:val="00B47978"/>
    <w:rsid w:val="00B47FDB"/>
    <w:rsid w:val="00B5008F"/>
    <w:rsid w:val="00B500AE"/>
    <w:rsid w:val="00B5011E"/>
    <w:rsid w:val="00B504D6"/>
    <w:rsid w:val="00B50676"/>
    <w:rsid w:val="00B50A09"/>
    <w:rsid w:val="00B50AED"/>
    <w:rsid w:val="00B51409"/>
    <w:rsid w:val="00B519BC"/>
    <w:rsid w:val="00B51E8B"/>
    <w:rsid w:val="00B51EE0"/>
    <w:rsid w:val="00B51FF5"/>
    <w:rsid w:val="00B526C3"/>
    <w:rsid w:val="00B52B98"/>
    <w:rsid w:val="00B52DF7"/>
    <w:rsid w:val="00B52F34"/>
    <w:rsid w:val="00B532CA"/>
    <w:rsid w:val="00B532FA"/>
    <w:rsid w:val="00B53589"/>
    <w:rsid w:val="00B5383F"/>
    <w:rsid w:val="00B5387A"/>
    <w:rsid w:val="00B53FCA"/>
    <w:rsid w:val="00B54033"/>
    <w:rsid w:val="00B5474F"/>
    <w:rsid w:val="00B548B0"/>
    <w:rsid w:val="00B54995"/>
    <w:rsid w:val="00B54BB2"/>
    <w:rsid w:val="00B54F1D"/>
    <w:rsid w:val="00B5518F"/>
    <w:rsid w:val="00B55353"/>
    <w:rsid w:val="00B557D8"/>
    <w:rsid w:val="00B55957"/>
    <w:rsid w:val="00B55C17"/>
    <w:rsid w:val="00B56213"/>
    <w:rsid w:val="00B56658"/>
    <w:rsid w:val="00B5775A"/>
    <w:rsid w:val="00B578BF"/>
    <w:rsid w:val="00B57908"/>
    <w:rsid w:val="00B57923"/>
    <w:rsid w:val="00B57A10"/>
    <w:rsid w:val="00B57C21"/>
    <w:rsid w:val="00B57EF1"/>
    <w:rsid w:val="00B6000F"/>
    <w:rsid w:val="00B60176"/>
    <w:rsid w:val="00B6027B"/>
    <w:rsid w:val="00B602D0"/>
    <w:rsid w:val="00B60552"/>
    <w:rsid w:val="00B607CF"/>
    <w:rsid w:val="00B60819"/>
    <w:rsid w:val="00B60C89"/>
    <w:rsid w:val="00B6110B"/>
    <w:rsid w:val="00B6120C"/>
    <w:rsid w:val="00B61790"/>
    <w:rsid w:val="00B61ADA"/>
    <w:rsid w:val="00B61D5A"/>
    <w:rsid w:val="00B61E6B"/>
    <w:rsid w:val="00B620E2"/>
    <w:rsid w:val="00B62487"/>
    <w:rsid w:val="00B62494"/>
    <w:rsid w:val="00B625E5"/>
    <w:rsid w:val="00B626F9"/>
    <w:rsid w:val="00B62740"/>
    <w:rsid w:val="00B627FC"/>
    <w:rsid w:val="00B62908"/>
    <w:rsid w:val="00B629A2"/>
    <w:rsid w:val="00B62D6F"/>
    <w:rsid w:val="00B630C4"/>
    <w:rsid w:val="00B633BF"/>
    <w:rsid w:val="00B63409"/>
    <w:rsid w:val="00B63512"/>
    <w:rsid w:val="00B63AF0"/>
    <w:rsid w:val="00B63D57"/>
    <w:rsid w:val="00B63E8E"/>
    <w:rsid w:val="00B63EBD"/>
    <w:rsid w:val="00B6416A"/>
    <w:rsid w:val="00B644D5"/>
    <w:rsid w:val="00B6469E"/>
    <w:rsid w:val="00B64789"/>
    <w:rsid w:val="00B64A12"/>
    <w:rsid w:val="00B64B6C"/>
    <w:rsid w:val="00B64FA1"/>
    <w:rsid w:val="00B651C5"/>
    <w:rsid w:val="00B6529D"/>
    <w:rsid w:val="00B655F2"/>
    <w:rsid w:val="00B6571B"/>
    <w:rsid w:val="00B65AC5"/>
    <w:rsid w:val="00B65ACF"/>
    <w:rsid w:val="00B65E56"/>
    <w:rsid w:val="00B65FD2"/>
    <w:rsid w:val="00B663E8"/>
    <w:rsid w:val="00B66696"/>
    <w:rsid w:val="00B666E5"/>
    <w:rsid w:val="00B66B5E"/>
    <w:rsid w:val="00B66D15"/>
    <w:rsid w:val="00B6708A"/>
    <w:rsid w:val="00B676A3"/>
    <w:rsid w:val="00B678F0"/>
    <w:rsid w:val="00B67957"/>
    <w:rsid w:val="00B67958"/>
    <w:rsid w:val="00B67A0A"/>
    <w:rsid w:val="00B67B8A"/>
    <w:rsid w:val="00B67DFB"/>
    <w:rsid w:val="00B70059"/>
    <w:rsid w:val="00B701EF"/>
    <w:rsid w:val="00B70550"/>
    <w:rsid w:val="00B70836"/>
    <w:rsid w:val="00B70943"/>
    <w:rsid w:val="00B70B5F"/>
    <w:rsid w:val="00B70D53"/>
    <w:rsid w:val="00B70F38"/>
    <w:rsid w:val="00B70FFF"/>
    <w:rsid w:val="00B712AA"/>
    <w:rsid w:val="00B714DF"/>
    <w:rsid w:val="00B715F0"/>
    <w:rsid w:val="00B71966"/>
    <w:rsid w:val="00B71C6C"/>
    <w:rsid w:val="00B71F6B"/>
    <w:rsid w:val="00B71FA8"/>
    <w:rsid w:val="00B71FAD"/>
    <w:rsid w:val="00B72676"/>
    <w:rsid w:val="00B7279F"/>
    <w:rsid w:val="00B72A1A"/>
    <w:rsid w:val="00B72C3E"/>
    <w:rsid w:val="00B72C68"/>
    <w:rsid w:val="00B72CF7"/>
    <w:rsid w:val="00B734B3"/>
    <w:rsid w:val="00B735C5"/>
    <w:rsid w:val="00B737C5"/>
    <w:rsid w:val="00B737D5"/>
    <w:rsid w:val="00B7391E"/>
    <w:rsid w:val="00B74070"/>
    <w:rsid w:val="00B74120"/>
    <w:rsid w:val="00B7413A"/>
    <w:rsid w:val="00B745DD"/>
    <w:rsid w:val="00B74627"/>
    <w:rsid w:val="00B7487C"/>
    <w:rsid w:val="00B749D2"/>
    <w:rsid w:val="00B74B46"/>
    <w:rsid w:val="00B74DD1"/>
    <w:rsid w:val="00B74F46"/>
    <w:rsid w:val="00B74F54"/>
    <w:rsid w:val="00B76083"/>
    <w:rsid w:val="00B76860"/>
    <w:rsid w:val="00B77079"/>
    <w:rsid w:val="00B77260"/>
    <w:rsid w:val="00B777F5"/>
    <w:rsid w:val="00B779A1"/>
    <w:rsid w:val="00B77A59"/>
    <w:rsid w:val="00B800C7"/>
    <w:rsid w:val="00B80665"/>
    <w:rsid w:val="00B80845"/>
    <w:rsid w:val="00B808C0"/>
    <w:rsid w:val="00B80D68"/>
    <w:rsid w:val="00B80FE7"/>
    <w:rsid w:val="00B81045"/>
    <w:rsid w:val="00B810DD"/>
    <w:rsid w:val="00B811F0"/>
    <w:rsid w:val="00B81279"/>
    <w:rsid w:val="00B81502"/>
    <w:rsid w:val="00B816CA"/>
    <w:rsid w:val="00B81815"/>
    <w:rsid w:val="00B81A62"/>
    <w:rsid w:val="00B81FD9"/>
    <w:rsid w:val="00B8209E"/>
    <w:rsid w:val="00B8239D"/>
    <w:rsid w:val="00B82878"/>
    <w:rsid w:val="00B828BF"/>
    <w:rsid w:val="00B829AD"/>
    <w:rsid w:val="00B82D5C"/>
    <w:rsid w:val="00B8307B"/>
    <w:rsid w:val="00B830AD"/>
    <w:rsid w:val="00B8315F"/>
    <w:rsid w:val="00B83248"/>
    <w:rsid w:val="00B8356A"/>
    <w:rsid w:val="00B83783"/>
    <w:rsid w:val="00B83A9D"/>
    <w:rsid w:val="00B83B64"/>
    <w:rsid w:val="00B83D53"/>
    <w:rsid w:val="00B840E3"/>
    <w:rsid w:val="00B84321"/>
    <w:rsid w:val="00B8483E"/>
    <w:rsid w:val="00B8499B"/>
    <w:rsid w:val="00B85139"/>
    <w:rsid w:val="00B854EB"/>
    <w:rsid w:val="00B8550C"/>
    <w:rsid w:val="00B85722"/>
    <w:rsid w:val="00B858DE"/>
    <w:rsid w:val="00B85F29"/>
    <w:rsid w:val="00B86155"/>
    <w:rsid w:val="00B86283"/>
    <w:rsid w:val="00B8676F"/>
    <w:rsid w:val="00B86A79"/>
    <w:rsid w:val="00B86E32"/>
    <w:rsid w:val="00B8708F"/>
    <w:rsid w:val="00B873E8"/>
    <w:rsid w:val="00B875BF"/>
    <w:rsid w:val="00B87780"/>
    <w:rsid w:val="00B878B5"/>
    <w:rsid w:val="00B87923"/>
    <w:rsid w:val="00B87BEA"/>
    <w:rsid w:val="00B87C44"/>
    <w:rsid w:val="00B902C0"/>
    <w:rsid w:val="00B902CF"/>
    <w:rsid w:val="00B90446"/>
    <w:rsid w:val="00B904BE"/>
    <w:rsid w:val="00B90866"/>
    <w:rsid w:val="00B90B6C"/>
    <w:rsid w:val="00B90BFA"/>
    <w:rsid w:val="00B90C1B"/>
    <w:rsid w:val="00B90CB1"/>
    <w:rsid w:val="00B9116F"/>
    <w:rsid w:val="00B91231"/>
    <w:rsid w:val="00B912AE"/>
    <w:rsid w:val="00B9163A"/>
    <w:rsid w:val="00B91691"/>
    <w:rsid w:val="00B916A0"/>
    <w:rsid w:val="00B9170B"/>
    <w:rsid w:val="00B91975"/>
    <w:rsid w:val="00B91BA1"/>
    <w:rsid w:val="00B91BE5"/>
    <w:rsid w:val="00B923CE"/>
    <w:rsid w:val="00B928FD"/>
    <w:rsid w:val="00B929AD"/>
    <w:rsid w:val="00B92F9C"/>
    <w:rsid w:val="00B92FF5"/>
    <w:rsid w:val="00B9311C"/>
    <w:rsid w:val="00B9321F"/>
    <w:rsid w:val="00B934AF"/>
    <w:rsid w:val="00B938DC"/>
    <w:rsid w:val="00B93AE0"/>
    <w:rsid w:val="00B93E2A"/>
    <w:rsid w:val="00B9437B"/>
    <w:rsid w:val="00B94391"/>
    <w:rsid w:val="00B9494B"/>
    <w:rsid w:val="00B94CFE"/>
    <w:rsid w:val="00B951CA"/>
    <w:rsid w:val="00B95368"/>
    <w:rsid w:val="00B953F5"/>
    <w:rsid w:val="00B95577"/>
    <w:rsid w:val="00B957AE"/>
    <w:rsid w:val="00B9580E"/>
    <w:rsid w:val="00B95AEB"/>
    <w:rsid w:val="00B95C92"/>
    <w:rsid w:val="00B95E34"/>
    <w:rsid w:val="00B95FD0"/>
    <w:rsid w:val="00B960D6"/>
    <w:rsid w:val="00B962CF"/>
    <w:rsid w:val="00B9654E"/>
    <w:rsid w:val="00B96B51"/>
    <w:rsid w:val="00B96CF6"/>
    <w:rsid w:val="00B970A9"/>
    <w:rsid w:val="00B970E9"/>
    <w:rsid w:val="00B97210"/>
    <w:rsid w:val="00B9739B"/>
    <w:rsid w:val="00B9762F"/>
    <w:rsid w:val="00B977E2"/>
    <w:rsid w:val="00BA0095"/>
    <w:rsid w:val="00BA0217"/>
    <w:rsid w:val="00BA037C"/>
    <w:rsid w:val="00BA0410"/>
    <w:rsid w:val="00BA0690"/>
    <w:rsid w:val="00BA0794"/>
    <w:rsid w:val="00BA0B07"/>
    <w:rsid w:val="00BA0FC3"/>
    <w:rsid w:val="00BA1061"/>
    <w:rsid w:val="00BA138D"/>
    <w:rsid w:val="00BA1B0F"/>
    <w:rsid w:val="00BA1E50"/>
    <w:rsid w:val="00BA2077"/>
    <w:rsid w:val="00BA228E"/>
    <w:rsid w:val="00BA256F"/>
    <w:rsid w:val="00BA283E"/>
    <w:rsid w:val="00BA2A15"/>
    <w:rsid w:val="00BA2D02"/>
    <w:rsid w:val="00BA2EE4"/>
    <w:rsid w:val="00BA2FFA"/>
    <w:rsid w:val="00BA3104"/>
    <w:rsid w:val="00BA32A9"/>
    <w:rsid w:val="00BA3373"/>
    <w:rsid w:val="00BA34AD"/>
    <w:rsid w:val="00BA38AB"/>
    <w:rsid w:val="00BA3B8B"/>
    <w:rsid w:val="00BA3BF4"/>
    <w:rsid w:val="00BA3E51"/>
    <w:rsid w:val="00BA4277"/>
    <w:rsid w:val="00BA4286"/>
    <w:rsid w:val="00BA4676"/>
    <w:rsid w:val="00BA46E4"/>
    <w:rsid w:val="00BA47A1"/>
    <w:rsid w:val="00BA49E3"/>
    <w:rsid w:val="00BA4B38"/>
    <w:rsid w:val="00BA4C83"/>
    <w:rsid w:val="00BA4D1A"/>
    <w:rsid w:val="00BA555B"/>
    <w:rsid w:val="00BA5899"/>
    <w:rsid w:val="00BA5DD2"/>
    <w:rsid w:val="00BA5F8A"/>
    <w:rsid w:val="00BA6059"/>
    <w:rsid w:val="00BA6258"/>
    <w:rsid w:val="00BA627C"/>
    <w:rsid w:val="00BA6327"/>
    <w:rsid w:val="00BA632A"/>
    <w:rsid w:val="00BA64C4"/>
    <w:rsid w:val="00BA6634"/>
    <w:rsid w:val="00BA6B94"/>
    <w:rsid w:val="00BA6CB1"/>
    <w:rsid w:val="00BA6E4B"/>
    <w:rsid w:val="00BA7103"/>
    <w:rsid w:val="00BA7414"/>
    <w:rsid w:val="00BA77E0"/>
    <w:rsid w:val="00BA799C"/>
    <w:rsid w:val="00BA7D73"/>
    <w:rsid w:val="00BA7E6B"/>
    <w:rsid w:val="00BA7E70"/>
    <w:rsid w:val="00BA7FFA"/>
    <w:rsid w:val="00BB00ED"/>
    <w:rsid w:val="00BB041D"/>
    <w:rsid w:val="00BB0492"/>
    <w:rsid w:val="00BB0550"/>
    <w:rsid w:val="00BB056B"/>
    <w:rsid w:val="00BB05EF"/>
    <w:rsid w:val="00BB067A"/>
    <w:rsid w:val="00BB07EB"/>
    <w:rsid w:val="00BB0874"/>
    <w:rsid w:val="00BB0ACE"/>
    <w:rsid w:val="00BB0B0F"/>
    <w:rsid w:val="00BB0D4D"/>
    <w:rsid w:val="00BB0E16"/>
    <w:rsid w:val="00BB17E9"/>
    <w:rsid w:val="00BB1CE9"/>
    <w:rsid w:val="00BB1D47"/>
    <w:rsid w:val="00BB1EC8"/>
    <w:rsid w:val="00BB1FE4"/>
    <w:rsid w:val="00BB2057"/>
    <w:rsid w:val="00BB20BD"/>
    <w:rsid w:val="00BB26DE"/>
    <w:rsid w:val="00BB2B2A"/>
    <w:rsid w:val="00BB2B8C"/>
    <w:rsid w:val="00BB2C2B"/>
    <w:rsid w:val="00BB2DEC"/>
    <w:rsid w:val="00BB2F67"/>
    <w:rsid w:val="00BB2F68"/>
    <w:rsid w:val="00BB3298"/>
    <w:rsid w:val="00BB32C2"/>
    <w:rsid w:val="00BB3767"/>
    <w:rsid w:val="00BB37A9"/>
    <w:rsid w:val="00BB38B7"/>
    <w:rsid w:val="00BB3E28"/>
    <w:rsid w:val="00BB3E2F"/>
    <w:rsid w:val="00BB40E7"/>
    <w:rsid w:val="00BB414D"/>
    <w:rsid w:val="00BB430A"/>
    <w:rsid w:val="00BB4389"/>
    <w:rsid w:val="00BB44CE"/>
    <w:rsid w:val="00BB45FC"/>
    <w:rsid w:val="00BB4E17"/>
    <w:rsid w:val="00BB4EE8"/>
    <w:rsid w:val="00BB5015"/>
    <w:rsid w:val="00BB50F5"/>
    <w:rsid w:val="00BB5181"/>
    <w:rsid w:val="00BB5325"/>
    <w:rsid w:val="00BB5675"/>
    <w:rsid w:val="00BB5768"/>
    <w:rsid w:val="00BB5844"/>
    <w:rsid w:val="00BB5B03"/>
    <w:rsid w:val="00BB5BDC"/>
    <w:rsid w:val="00BB61C2"/>
    <w:rsid w:val="00BB62A2"/>
    <w:rsid w:val="00BB62A5"/>
    <w:rsid w:val="00BB62C2"/>
    <w:rsid w:val="00BB6303"/>
    <w:rsid w:val="00BB659C"/>
    <w:rsid w:val="00BB6CA4"/>
    <w:rsid w:val="00BB6E7B"/>
    <w:rsid w:val="00BB7B07"/>
    <w:rsid w:val="00BB7BD7"/>
    <w:rsid w:val="00BB7C8A"/>
    <w:rsid w:val="00BC0015"/>
    <w:rsid w:val="00BC00B9"/>
    <w:rsid w:val="00BC060B"/>
    <w:rsid w:val="00BC072F"/>
    <w:rsid w:val="00BC0886"/>
    <w:rsid w:val="00BC0C26"/>
    <w:rsid w:val="00BC0C5E"/>
    <w:rsid w:val="00BC1502"/>
    <w:rsid w:val="00BC1A43"/>
    <w:rsid w:val="00BC1C03"/>
    <w:rsid w:val="00BC1C84"/>
    <w:rsid w:val="00BC1CAE"/>
    <w:rsid w:val="00BC2034"/>
    <w:rsid w:val="00BC23E6"/>
    <w:rsid w:val="00BC25B8"/>
    <w:rsid w:val="00BC2931"/>
    <w:rsid w:val="00BC2D64"/>
    <w:rsid w:val="00BC3167"/>
    <w:rsid w:val="00BC33AC"/>
    <w:rsid w:val="00BC3556"/>
    <w:rsid w:val="00BC36CF"/>
    <w:rsid w:val="00BC387D"/>
    <w:rsid w:val="00BC3AD5"/>
    <w:rsid w:val="00BC3B49"/>
    <w:rsid w:val="00BC3D8B"/>
    <w:rsid w:val="00BC3E08"/>
    <w:rsid w:val="00BC406C"/>
    <w:rsid w:val="00BC42C8"/>
    <w:rsid w:val="00BC43AA"/>
    <w:rsid w:val="00BC4769"/>
    <w:rsid w:val="00BC4982"/>
    <w:rsid w:val="00BC49D1"/>
    <w:rsid w:val="00BC4D60"/>
    <w:rsid w:val="00BC5362"/>
    <w:rsid w:val="00BC55C8"/>
    <w:rsid w:val="00BC55CD"/>
    <w:rsid w:val="00BC5D72"/>
    <w:rsid w:val="00BC5EE1"/>
    <w:rsid w:val="00BC6445"/>
    <w:rsid w:val="00BC6716"/>
    <w:rsid w:val="00BC6921"/>
    <w:rsid w:val="00BC6EAA"/>
    <w:rsid w:val="00BC70D1"/>
    <w:rsid w:val="00BC74BF"/>
    <w:rsid w:val="00BC7580"/>
    <w:rsid w:val="00BC780D"/>
    <w:rsid w:val="00BC7C1C"/>
    <w:rsid w:val="00BC7D8F"/>
    <w:rsid w:val="00BC7E63"/>
    <w:rsid w:val="00BC7EE8"/>
    <w:rsid w:val="00BC7F41"/>
    <w:rsid w:val="00BD013B"/>
    <w:rsid w:val="00BD04B2"/>
    <w:rsid w:val="00BD0714"/>
    <w:rsid w:val="00BD0A1E"/>
    <w:rsid w:val="00BD0E49"/>
    <w:rsid w:val="00BD0F05"/>
    <w:rsid w:val="00BD1059"/>
    <w:rsid w:val="00BD1121"/>
    <w:rsid w:val="00BD120F"/>
    <w:rsid w:val="00BD133D"/>
    <w:rsid w:val="00BD142C"/>
    <w:rsid w:val="00BD1434"/>
    <w:rsid w:val="00BD14F9"/>
    <w:rsid w:val="00BD169D"/>
    <w:rsid w:val="00BD1822"/>
    <w:rsid w:val="00BD1924"/>
    <w:rsid w:val="00BD1B1C"/>
    <w:rsid w:val="00BD1C34"/>
    <w:rsid w:val="00BD1D47"/>
    <w:rsid w:val="00BD1D54"/>
    <w:rsid w:val="00BD1DE3"/>
    <w:rsid w:val="00BD2296"/>
    <w:rsid w:val="00BD26D2"/>
    <w:rsid w:val="00BD2B68"/>
    <w:rsid w:val="00BD2E86"/>
    <w:rsid w:val="00BD2ECB"/>
    <w:rsid w:val="00BD33EB"/>
    <w:rsid w:val="00BD34D2"/>
    <w:rsid w:val="00BD34FF"/>
    <w:rsid w:val="00BD363C"/>
    <w:rsid w:val="00BD3969"/>
    <w:rsid w:val="00BD39C9"/>
    <w:rsid w:val="00BD39D6"/>
    <w:rsid w:val="00BD3F68"/>
    <w:rsid w:val="00BD43E4"/>
    <w:rsid w:val="00BD443F"/>
    <w:rsid w:val="00BD4446"/>
    <w:rsid w:val="00BD4590"/>
    <w:rsid w:val="00BD48B5"/>
    <w:rsid w:val="00BD4E1F"/>
    <w:rsid w:val="00BD4FA1"/>
    <w:rsid w:val="00BD519C"/>
    <w:rsid w:val="00BD527E"/>
    <w:rsid w:val="00BD6066"/>
    <w:rsid w:val="00BD63D3"/>
    <w:rsid w:val="00BD6531"/>
    <w:rsid w:val="00BD66D4"/>
    <w:rsid w:val="00BD6ABF"/>
    <w:rsid w:val="00BD6CFE"/>
    <w:rsid w:val="00BD6D5A"/>
    <w:rsid w:val="00BD7307"/>
    <w:rsid w:val="00BD76EE"/>
    <w:rsid w:val="00BD7C92"/>
    <w:rsid w:val="00BD7CB1"/>
    <w:rsid w:val="00BD7ED8"/>
    <w:rsid w:val="00BE0009"/>
    <w:rsid w:val="00BE01C6"/>
    <w:rsid w:val="00BE0379"/>
    <w:rsid w:val="00BE05E6"/>
    <w:rsid w:val="00BE07AE"/>
    <w:rsid w:val="00BE0EBC"/>
    <w:rsid w:val="00BE0FA6"/>
    <w:rsid w:val="00BE1088"/>
    <w:rsid w:val="00BE11A8"/>
    <w:rsid w:val="00BE13A4"/>
    <w:rsid w:val="00BE1519"/>
    <w:rsid w:val="00BE172A"/>
    <w:rsid w:val="00BE184E"/>
    <w:rsid w:val="00BE1875"/>
    <w:rsid w:val="00BE1CB2"/>
    <w:rsid w:val="00BE23C7"/>
    <w:rsid w:val="00BE24D0"/>
    <w:rsid w:val="00BE29AB"/>
    <w:rsid w:val="00BE2A26"/>
    <w:rsid w:val="00BE2CFA"/>
    <w:rsid w:val="00BE2DB8"/>
    <w:rsid w:val="00BE3372"/>
    <w:rsid w:val="00BE36F3"/>
    <w:rsid w:val="00BE3DEB"/>
    <w:rsid w:val="00BE3DF9"/>
    <w:rsid w:val="00BE3ED1"/>
    <w:rsid w:val="00BE3F7C"/>
    <w:rsid w:val="00BE40EE"/>
    <w:rsid w:val="00BE4197"/>
    <w:rsid w:val="00BE42C3"/>
    <w:rsid w:val="00BE444B"/>
    <w:rsid w:val="00BE4C1E"/>
    <w:rsid w:val="00BE5327"/>
    <w:rsid w:val="00BE54F8"/>
    <w:rsid w:val="00BE58BA"/>
    <w:rsid w:val="00BE58CF"/>
    <w:rsid w:val="00BE5D38"/>
    <w:rsid w:val="00BE5DF9"/>
    <w:rsid w:val="00BE5F12"/>
    <w:rsid w:val="00BE5FF3"/>
    <w:rsid w:val="00BE6074"/>
    <w:rsid w:val="00BE6230"/>
    <w:rsid w:val="00BE6285"/>
    <w:rsid w:val="00BE659E"/>
    <w:rsid w:val="00BE6655"/>
    <w:rsid w:val="00BE68CC"/>
    <w:rsid w:val="00BE6D87"/>
    <w:rsid w:val="00BE6DCD"/>
    <w:rsid w:val="00BE6EB5"/>
    <w:rsid w:val="00BE705D"/>
    <w:rsid w:val="00BE725F"/>
    <w:rsid w:val="00BE729A"/>
    <w:rsid w:val="00BE7327"/>
    <w:rsid w:val="00BE78D9"/>
    <w:rsid w:val="00BE7BB4"/>
    <w:rsid w:val="00BE7CDA"/>
    <w:rsid w:val="00BF01B3"/>
    <w:rsid w:val="00BF04F3"/>
    <w:rsid w:val="00BF0547"/>
    <w:rsid w:val="00BF070C"/>
    <w:rsid w:val="00BF094C"/>
    <w:rsid w:val="00BF0D58"/>
    <w:rsid w:val="00BF0D7D"/>
    <w:rsid w:val="00BF0F55"/>
    <w:rsid w:val="00BF13E1"/>
    <w:rsid w:val="00BF1857"/>
    <w:rsid w:val="00BF1A04"/>
    <w:rsid w:val="00BF1C02"/>
    <w:rsid w:val="00BF1E85"/>
    <w:rsid w:val="00BF222B"/>
    <w:rsid w:val="00BF24F5"/>
    <w:rsid w:val="00BF2812"/>
    <w:rsid w:val="00BF2830"/>
    <w:rsid w:val="00BF28E6"/>
    <w:rsid w:val="00BF2947"/>
    <w:rsid w:val="00BF2988"/>
    <w:rsid w:val="00BF2C70"/>
    <w:rsid w:val="00BF2F3B"/>
    <w:rsid w:val="00BF3062"/>
    <w:rsid w:val="00BF3192"/>
    <w:rsid w:val="00BF3216"/>
    <w:rsid w:val="00BF3375"/>
    <w:rsid w:val="00BF3508"/>
    <w:rsid w:val="00BF35B9"/>
    <w:rsid w:val="00BF379D"/>
    <w:rsid w:val="00BF386F"/>
    <w:rsid w:val="00BF3A75"/>
    <w:rsid w:val="00BF3B38"/>
    <w:rsid w:val="00BF3C8D"/>
    <w:rsid w:val="00BF4265"/>
    <w:rsid w:val="00BF436A"/>
    <w:rsid w:val="00BF4401"/>
    <w:rsid w:val="00BF441B"/>
    <w:rsid w:val="00BF4483"/>
    <w:rsid w:val="00BF4748"/>
    <w:rsid w:val="00BF475F"/>
    <w:rsid w:val="00BF4898"/>
    <w:rsid w:val="00BF48A8"/>
    <w:rsid w:val="00BF49D0"/>
    <w:rsid w:val="00BF50DD"/>
    <w:rsid w:val="00BF531F"/>
    <w:rsid w:val="00BF55D7"/>
    <w:rsid w:val="00BF5662"/>
    <w:rsid w:val="00BF5CD8"/>
    <w:rsid w:val="00BF5E45"/>
    <w:rsid w:val="00BF6BBC"/>
    <w:rsid w:val="00BF6C08"/>
    <w:rsid w:val="00BF6C9D"/>
    <w:rsid w:val="00BF7214"/>
    <w:rsid w:val="00BF773A"/>
    <w:rsid w:val="00BF7A69"/>
    <w:rsid w:val="00BF7AA4"/>
    <w:rsid w:val="00BF7E0A"/>
    <w:rsid w:val="00BF7E23"/>
    <w:rsid w:val="00BF7F68"/>
    <w:rsid w:val="00C000A7"/>
    <w:rsid w:val="00C001CE"/>
    <w:rsid w:val="00C0063E"/>
    <w:rsid w:val="00C00E1B"/>
    <w:rsid w:val="00C00F96"/>
    <w:rsid w:val="00C0119E"/>
    <w:rsid w:val="00C014D4"/>
    <w:rsid w:val="00C01668"/>
    <w:rsid w:val="00C01B71"/>
    <w:rsid w:val="00C01BE4"/>
    <w:rsid w:val="00C01EBD"/>
    <w:rsid w:val="00C02063"/>
    <w:rsid w:val="00C0220C"/>
    <w:rsid w:val="00C02273"/>
    <w:rsid w:val="00C0266A"/>
    <w:rsid w:val="00C02772"/>
    <w:rsid w:val="00C034D7"/>
    <w:rsid w:val="00C039E9"/>
    <w:rsid w:val="00C03A5E"/>
    <w:rsid w:val="00C03A6F"/>
    <w:rsid w:val="00C03CB4"/>
    <w:rsid w:val="00C03E5D"/>
    <w:rsid w:val="00C04103"/>
    <w:rsid w:val="00C047DD"/>
    <w:rsid w:val="00C04FF3"/>
    <w:rsid w:val="00C050BE"/>
    <w:rsid w:val="00C056F9"/>
    <w:rsid w:val="00C05A61"/>
    <w:rsid w:val="00C05B8F"/>
    <w:rsid w:val="00C05D83"/>
    <w:rsid w:val="00C05DAB"/>
    <w:rsid w:val="00C05F06"/>
    <w:rsid w:val="00C06514"/>
    <w:rsid w:val="00C06787"/>
    <w:rsid w:val="00C06811"/>
    <w:rsid w:val="00C0682D"/>
    <w:rsid w:val="00C069B6"/>
    <w:rsid w:val="00C069E9"/>
    <w:rsid w:val="00C06B5D"/>
    <w:rsid w:val="00C07162"/>
    <w:rsid w:val="00C07243"/>
    <w:rsid w:val="00C07247"/>
    <w:rsid w:val="00C07381"/>
    <w:rsid w:val="00C07548"/>
    <w:rsid w:val="00C07584"/>
    <w:rsid w:val="00C07CD0"/>
    <w:rsid w:val="00C07E2B"/>
    <w:rsid w:val="00C07EC1"/>
    <w:rsid w:val="00C103A4"/>
    <w:rsid w:val="00C10555"/>
    <w:rsid w:val="00C10563"/>
    <w:rsid w:val="00C10804"/>
    <w:rsid w:val="00C10BEE"/>
    <w:rsid w:val="00C10D60"/>
    <w:rsid w:val="00C112C5"/>
    <w:rsid w:val="00C11497"/>
    <w:rsid w:val="00C120F1"/>
    <w:rsid w:val="00C1234A"/>
    <w:rsid w:val="00C12596"/>
    <w:rsid w:val="00C125FF"/>
    <w:rsid w:val="00C1283C"/>
    <w:rsid w:val="00C1298E"/>
    <w:rsid w:val="00C12A49"/>
    <w:rsid w:val="00C12C35"/>
    <w:rsid w:val="00C12E74"/>
    <w:rsid w:val="00C13175"/>
    <w:rsid w:val="00C1368C"/>
    <w:rsid w:val="00C13DBF"/>
    <w:rsid w:val="00C14169"/>
    <w:rsid w:val="00C1421A"/>
    <w:rsid w:val="00C143F5"/>
    <w:rsid w:val="00C147B1"/>
    <w:rsid w:val="00C14B1E"/>
    <w:rsid w:val="00C14D04"/>
    <w:rsid w:val="00C15010"/>
    <w:rsid w:val="00C15130"/>
    <w:rsid w:val="00C1551A"/>
    <w:rsid w:val="00C1556C"/>
    <w:rsid w:val="00C15670"/>
    <w:rsid w:val="00C1575A"/>
    <w:rsid w:val="00C15EA4"/>
    <w:rsid w:val="00C15F9B"/>
    <w:rsid w:val="00C15FD6"/>
    <w:rsid w:val="00C16755"/>
    <w:rsid w:val="00C171BF"/>
    <w:rsid w:val="00C17362"/>
    <w:rsid w:val="00C174E6"/>
    <w:rsid w:val="00C17635"/>
    <w:rsid w:val="00C17709"/>
    <w:rsid w:val="00C178A6"/>
    <w:rsid w:val="00C17C02"/>
    <w:rsid w:val="00C17E2F"/>
    <w:rsid w:val="00C17E50"/>
    <w:rsid w:val="00C200D9"/>
    <w:rsid w:val="00C2037B"/>
    <w:rsid w:val="00C205A6"/>
    <w:rsid w:val="00C20600"/>
    <w:rsid w:val="00C2096F"/>
    <w:rsid w:val="00C20A5A"/>
    <w:rsid w:val="00C20AF0"/>
    <w:rsid w:val="00C20BC4"/>
    <w:rsid w:val="00C2110C"/>
    <w:rsid w:val="00C21484"/>
    <w:rsid w:val="00C21527"/>
    <w:rsid w:val="00C21AB0"/>
    <w:rsid w:val="00C21CC8"/>
    <w:rsid w:val="00C22388"/>
    <w:rsid w:val="00C224D4"/>
    <w:rsid w:val="00C22791"/>
    <w:rsid w:val="00C228FB"/>
    <w:rsid w:val="00C229C0"/>
    <w:rsid w:val="00C22CC3"/>
    <w:rsid w:val="00C23252"/>
    <w:rsid w:val="00C233CA"/>
    <w:rsid w:val="00C23563"/>
    <w:rsid w:val="00C23735"/>
    <w:rsid w:val="00C23BA9"/>
    <w:rsid w:val="00C2426E"/>
    <w:rsid w:val="00C245AB"/>
    <w:rsid w:val="00C2461F"/>
    <w:rsid w:val="00C24AA4"/>
    <w:rsid w:val="00C24B95"/>
    <w:rsid w:val="00C24DC2"/>
    <w:rsid w:val="00C254FE"/>
    <w:rsid w:val="00C25536"/>
    <w:rsid w:val="00C25551"/>
    <w:rsid w:val="00C25A52"/>
    <w:rsid w:val="00C25C88"/>
    <w:rsid w:val="00C25E14"/>
    <w:rsid w:val="00C25F34"/>
    <w:rsid w:val="00C25FE1"/>
    <w:rsid w:val="00C26007"/>
    <w:rsid w:val="00C2609D"/>
    <w:rsid w:val="00C267E8"/>
    <w:rsid w:val="00C267F6"/>
    <w:rsid w:val="00C269F9"/>
    <w:rsid w:val="00C26FAD"/>
    <w:rsid w:val="00C273D3"/>
    <w:rsid w:val="00C27605"/>
    <w:rsid w:val="00C2767D"/>
    <w:rsid w:val="00C276B1"/>
    <w:rsid w:val="00C30061"/>
    <w:rsid w:val="00C30463"/>
    <w:rsid w:val="00C3061F"/>
    <w:rsid w:val="00C30642"/>
    <w:rsid w:val="00C30C1C"/>
    <w:rsid w:val="00C30DD3"/>
    <w:rsid w:val="00C30E3F"/>
    <w:rsid w:val="00C311BA"/>
    <w:rsid w:val="00C314E5"/>
    <w:rsid w:val="00C31572"/>
    <w:rsid w:val="00C31818"/>
    <w:rsid w:val="00C31852"/>
    <w:rsid w:val="00C31ADF"/>
    <w:rsid w:val="00C31CA0"/>
    <w:rsid w:val="00C3219F"/>
    <w:rsid w:val="00C32256"/>
    <w:rsid w:val="00C324BE"/>
    <w:rsid w:val="00C32932"/>
    <w:rsid w:val="00C32BF5"/>
    <w:rsid w:val="00C32D0F"/>
    <w:rsid w:val="00C3352E"/>
    <w:rsid w:val="00C33781"/>
    <w:rsid w:val="00C339C4"/>
    <w:rsid w:val="00C33CA8"/>
    <w:rsid w:val="00C33EF0"/>
    <w:rsid w:val="00C33FEF"/>
    <w:rsid w:val="00C3431D"/>
    <w:rsid w:val="00C34A05"/>
    <w:rsid w:val="00C34AE2"/>
    <w:rsid w:val="00C34B3A"/>
    <w:rsid w:val="00C34BAB"/>
    <w:rsid w:val="00C350D3"/>
    <w:rsid w:val="00C3525B"/>
    <w:rsid w:val="00C35364"/>
    <w:rsid w:val="00C35654"/>
    <w:rsid w:val="00C35798"/>
    <w:rsid w:val="00C35AB6"/>
    <w:rsid w:val="00C3608D"/>
    <w:rsid w:val="00C36183"/>
    <w:rsid w:val="00C36532"/>
    <w:rsid w:val="00C365FD"/>
    <w:rsid w:val="00C36711"/>
    <w:rsid w:val="00C36951"/>
    <w:rsid w:val="00C36B0F"/>
    <w:rsid w:val="00C36CD2"/>
    <w:rsid w:val="00C3719D"/>
    <w:rsid w:val="00C37417"/>
    <w:rsid w:val="00C37673"/>
    <w:rsid w:val="00C3783B"/>
    <w:rsid w:val="00C37957"/>
    <w:rsid w:val="00C37AC1"/>
    <w:rsid w:val="00C37AD3"/>
    <w:rsid w:val="00C40038"/>
    <w:rsid w:val="00C40204"/>
    <w:rsid w:val="00C40227"/>
    <w:rsid w:val="00C4050C"/>
    <w:rsid w:val="00C408B1"/>
    <w:rsid w:val="00C409D0"/>
    <w:rsid w:val="00C409FA"/>
    <w:rsid w:val="00C40E4B"/>
    <w:rsid w:val="00C40F44"/>
    <w:rsid w:val="00C40FEF"/>
    <w:rsid w:val="00C411A3"/>
    <w:rsid w:val="00C41384"/>
    <w:rsid w:val="00C414AA"/>
    <w:rsid w:val="00C4164E"/>
    <w:rsid w:val="00C41881"/>
    <w:rsid w:val="00C41887"/>
    <w:rsid w:val="00C41AE3"/>
    <w:rsid w:val="00C41B45"/>
    <w:rsid w:val="00C41E52"/>
    <w:rsid w:val="00C420A6"/>
    <w:rsid w:val="00C421E4"/>
    <w:rsid w:val="00C42542"/>
    <w:rsid w:val="00C42591"/>
    <w:rsid w:val="00C42E11"/>
    <w:rsid w:val="00C434FE"/>
    <w:rsid w:val="00C435D2"/>
    <w:rsid w:val="00C4385C"/>
    <w:rsid w:val="00C438DF"/>
    <w:rsid w:val="00C43C33"/>
    <w:rsid w:val="00C43E17"/>
    <w:rsid w:val="00C4422B"/>
    <w:rsid w:val="00C44376"/>
    <w:rsid w:val="00C4442D"/>
    <w:rsid w:val="00C4447D"/>
    <w:rsid w:val="00C44617"/>
    <w:rsid w:val="00C44725"/>
    <w:rsid w:val="00C4479E"/>
    <w:rsid w:val="00C447C1"/>
    <w:rsid w:val="00C448AF"/>
    <w:rsid w:val="00C44DBE"/>
    <w:rsid w:val="00C4509D"/>
    <w:rsid w:val="00C450C3"/>
    <w:rsid w:val="00C4510F"/>
    <w:rsid w:val="00C452A0"/>
    <w:rsid w:val="00C4568C"/>
    <w:rsid w:val="00C456BB"/>
    <w:rsid w:val="00C4577F"/>
    <w:rsid w:val="00C457E6"/>
    <w:rsid w:val="00C458C3"/>
    <w:rsid w:val="00C45A5A"/>
    <w:rsid w:val="00C45A9E"/>
    <w:rsid w:val="00C45CEA"/>
    <w:rsid w:val="00C45D24"/>
    <w:rsid w:val="00C4631D"/>
    <w:rsid w:val="00C464E4"/>
    <w:rsid w:val="00C46676"/>
    <w:rsid w:val="00C46725"/>
    <w:rsid w:val="00C46ACC"/>
    <w:rsid w:val="00C46DA0"/>
    <w:rsid w:val="00C46FD9"/>
    <w:rsid w:val="00C47276"/>
    <w:rsid w:val="00C4743A"/>
    <w:rsid w:val="00C475C0"/>
    <w:rsid w:val="00C475D1"/>
    <w:rsid w:val="00C479FA"/>
    <w:rsid w:val="00C47A7A"/>
    <w:rsid w:val="00C5023A"/>
    <w:rsid w:val="00C50311"/>
    <w:rsid w:val="00C5062A"/>
    <w:rsid w:val="00C50634"/>
    <w:rsid w:val="00C50B72"/>
    <w:rsid w:val="00C51013"/>
    <w:rsid w:val="00C515DB"/>
    <w:rsid w:val="00C517C6"/>
    <w:rsid w:val="00C51900"/>
    <w:rsid w:val="00C51E1C"/>
    <w:rsid w:val="00C51FE7"/>
    <w:rsid w:val="00C52196"/>
    <w:rsid w:val="00C522CB"/>
    <w:rsid w:val="00C527FD"/>
    <w:rsid w:val="00C528B9"/>
    <w:rsid w:val="00C5290A"/>
    <w:rsid w:val="00C530D4"/>
    <w:rsid w:val="00C5315D"/>
    <w:rsid w:val="00C5349C"/>
    <w:rsid w:val="00C5359B"/>
    <w:rsid w:val="00C53950"/>
    <w:rsid w:val="00C53B7F"/>
    <w:rsid w:val="00C53CCB"/>
    <w:rsid w:val="00C54005"/>
    <w:rsid w:val="00C54245"/>
    <w:rsid w:val="00C54269"/>
    <w:rsid w:val="00C54486"/>
    <w:rsid w:val="00C549BB"/>
    <w:rsid w:val="00C54B20"/>
    <w:rsid w:val="00C54DC0"/>
    <w:rsid w:val="00C54E0C"/>
    <w:rsid w:val="00C54FBF"/>
    <w:rsid w:val="00C5536C"/>
    <w:rsid w:val="00C55B87"/>
    <w:rsid w:val="00C56233"/>
    <w:rsid w:val="00C562B6"/>
    <w:rsid w:val="00C564FC"/>
    <w:rsid w:val="00C5677E"/>
    <w:rsid w:val="00C569CD"/>
    <w:rsid w:val="00C56A86"/>
    <w:rsid w:val="00C56D18"/>
    <w:rsid w:val="00C572B3"/>
    <w:rsid w:val="00C57652"/>
    <w:rsid w:val="00C57800"/>
    <w:rsid w:val="00C57B0D"/>
    <w:rsid w:val="00C57BD7"/>
    <w:rsid w:val="00C57FC7"/>
    <w:rsid w:val="00C60012"/>
    <w:rsid w:val="00C6002E"/>
    <w:rsid w:val="00C600C7"/>
    <w:rsid w:val="00C60168"/>
    <w:rsid w:val="00C60584"/>
    <w:rsid w:val="00C60AAB"/>
    <w:rsid w:val="00C60D5A"/>
    <w:rsid w:val="00C612D6"/>
    <w:rsid w:val="00C61314"/>
    <w:rsid w:val="00C614DA"/>
    <w:rsid w:val="00C6151F"/>
    <w:rsid w:val="00C618F4"/>
    <w:rsid w:val="00C61904"/>
    <w:rsid w:val="00C61E15"/>
    <w:rsid w:val="00C62319"/>
    <w:rsid w:val="00C624DA"/>
    <w:rsid w:val="00C626DF"/>
    <w:rsid w:val="00C62A9F"/>
    <w:rsid w:val="00C62BC9"/>
    <w:rsid w:val="00C62F19"/>
    <w:rsid w:val="00C62F25"/>
    <w:rsid w:val="00C62F67"/>
    <w:rsid w:val="00C631A1"/>
    <w:rsid w:val="00C635C9"/>
    <w:rsid w:val="00C635D2"/>
    <w:rsid w:val="00C63F2B"/>
    <w:rsid w:val="00C64285"/>
    <w:rsid w:val="00C65235"/>
    <w:rsid w:val="00C654B1"/>
    <w:rsid w:val="00C656CF"/>
    <w:rsid w:val="00C65812"/>
    <w:rsid w:val="00C658A8"/>
    <w:rsid w:val="00C65C01"/>
    <w:rsid w:val="00C65C6E"/>
    <w:rsid w:val="00C66269"/>
    <w:rsid w:val="00C663F7"/>
    <w:rsid w:val="00C66405"/>
    <w:rsid w:val="00C66591"/>
    <w:rsid w:val="00C66668"/>
    <w:rsid w:val="00C66801"/>
    <w:rsid w:val="00C66B46"/>
    <w:rsid w:val="00C66B6D"/>
    <w:rsid w:val="00C66B93"/>
    <w:rsid w:val="00C66CE2"/>
    <w:rsid w:val="00C66FAB"/>
    <w:rsid w:val="00C67009"/>
    <w:rsid w:val="00C6723F"/>
    <w:rsid w:val="00C67397"/>
    <w:rsid w:val="00C673F2"/>
    <w:rsid w:val="00C6782E"/>
    <w:rsid w:val="00C6786F"/>
    <w:rsid w:val="00C6787E"/>
    <w:rsid w:val="00C679B6"/>
    <w:rsid w:val="00C67A52"/>
    <w:rsid w:val="00C67D1C"/>
    <w:rsid w:val="00C67EC7"/>
    <w:rsid w:val="00C67FB4"/>
    <w:rsid w:val="00C701A0"/>
    <w:rsid w:val="00C7027F"/>
    <w:rsid w:val="00C7092F"/>
    <w:rsid w:val="00C70A45"/>
    <w:rsid w:val="00C70B80"/>
    <w:rsid w:val="00C70EBA"/>
    <w:rsid w:val="00C7109F"/>
    <w:rsid w:val="00C712ED"/>
    <w:rsid w:val="00C714A4"/>
    <w:rsid w:val="00C71754"/>
    <w:rsid w:val="00C71F43"/>
    <w:rsid w:val="00C725A8"/>
    <w:rsid w:val="00C72630"/>
    <w:rsid w:val="00C735B2"/>
    <w:rsid w:val="00C7373B"/>
    <w:rsid w:val="00C73740"/>
    <w:rsid w:val="00C73B6A"/>
    <w:rsid w:val="00C73E8A"/>
    <w:rsid w:val="00C742F6"/>
    <w:rsid w:val="00C743B8"/>
    <w:rsid w:val="00C746BD"/>
    <w:rsid w:val="00C74D06"/>
    <w:rsid w:val="00C75032"/>
    <w:rsid w:val="00C7509C"/>
    <w:rsid w:val="00C750A1"/>
    <w:rsid w:val="00C752B0"/>
    <w:rsid w:val="00C756EE"/>
    <w:rsid w:val="00C75AE0"/>
    <w:rsid w:val="00C75D60"/>
    <w:rsid w:val="00C75F9E"/>
    <w:rsid w:val="00C75FE0"/>
    <w:rsid w:val="00C762BF"/>
    <w:rsid w:val="00C76509"/>
    <w:rsid w:val="00C767D5"/>
    <w:rsid w:val="00C768A8"/>
    <w:rsid w:val="00C76D0D"/>
    <w:rsid w:val="00C76E36"/>
    <w:rsid w:val="00C76E5B"/>
    <w:rsid w:val="00C7713B"/>
    <w:rsid w:val="00C772ED"/>
    <w:rsid w:val="00C775FD"/>
    <w:rsid w:val="00C77703"/>
    <w:rsid w:val="00C77BC1"/>
    <w:rsid w:val="00C77BFE"/>
    <w:rsid w:val="00C77D28"/>
    <w:rsid w:val="00C77E16"/>
    <w:rsid w:val="00C77E56"/>
    <w:rsid w:val="00C8068E"/>
    <w:rsid w:val="00C807EE"/>
    <w:rsid w:val="00C809D2"/>
    <w:rsid w:val="00C80AE1"/>
    <w:rsid w:val="00C80BF8"/>
    <w:rsid w:val="00C80C23"/>
    <w:rsid w:val="00C80CF5"/>
    <w:rsid w:val="00C80D38"/>
    <w:rsid w:val="00C80ED7"/>
    <w:rsid w:val="00C80EF7"/>
    <w:rsid w:val="00C80F19"/>
    <w:rsid w:val="00C81465"/>
    <w:rsid w:val="00C81487"/>
    <w:rsid w:val="00C81687"/>
    <w:rsid w:val="00C816D4"/>
    <w:rsid w:val="00C8187D"/>
    <w:rsid w:val="00C819C1"/>
    <w:rsid w:val="00C822F7"/>
    <w:rsid w:val="00C826B0"/>
    <w:rsid w:val="00C828CE"/>
    <w:rsid w:val="00C828D1"/>
    <w:rsid w:val="00C82954"/>
    <w:rsid w:val="00C82CFB"/>
    <w:rsid w:val="00C82FAF"/>
    <w:rsid w:val="00C82FB7"/>
    <w:rsid w:val="00C82FF0"/>
    <w:rsid w:val="00C8325E"/>
    <w:rsid w:val="00C8340B"/>
    <w:rsid w:val="00C83437"/>
    <w:rsid w:val="00C83A82"/>
    <w:rsid w:val="00C83B73"/>
    <w:rsid w:val="00C83BFA"/>
    <w:rsid w:val="00C84272"/>
    <w:rsid w:val="00C84477"/>
    <w:rsid w:val="00C846BE"/>
    <w:rsid w:val="00C84CAF"/>
    <w:rsid w:val="00C84D68"/>
    <w:rsid w:val="00C8574F"/>
    <w:rsid w:val="00C85810"/>
    <w:rsid w:val="00C85A0A"/>
    <w:rsid w:val="00C85A93"/>
    <w:rsid w:val="00C85B6E"/>
    <w:rsid w:val="00C85C1C"/>
    <w:rsid w:val="00C85D43"/>
    <w:rsid w:val="00C85E29"/>
    <w:rsid w:val="00C86366"/>
    <w:rsid w:val="00C863C4"/>
    <w:rsid w:val="00C86502"/>
    <w:rsid w:val="00C866C1"/>
    <w:rsid w:val="00C8678F"/>
    <w:rsid w:val="00C86CE9"/>
    <w:rsid w:val="00C87008"/>
    <w:rsid w:val="00C87118"/>
    <w:rsid w:val="00C87377"/>
    <w:rsid w:val="00C87620"/>
    <w:rsid w:val="00C87817"/>
    <w:rsid w:val="00C87AE1"/>
    <w:rsid w:val="00C900E0"/>
    <w:rsid w:val="00C9023D"/>
    <w:rsid w:val="00C902FB"/>
    <w:rsid w:val="00C90404"/>
    <w:rsid w:val="00C9068E"/>
    <w:rsid w:val="00C909E0"/>
    <w:rsid w:val="00C90B0D"/>
    <w:rsid w:val="00C90BB0"/>
    <w:rsid w:val="00C91249"/>
    <w:rsid w:val="00C912BC"/>
    <w:rsid w:val="00C916AE"/>
    <w:rsid w:val="00C9180B"/>
    <w:rsid w:val="00C9188D"/>
    <w:rsid w:val="00C91EA4"/>
    <w:rsid w:val="00C9222D"/>
    <w:rsid w:val="00C92343"/>
    <w:rsid w:val="00C924A4"/>
    <w:rsid w:val="00C9250F"/>
    <w:rsid w:val="00C926A9"/>
    <w:rsid w:val="00C929AB"/>
    <w:rsid w:val="00C929B5"/>
    <w:rsid w:val="00C929DD"/>
    <w:rsid w:val="00C92BF6"/>
    <w:rsid w:val="00C931A3"/>
    <w:rsid w:val="00C93276"/>
    <w:rsid w:val="00C9386E"/>
    <w:rsid w:val="00C938EA"/>
    <w:rsid w:val="00C93F0C"/>
    <w:rsid w:val="00C940DE"/>
    <w:rsid w:val="00C941C8"/>
    <w:rsid w:val="00C956D5"/>
    <w:rsid w:val="00C9596C"/>
    <w:rsid w:val="00C959B4"/>
    <w:rsid w:val="00C95A92"/>
    <w:rsid w:val="00C95C2B"/>
    <w:rsid w:val="00C95C48"/>
    <w:rsid w:val="00C95C4C"/>
    <w:rsid w:val="00C95C9B"/>
    <w:rsid w:val="00C95D40"/>
    <w:rsid w:val="00C95D41"/>
    <w:rsid w:val="00C95DDF"/>
    <w:rsid w:val="00C9612C"/>
    <w:rsid w:val="00C961A8"/>
    <w:rsid w:val="00C96377"/>
    <w:rsid w:val="00C9646F"/>
    <w:rsid w:val="00C96B49"/>
    <w:rsid w:val="00C970FF"/>
    <w:rsid w:val="00C97266"/>
    <w:rsid w:val="00C972FE"/>
    <w:rsid w:val="00C9771F"/>
    <w:rsid w:val="00C97D2F"/>
    <w:rsid w:val="00CA009C"/>
    <w:rsid w:val="00CA0250"/>
    <w:rsid w:val="00CA0262"/>
    <w:rsid w:val="00CA03EC"/>
    <w:rsid w:val="00CA0B4F"/>
    <w:rsid w:val="00CA100B"/>
    <w:rsid w:val="00CA1D3C"/>
    <w:rsid w:val="00CA217B"/>
    <w:rsid w:val="00CA245E"/>
    <w:rsid w:val="00CA272F"/>
    <w:rsid w:val="00CA2921"/>
    <w:rsid w:val="00CA2A37"/>
    <w:rsid w:val="00CA2D8E"/>
    <w:rsid w:val="00CA2ED3"/>
    <w:rsid w:val="00CA3312"/>
    <w:rsid w:val="00CA3621"/>
    <w:rsid w:val="00CA36DE"/>
    <w:rsid w:val="00CA4657"/>
    <w:rsid w:val="00CA47E7"/>
    <w:rsid w:val="00CA4929"/>
    <w:rsid w:val="00CA4ACB"/>
    <w:rsid w:val="00CA4B18"/>
    <w:rsid w:val="00CA4CB1"/>
    <w:rsid w:val="00CA4F9E"/>
    <w:rsid w:val="00CA5354"/>
    <w:rsid w:val="00CA5539"/>
    <w:rsid w:val="00CA568E"/>
    <w:rsid w:val="00CA575B"/>
    <w:rsid w:val="00CA576A"/>
    <w:rsid w:val="00CA5C8D"/>
    <w:rsid w:val="00CA6523"/>
    <w:rsid w:val="00CA6532"/>
    <w:rsid w:val="00CA67BF"/>
    <w:rsid w:val="00CA68EB"/>
    <w:rsid w:val="00CA6944"/>
    <w:rsid w:val="00CA6A66"/>
    <w:rsid w:val="00CA6B9A"/>
    <w:rsid w:val="00CA6D07"/>
    <w:rsid w:val="00CA6E00"/>
    <w:rsid w:val="00CA6EE1"/>
    <w:rsid w:val="00CA7026"/>
    <w:rsid w:val="00CA715F"/>
    <w:rsid w:val="00CA71B6"/>
    <w:rsid w:val="00CA7255"/>
    <w:rsid w:val="00CA733B"/>
    <w:rsid w:val="00CA748D"/>
    <w:rsid w:val="00CA7844"/>
    <w:rsid w:val="00CA7BB9"/>
    <w:rsid w:val="00CA7CC1"/>
    <w:rsid w:val="00CA7CC5"/>
    <w:rsid w:val="00CB011F"/>
    <w:rsid w:val="00CB024D"/>
    <w:rsid w:val="00CB0309"/>
    <w:rsid w:val="00CB05C8"/>
    <w:rsid w:val="00CB0756"/>
    <w:rsid w:val="00CB0759"/>
    <w:rsid w:val="00CB08FE"/>
    <w:rsid w:val="00CB0BC2"/>
    <w:rsid w:val="00CB0BE2"/>
    <w:rsid w:val="00CB0C49"/>
    <w:rsid w:val="00CB0DD6"/>
    <w:rsid w:val="00CB1340"/>
    <w:rsid w:val="00CB144F"/>
    <w:rsid w:val="00CB18F5"/>
    <w:rsid w:val="00CB1AEE"/>
    <w:rsid w:val="00CB1BAB"/>
    <w:rsid w:val="00CB1BB2"/>
    <w:rsid w:val="00CB1CEB"/>
    <w:rsid w:val="00CB277E"/>
    <w:rsid w:val="00CB2CE2"/>
    <w:rsid w:val="00CB2DF3"/>
    <w:rsid w:val="00CB2E08"/>
    <w:rsid w:val="00CB3129"/>
    <w:rsid w:val="00CB34B4"/>
    <w:rsid w:val="00CB3889"/>
    <w:rsid w:val="00CB3980"/>
    <w:rsid w:val="00CB3D72"/>
    <w:rsid w:val="00CB3E5C"/>
    <w:rsid w:val="00CB451E"/>
    <w:rsid w:val="00CB466D"/>
    <w:rsid w:val="00CB4866"/>
    <w:rsid w:val="00CB4A8B"/>
    <w:rsid w:val="00CB4E56"/>
    <w:rsid w:val="00CB56FE"/>
    <w:rsid w:val="00CB582D"/>
    <w:rsid w:val="00CB5AF9"/>
    <w:rsid w:val="00CB5C72"/>
    <w:rsid w:val="00CB60F4"/>
    <w:rsid w:val="00CB6376"/>
    <w:rsid w:val="00CB684F"/>
    <w:rsid w:val="00CB69DA"/>
    <w:rsid w:val="00CB6E35"/>
    <w:rsid w:val="00CB739B"/>
    <w:rsid w:val="00CB74A5"/>
    <w:rsid w:val="00CB7B4F"/>
    <w:rsid w:val="00CC04A6"/>
    <w:rsid w:val="00CC07D6"/>
    <w:rsid w:val="00CC0AFE"/>
    <w:rsid w:val="00CC100D"/>
    <w:rsid w:val="00CC1074"/>
    <w:rsid w:val="00CC10A3"/>
    <w:rsid w:val="00CC11B7"/>
    <w:rsid w:val="00CC13E3"/>
    <w:rsid w:val="00CC161E"/>
    <w:rsid w:val="00CC1A8B"/>
    <w:rsid w:val="00CC1DC5"/>
    <w:rsid w:val="00CC2430"/>
    <w:rsid w:val="00CC2550"/>
    <w:rsid w:val="00CC268F"/>
    <w:rsid w:val="00CC26FD"/>
    <w:rsid w:val="00CC2773"/>
    <w:rsid w:val="00CC285A"/>
    <w:rsid w:val="00CC2AA4"/>
    <w:rsid w:val="00CC2BAA"/>
    <w:rsid w:val="00CC2DE1"/>
    <w:rsid w:val="00CC2E5E"/>
    <w:rsid w:val="00CC2ED7"/>
    <w:rsid w:val="00CC338B"/>
    <w:rsid w:val="00CC3905"/>
    <w:rsid w:val="00CC3AF2"/>
    <w:rsid w:val="00CC3F9D"/>
    <w:rsid w:val="00CC45A4"/>
    <w:rsid w:val="00CC47D8"/>
    <w:rsid w:val="00CC480C"/>
    <w:rsid w:val="00CC4D51"/>
    <w:rsid w:val="00CC4EDB"/>
    <w:rsid w:val="00CC66CF"/>
    <w:rsid w:val="00CC6787"/>
    <w:rsid w:val="00CC68B4"/>
    <w:rsid w:val="00CC6C8F"/>
    <w:rsid w:val="00CC6CE4"/>
    <w:rsid w:val="00CC72DC"/>
    <w:rsid w:val="00CC743D"/>
    <w:rsid w:val="00CC763D"/>
    <w:rsid w:val="00CC7A10"/>
    <w:rsid w:val="00CC7CF6"/>
    <w:rsid w:val="00CC7E7B"/>
    <w:rsid w:val="00CD0EAB"/>
    <w:rsid w:val="00CD13A5"/>
    <w:rsid w:val="00CD147E"/>
    <w:rsid w:val="00CD1821"/>
    <w:rsid w:val="00CD18A7"/>
    <w:rsid w:val="00CD19E3"/>
    <w:rsid w:val="00CD22F7"/>
    <w:rsid w:val="00CD2444"/>
    <w:rsid w:val="00CD2873"/>
    <w:rsid w:val="00CD2BB3"/>
    <w:rsid w:val="00CD2BDF"/>
    <w:rsid w:val="00CD2C97"/>
    <w:rsid w:val="00CD2F14"/>
    <w:rsid w:val="00CD3144"/>
    <w:rsid w:val="00CD3630"/>
    <w:rsid w:val="00CD3A94"/>
    <w:rsid w:val="00CD40F0"/>
    <w:rsid w:val="00CD40F1"/>
    <w:rsid w:val="00CD41D1"/>
    <w:rsid w:val="00CD4390"/>
    <w:rsid w:val="00CD486D"/>
    <w:rsid w:val="00CD4D6C"/>
    <w:rsid w:val="00CD4EBB"/>
    <w:rsid w:val="00CD52B6"/>
    <w:rsid w:val="00CD5813"/>
    <w:rsid w:val="00CD5E58"/>
    <w:rsid w:val="00CD602F"/>
    <w:rsid w:val="00CD6071"/>
    <w:rsid w:val="00CD62BB"/>
    <w:rsid w:val="00CD6322"/>
    <w:rsid w:val="00CD63BD"/>
    <w:rsid w:val="00CD6476"/>
    <w:rsid w:val="00CD6B57"/>
    <w:rsid w:val="00CD6D28"/>
    <w:rsid w:val="00CD7032"/>
    <w:rsid w:val="00CD7275"/>
    <w:rsid w:val="00CD788F"/>
    <w:rsid w:val="00CD7DEB"/>
    <w:rsid w:val="00CD7FB6"/>
    <w:rsid w:val="00CE0449"/>
    <w:rsid w:val="00CE0637"/>
    <w:rsid w:val="00CE078C"/>
    <w:rsid w:val="00CE0892"/>
    <w:rsid w:val="00CE0BAB"/>
    <w:rsid w:val="00CE0C84"/>
    <w:rsid w:val="00CE0DE1"/>
    <w:rsid w:val="00CE129F"/>
    <w:rsid w:val="00CE153D"/>
    <w:rsid w:val="00CE1733"/>
    <w:rsid w:val="00CE179E"/>
    <w:rsid w:val="00CE1F70"/>
    <w:rsid w:val="00CE202B"/>
    <w:rsid w:val="00CE21C9"/>
    <w:rsid w:val="00CE2727"/>
    <w:rsid w:val="00CE279D"/>
    <w:rsid w:val="00CE27AB"/>
    <w:rsid w:val="00CE2A2C"/>
    <w:rsid w:val="00CE2B59"/>
    <w:rsid w:val="00CE3229"/>
    <w:rsid w:val="00CE32B8"/>
    <w:rsid w:val="00CE346B"/>
    <w:rsid w:val="00CE3A2B"/>
    <w:rsid w:val="00CE42A0"/>
    <w:rsid w:val="00CE441B"/>
    <w:rsid w:val="00CE4447"/>
    <w:rsid w:val="00CE46F4"/>
    <w:rsid w:val="00CE4711"/>
    <w:rsid w:val="00CE4721"/>
    <w:rsid w:val="00CE4AC1"/>
    <w:rsid w:val="00CE4B67"/>
    <w:rsid w:val="00CE4BC2"/>
    <w:rsid w:val="00CE4EC1"/>
    <w:rsid w:val="00CE5963"/>
    <w:rsid w:val="00CE5A18"/>
    <w:rsid w:val="00CE5C64"/>
    <w:rsid w:val="00CE5D26"/>
    <w:rsid w:val="00CE5D67"/>
    <w:rsid w:val="00CE5FDF"/>
    <w:rsid w:val="00CE61BF"/>
    <w:rsid w:val="00CE61F9"/>
    <w:rsid w:val="00CE6202"/>
    <w:rsid w:val="00CE68C6"/>
    <w:rsid w:val="00CE6A0F"/>
    <w:rsid w:val="00CE6B61"/>
    <w:rsid w:val="00CE6BF8"/>
    <w:rsid w:val="00CE716A"/>
    <w:rsid w:val="00CE7284"/>
    <w:rsid w:val="00CE745A"/>
    <w:rsid w:val="00CE7A75"/>
    <w:rsid w:val="00CE7CE9"/>
    <w:rsid w:val="00CE7F37"/>
    <w:rsid w:val="00CF016B"/>
    <w:rsid w:val="00CF01C3"/>
    <w:rsid w:val="00CF026B"/>
    <w:rsid w:val="00CF03E6"/>
    <w:rsid w:val="00CF0CEE"/>
    <w:rsid w:val="00CF1377"/>
    <w:rsid w:val="00CF147A"/>
    <w:rsid w:val="00CF1684"/>
    <w:rsid w:val="00CF168B"/>
    <w:rsid w:val="00CF1990"/>
    <w:rsid w:val="00CF19C6"/>
    <w:rsid w:val="00CF19DF"/>
    <w:rsid w:val="00CF1ADC"/>
    <w:rsid w:val="00CF2026"/>
    <w:rsid w:val="00CF20C2"/>
    <w:rsid w:val="00CF2587"/>
    <w:rsid w:val="00CF25D0"/>
    <w:rsid w:val="00CF2669"/>
    <w:rsid w:val="00CF2699"/>
    <w:rsid w:val="00CF26ED"/>
    <w:rsid w:val="00CF2718"/>
    <w:rsid w:val="00CF2A3C"/>
    <w:rsid w:val="00CF2BC6"/>
    <w:rsid w:val="00CF2EAF"/>
    <w:rsid w:val="00CF3537"/>
    <w:rsid w:val="00CF35FC"/>
    <w:rsid w:val="00CF366F"/>
    <w:rsid w:val="00CF3C0E"/>
    <w:rsid w:val="00CF3DAB"/>
    <w:rsid w:val="00CF422B"/>
    <w:rsid w:val="00CF44CB"/>
    <w:rsid w:val="00CF4714"/>
    <w:rsid w:val="00CF4728"/>
    <w:rsid w:val="00CF524F"/>
    <w:rsid w:val="00CF55BA"/>
    <w:rsid w:val="00CF563B"/>
    <w:rsid w:val="00CF5974"/>
    <w:rsid w:val="00CF5A99"/>
    <w:rsid w:val="00CF5BD1"/>
    <w:rsid w:val="00CF5BD8"/>
    <w:rsid w:val="00CF5D12"/>
    <w:rsid w:val="00CF61FE"/>
    <w:rsid w:val="00CF630F"/>
    <w:rsid w:val="00CF6BD2"/>
    <w:rsid w:val="00CF6C72"/>
    <w:rsid w:val="00CF6E38"/>
    <w:rsid w:val="00CF72D1"/>
    <w:rsid w:val="00CF7370"/>
    <w:rsid w:val="00CF7464"/>
    <w:rsid w:val="00CF74BF"/>
    <w:rsid w:val="00CF759A"/>
    <w:rsid w:val="00CF75AD"/>
    <w:rsid w:val="00CF7C2C"/>
    <w:rsid w:val="00CF7CB3"/>
    <w:rsid w:val="00CF7FC4"/>
    <w:rsid w:val="00D001A5"/>
    <w:rsid w:val="00D00813"/>
    <w:rsid w:val="00D00871"/>
    <w:rsid w:val="00D00898"/>
    <w:rsid w:val="00D0089D"/>
    <w:rsid w:val="00D008ED"/>
    <w:rsid w:val="00D0090C"/>
    <w:rsid w:val="00D00A8C"/>
    <w:rsid w:val="00D0104F"/>
    <w:rsid w:val="00D0107B"/>
    <w:rsid w:val="00D010FF"/>
    <w:rsid w:val="00D0123C"/>
    <w:rsid w:val="00D014B4"/>
    <w:rsid w:val="00D01F1F"/>
    <w:rsid w:val="00D01F2D"/>
    <w:rsid w:val="00D01FB2"/>
    <w:rsid w:val="00D0239A"/>
    <w:rsid w:val="00D025C5"/>
    <w:rsid w:val="00D0261F"/>
    <w:rsid w:val="00D02672"/>
    <w:rsid w:val="00D0293D"/>
    <w:rsid w:val="00D0296D"/>
    <w:rsid w:val="00D02D1E"/>
    <w:rsid w:val="00D02EF1"/>
    <w:rsid w:val="00D02FB9"/>
    <w:rsid w:val="00D038DF"/>
    <w:rsid w:val="00D04040"/>
    <w:rsid w:val="00D04283"/>
    <w:rsid w:val="00D043EE"/>
    <w:rsid w:val="00D04793"/>
    <w:rsid w:val="00D04819"/>
    <w:rsid w:val="00D04A4E"/>
    <w:rsid w:val="00D050BB"/>
    <w:rsid w:val="00D0530F"/>
    <w:rsid w:val="00D0556C"/>
    <w:rsid w:val="00D059CE"/>
    <w:rsid w:val="00D05D9C"/>
    <w:rsid w:val="00D05EAF"/>
    <w:rsid w:val="00D0614E"/>
    <w:rsid w:val="00D065DD"/>
    <w:rsid w:val="00D06BCB"/>
    <w:rsid w:val="00D073BD"/>
    <w:rsid w:val="00D07467"/>
    <w:rsid w:val="00D07D54"/>
    <w:rsid w:val="00D10102"/>
    <w:rsid w:val="00D10892"/>
    <w:rsid w:val="00D109B4"/>
    <w:rsid w:val="00D109B6"/>
    <w:rsid w:val="00D109B9"/>
    <w:rsid w:val="00D109BA"/>
    <w:rsid w:val="00D10EAD"/>
    <w:rsid w:val="00D10F3B"/>
    <w:rsid w:val="00D110BF"/>
    <w:rsid w:val="00D11DE2"/>
    <w:rsid w:val="00D11E71"/>
    <w:rsid w:val="00D11EFB"/>
    <w:rsid w:val="00D1275B"/>
    <w:rsid w:val="00D12B2C"/>
    <w:rsid w:val="00D12B41"/>
    <w:rsid w:val="00D13074"/>
    <w:rsid w:val="00D13826"/>
    <w:rsid w:val="00D1392B"/>
    <w:rsid w:val="00D13ADD"/>
    <w:rsid w:val="00D13C24"/>
    <w:rsid w:val="00D143AA"/>
    <w:rsid w:val="00D1446A"/>
    <w:rsid w:val="00D1449B"/>
    <w:rsid w:val="00D149F8"/>
    <w:rsid w:val="00D14BE4"/>
    <w:rsid w:val="00D14D4B"/>
    <w:rsid w:val="00D14E00"/>
    <w:rsid w:val="00D14F74"/>
    <w:rsid w:val="00D152B2"/>
    <w:rsid w:val="00D1538A"/>
    <w:rsid w:val="00D16781"/>
    <w:rsid w:val="00D1680D"/>
    <w:rsid w:val="00D16BEE"/>
    <w:rsid w:val="00D16F90"/>
    <w:rsid w:val="00D17122"/>
    <w:rsid w:val="00D1755E"/>
    <w:rsid w:val="00D177BD"/>
    <w:rsid w:val="00D17802"/>
    <w:rsid w:val="00D1786A"/>
    <w:rsid w:val="00D1795C"/>
    <w:rsid w:val="00D17A7A"/>
    <w:rsid w:val="00D17AE2"/>
    <w:rsid w:val="00D17C2B"/>
    <w:rsid w:val="00D17D15"/>
    <w:rsid w:val="00D20013"/>
    <w:rsid w:val="00D20023"/>
    <w:rsid w:val="00D20CAD"/>
    <w:rsid w:val="00D20DC6"/>
    <w:rsid w:val="00D20EBA"/>
    <w:rsid w:val="00D20EEC"/>
    <w:rsid w:val="00D20F07"/>
    <w:rsid w:val="00D20F76"/>
    <w:rsid w:val="00D215F4"/>
    <w:rsid w:val="00D2166F"/>
    <w:rsid w:val="00D218A7"/>
    <w:rsid w:val="00D2198E"/>
    <w:rsid w:val="00D21A81"/>
    <w:rsid w:val="00D21B1D"/>
    <w:rsid w:val="00D21C75"/>
    <w:rsid w:val="00D21D4B"/>
    <w:rsid w:val="00D21F07"/>
    <w:rsid w:val="00D21FB1"/>
    <w:rsid w:val="00D22043"/>
    <w:rsid w:val="00D220A2"/>
    <w:rsid w:val="00D230D2"/>
    <w:rsid w:val="00D23207"/>
    <w:rsid w:val="00D2344D"/>
    <w:rsid w:val="00D234E6"/>
    <w:rsid w:val="00D23910"/>
    <w:rsid w:val="00D239C4"/>
    <w:rsid w:val="00D241C2"/>
    <w:rsid w:val="00D2421B"/>
    <w:rsid w:val="00D243A4"/>
    <w:rsid w:val="00D24814"/>
    <w:rsid w:val="00D249E3"/>
    <w:rsid w:val="00D24C3F"/>
    <w:rsid w:val="00D24F0F"/>
    <w:rsid w:val="00D2506E"/>
    <w:rsid w:val="00D25207"/>
    <w:rsid w:val="00D25801"/>
    <w:rsid w:val="00D25A04"/>
    <w:rsid w:val="00D25CE9"/>
    <w:rsid w:val="00D25F69"/>
    <w:rsid w:val="00D260A6"/>
    <w:rsid w:val="00D26196"/>
    <w:rsid w:val="00D26572"/>
    <w:rsid w:val="00D26718"/>
    <w:rsid w:val="00D26CEB"/>
    <w:rsid w:val="00D26D8D"/>
    <w:rsid w:val="00D26DCE"/>
    <w:rsid w:val="00D26ECA"/>
    <w:rsid w:val="00D2739D"/>
    <w:rsid w:val="00D274CF"/>
    <w:rsid w:val="00D278DE"/>
    <w:rsid w:val="00D27DA6"/>
    <w:rsid w:val="00D27E5A"/>
    <w:rsid w:val="00D27ED2"/>
    <w:rsid w:val="00D30686"/>
    <w:rsid w:val="00D30771"/>
    <w:rsid w:val="00D307FA"/>
    <w:rsid w:val="00D3080E"/>
    <w:rsid w:val="00D3094E"/>
    <w:rsid w:val="00D31216"/>
    <w:rsid w:val="00D312E3"/>
    <w:rsid w:val="00D3140C"/>
    <w:rsid w:val="00D31859"/>
    <w:rsid w:val="00D3185B"/>
    <w:rsid w:val="00D31D39"/>
    <w:rsid w:val="00D322AA"/>
    <w:rsid w:val="00D32315"/>
    <w:rsid w:val="00D32AB8"/>
    <w:rsid w:val="00D32EEA"/>
    <w:rsid w:val="00D33270"/>
    <w:rsid w:val="00D33401"/>
    <w:rsid w:val="00D3380E"/>
    <w:rsid w:val="00D33A79"/>
    <w:rsid w:val="00D33C53"/>
    <w:rsid w:val="00D33C77"/>
    <w:rsid w:val="00D3414A"/>
    <w:rsid w:val="00D3454E"/>
    <w:rsid w:val="00D345E4"/>
    <w:rsid w:val="00D34B2C"/>
    <w:rsid w:val="00D34D62"/>
    <w:rsid w:val="00D34EB8"/>
    <w:rsid w:val="00D351AB"/>
    <w:rsid w:val="00D354AF"/>
    <w:rsid w:val="00D356B5"/>
    <w:rsid w:val="00D35AF9"/>
    <w:rsid w:val="00D36006"/>
    <w:rsid w:val="00D361C4"/>
    <w:rsid w:val="00D36342"/>
    <w:rsid w:val="00D367AB"/>
    <w:rsid w:val="00D36986"/>
    <w:rsid w:val="00D36BCF"/>
    <w:rsid w:val="00D36C63"/>
    <w:rsid w:val="00D370C0"/>
    <w:rsid w:val="00D370CE"/>
    <w:rsid w:val="00D37151"/>
    <w:rsid w:val="00D37697"/>
    <w:rsid w:val="00D379AA"/>
    <w:rsid w:val="00D37BD9"/>
    <w:rsid w:val="00D37E6B"/>
    <w:rsid w:val="00D37EA5"/>
    <w:rsid w:val="00D401EB"/>
    <w:rsid w:val="00D40756"/>
    <w:rsid w:val="00D40878"/>
    <w:rsid w:val="00D40BEC"/>
    <w:rsid w:val="00D40C36"/>
    <w:rsid w:val="00D40E9B"/>
    <w:rsid w:val="00D4128C"/>
    <w:rsid w:val="00D414EC"/>
    <w:rsid w:val="00D415FC"/>
    <w:rsid w:val="00D41A31"/>
    <w:rsid w:val="00D41B16"/>
    <w:rsid w:val="00D41D9E"/>
    <w:rsid w:val="00D41DF8"/>
    <w:rsid w:val="00D4227D"/>
    <w:rsid w:val="00D427E4"/>
    <w:rsid w:val="00D42957"/>
    <w:rsid w:val="00D429E4"/>
    <w:rsid w:val="00D42C30"/>
    <w:rsid w:val="00D42D1A"/>
    <w:rsid w:val="00D42F71"/>
    <w:rsid w:val="00D43103"/>
    <w:rsid w:val="00D4318B"/>
    <w:rsid w:val="00D434AE"/>
    <w:rsid w:val="00D435E9"/>
    <w:rsid w:val="00D43E87"/>
    <w:rsid w:val="00D43F2D"/>
    <w:rsid w:val="00D440CC"/>
    <w:rsid w:val="00D443F5"/>
    <w:rsid w:val="00D445A3"/>
    <w:rsid w:val="00D44686"/>
    <w:rsid w:val="00D4493A"/>
    <w:rsid w:val="00D44D11"/>
    <w:rsid w:val="00D44E10"/>
    <w:rsid w:val="00D44E7B"/>
    <w:rsid w:val="00D44EA8"/>
    <w:rsid w:val="00D44EEF"/>
    <w:rsid w:val="00D44F6A"/>
    <w:rsid w:val="00D450EF"/>
    <w:rsid w:val="00D45193"/>
    <w:rsid w:val="00D451A3"/>
    <w:rsid w:val="00D451B4"/>
    <w:rsid w:val="00D452DD"/>
    <w:rsid w:val="00D45482"/>
    <w:rsid w:val="00D4552A"/>
    <w:rsid w:val="00D45B0B"/>
    <w:rsid w:val="00D45CC7"/>
    <w:rsid w:val="00D45CDF"/>
    <w:rsid w:val="00D45DEC"/>
    <w:rsid w:val="00D4610B"/>
    <w:rsid w:val="00D46213"/>
    <w:rsid w:val="00D46397"/>
    <w:rsid w:val="00D46452"/>
    <w:rsid w:val="00D46718"/>
    <w:rsid w:val="00D46811"/>
    <w:rsid w:val="00D4686B"/>
    <w:rsid w:val="00D46E7F"/>
    <w:rsid w:val="00D46FE8"/>
    <w:rsid w:val="00D4708F"/>
    <w:rsid w:val="00D47463"/>
    <w:rsid w:val="00D476D7"/>
    <w:rsid w:val="00D47947"/>
    <w:rsid w:val="00D4798C"/>
    <w:rsid w:val="00D47E96"/>
    <w:rsid w:val="00D5041B"/>
    <w:rsid w:val="00D50750"/>
    <w:rsid w:val="00D50830"/>
    <w:rsid w:val="00D50A42"/>
    <w:rsid w:val="00D50DFD"/>
    <w:rsid w:val="00D50E27"/>
    <w:rsid w:val="00D50F04"/>
    <w:rsid w:val="00D50F63"/>
    <w:rsid w:val="00D50FA4"/>
    <w:rsid w:val="00D5107E"/>
    <w:rsid w:val="00D51211"/>
    <w:rsid w:val="00D51951"/>
    <w:rsid w:val="00D51A62"/>
    <w:rsid w:val="00D51B01"/>
    <w:rsid w:val="00D51B99"/>
    <w:rsid w:val="00D51E67"/>
    <w:rsid w:val="00D5204D"/>
    <w:rsid w:val="00D5205D"/>
    <w:rsid w:val="00D52305"/>
    <w:rsid w:val="00D5292D"/>
    <w:rsid w:val="00D52B30"/>
    <w:rsid w:val="00D52D90"/>
    <w:rsid w:val="00D53029"/>
    <w:rsid w:val="00D53126"/>
    <w:rsid w:val="00D533E4"/>
    <w:rsid w:val="00D53577"/>
    <w:rsid w:val="00D53651"/>
    <w:rsid w:val="00D5371B"/>
    <w:rsid w:val="00D5397B"/>
    <w:rsid w:val="00D539F0"/>
    <w:rsid w:val="00D53D2C"/>
    <w:rsid w:val="00D53EDC"/>
    <w:rsid w:val="00D54121"/>
    <w:rsid w:val="00D5438B"/>
    <w:rsid w:val="00D54494"/>
    <w:rsid w:val="00D546E5"/>
    <w:rsid w:val="00D5475E"/>
    <w:rsid w:val="00D54859"/>
    <w:rsid w:val="00D54B16"/>
    <w:rsid w:val="00D54C6E"/>
    <w:rsid w:val="00D54E72"/>
    <w:rsid w:val="00D54EBF"/>
    <w:rsid w:val="00D54F06"/>
    <w:rsid w:val="00D550C1"/>
    <w:rsid w:val="00D55185"/>
    <w:rsid w:val="00D55311"/>
    <w:rsid w:val="00D5542A"/>
    <w:rsid w:val="00D557A0"/>
    <w:rsid w:val="00D55B0F"/>
    <w:rsid w:val="00D55E8B"/>
    <w:rsid w:val="00D55F6D"/>
    <w:rsid w:val="00D56107"/>
    <w:rsid w:val="00D5621A"/>
    <w:rsid w:val="00D5623C"/>
    <w:rsid w:val="00D566A0"/>
    <w:rsid w:val="00D5674C"/>
    <w:rsid w:val="00D56A09"/>
    <w:rsid w:val="00D56CA2"/>
    <w:rsid w:val="00D56D84"/>
    <w:rsid w:val="00D56D94"/>
    <w:rsid w:val="00D573C2"/>
    <w:rsid w:val="00D5746D"/>
    <w:rsid w:val="00D57937"/>
    <w:rsid w:val="00D57D41"/>
    <w:rsid w:val="00D57D4C"/>
    <w:rsid w:val="00D57F85"/>
    <w:rsid w:val="00D60498"/>
    <w:rsid w:val="00D608B6"/>
    <w:rsid w:val="00D609EA"/>
    <w:rsid w:val="00D60A6B"/>
    <w:rsid w:val="00D60D12"/>
    <w:rsid w:val="00D60F0E"/>
    <w:rsid w:val="00D612FA"/>
    <w:rsid w:val="00D61ADB"/>
    <w:rsid w:val="00D61B3F"/>
    <w:rsid w:val="00D61E5D"/>
    <w:rsid w:val="00D620B7"/>
    <w:rsid w:val="00D6225C"/>
    <w:rsid w:val="00D62A91"/>
    <w:rsid w:val="00D62C05"/>
    <w:rsid w:val="00D62D7C"/>
    <w:rsid w:val="00D62E54"/>
    <w:rsid w:val="00D62F93"/>
    <w:rsid w:val="00D631C5"/>
    <w:rsid w:val="00D633E4"/>
    <w:rsid w:val="00D6342E"/>
    <w:rsid w:val="00D6346B"/>
    <w:rsid w:val="00D63B16"/>
    <w:rsid w:val="00D63BAE"/>
    <w:rsid w:val="00D643C3"/>
    <w:rsid w:val="00D64B02"/>
    <w:rsid w:val="00D65280"/>
    <w:rsid w:val="00D653EB"/>
    <w:rsid w:val="00D65A83"/>
    <w:rsid w:val="00D6709D"/>
    <w:rsid w:val="00D671C6"/>
    <w:rsid w:val="00D674B9"/>
    <w:rsid w:val="00D674C3"/>
    <w:rsid w:val="00D6782C"/>
    <w:rsid w:val="00D67B56"/>
    <w:rsid w:val="00D67C5F"/>
    <w:rsid w:val="00D67F34"/>
    <w:rsid w:val="00D67FBE"/>
    <w:rsid w:val="00D700C6"/>
    <w:rsid w:val="00D707E8"/>
    <w:rsid w:val="00D70B6F"/>
    <w:rsid w:val="00D70D4A"/>
    <w:rsid w:val="00D70DC7"/>
    <w:rsid w:val="00D71371"/>
    <w:rsid w:val="00D71664"/>
    <w:rsid w:val="00D71884"/>
    <w:rsid w:val="00D71A60"/>
    <w:rsid w:val="00D71CB9"/>
    <w:rsid w:val="00D71EF8"/>
    <w:rsid w:val="00D72367"/>
    <w:rsid w:val="00D723B1"/>
    <w:rsid w:val="00D724EC"/>
    <w:rsid w:val="00D729C1"/>
    <w:rsid w:val="00D73323"/>
    <w:rsid w:val="00D7348D"/>
    <w:rsid w:val="00D7352D"/>
    <w:rsid w:val="00D7384C"/>
    <w:rsid w:val="00D73A45"/>
    <w:rsid w:val="00D73F2A"/>
    <w:rsid w:val="00D74039"/>
    <w:rsid w:val="00D7418B"/>
    <w:rsid w:val="00D741B1"/>
    <w:rsid w:val="00D7489C"/>
    <w:rsid w:val="00D74BD9"/>
    <w:rsid w:val="00D74E0D"/>
    <w:rsid w:val="00D7530A"/>
    <w:rsid w:val="00D75523"/>
    <w:rsid w:val="00D75B20"/>
    <w:rsid w:val="00D75C28"/>
    <w:rsid w:val="00D75D3A"/>
    <w:rsid w:val="00D7680D"/>
    <w:rsid w:val="00D76AD1"/>
    <w:rsid w:val="00D76D71"/>
    <w:rsid w:val="00D76DD5"/>
    <w:rsid w:val="00D77094"/>
    <w:rsid w:val="00D771BE"/>
    <w:rsid w:val="00D77504"/>
    <w:rsid w:val="00D7767F"/>
    <w:rsid w:val="00D776AF"/>
    <w:rsid w:val="00D7780D"/>
    <w:rsid w:val="00D7793D"/>
    <w:rsid w:val="00D77969"/>
    <w:rsid w:val="00D779C7"/>
    <w:rsid w:val="00D77B30"/>
    <w:rsid w:val="00D77D4B"/>
    <w:rsid w:val="00D77ECF"/>
    <w:rsid w:val="00D80094"/>
    <w:rsid w:val="00D801A5"/>
    <w:rsid w:val="00D8035C"/>
    <w:rsid w:val="00D803A8"/>
    <w:rsid w:val="00D80451"/>
    <w:rsid w:val="00D807BF"/>
    <w:rsid w:val="00D80FEB"/>
    <w:rsid w:val="00D8139C"/>
    <w:rsid w:val="00D813F1"/>
    <w:rsid w:val="00D8172F"/>
    <w:rsid w:val="00D817D7"/>
    <w:rsid w:val="00D81D97"/>
    <w:rsid w:val="00D81F83"/>
    <w:rsid w:val="00D81FBF"/>
    <w:rsid w:val="00D8227A"/>
    <w:rsid w:val="00D82590"/>
    <w:rsid w:val="00D82717"/>
    <w:rsid w:val="00D8291E"/>
    <w:rsid w:val="00D829D1"/>
    <w:rsid w:val="00D82B84"/>
    <w:rsid w:val="00D82D86"/>
    <w:rsid w:val="00D82E8B"/>
    <w:rsid w:val="00D8321A"/>
    <w:rsid w:val="00D833DA"/>
    <w:rsid w:val="00D83769"/>
    <w:rsid w:val="00D838BD"/>
    <w:rsid w:val="00D83E24"/>
    <w:rsid w:val="00D83EFC"/>
    <w:rsid w:val="00D84211"/>
    <w:rsid w:val="00D843B4"/>
    <w:rsid w:val="00D8444E"/>
    <w:rsid w:val="00D8453E"/>
    <w:rsid w:val="00D845BD"/>
    <w:rsid w:val="00D847AA"/>
    <w:rsid w:val="00D84BF5"/>
    <w:rsid w:val="00D84CFF"/>
    <w:rsid w:val="00D84E0E"/>
    <w:rsid w:val="00D8511A"/>
    <w:rsid w:val="00D8524F"/>
    <w:rsid w:val="00D8532A"/>
    <w:rsid w:val="00D853FD"/>
    <w:rsid w:val="00D854F1"/>
    <w:rsid w:val="00D855DE"/>
    <w:rsid w:val="00D8594B"/>
    <w:rsid w:val="00D85A83"/>
    <w:rsid w:val="00D85C88"/>
    <w:rsid w:val="00D85CE9"/>
    <w:rsid w:val="00D85CF9"/>
    <w:rsid w:val="00D85F2C"/>
    <w:rsid w:val="00D860C6"/>
    <w:rsid w:val="00D863C8"/>
    <w:rsid w:val="00D864E3"/>
    <w:rsid w:val="00D866AF"/>
    <w:rsid w:val="00D86701"/>
    <w:rsid w:val="00D86DB7"/>
    <w:rsid w:val="00D86E74"/>
    <w:rsid w:val="00D86FCF"/>
    <w:rsid w:val="00D86FE8"/>
    <w:rsid w:val="00D87032"/>
    <w:rsid w:val="00D8718B"/>
    <w:rsid w:val="00D871E0"/>
    <w:rsid w:val="00D87345"/>
    <w:rsid w:val="00D87888"/>
    <w:rsid w:val="00D87BB5"/>
    <w:rsid w:val="00D87C4A"/>
    <w:rsid w:val="00D900D0"/>
    <w:rsid w:val="00D901D7"/>
    <w:rsid w:val="00D9039E"/>
    <w:rsid w:val="00D906BC"/>
    <w:rsid w:val="00D90A37"/>
    <w:rsid w:val="00D90AE6"/>
    <w:rsid w:val="00D90FD2"/>
    <w:rsid w:val="00D91758"/>
    <w:rsid w:val="00D91769"/>
    <w:rsid w:val="00D919A6"/>
    <w:rsid w:val="00D91A30"/>
    <w:rsid w:val="00D91C54"/>
    <w:rsid w:val="00D91FFB"/>
    <w:rsid w:val="00D92001"/>
    <w:rsid w:val="00D92311"/>
    <w:rsid w:val="00D92472"/>
    <w:rsid w:val="00D926D1"/>
    <w:rsid w:val="00D929A8"/>
    <w:rsid w:val="00D92D3F"/>
    <w:rsid w:val="00D93150"/>
    <w:rsid w:val="00D931AB"/>
    <w:rsid w:val="00D931C1"/>
    <w:rsid w:val="00D934F4"/>
    <w:rsid w:val="00D93854"/>
    <w:rsid w:val="00D93DFD"/>
    <w:rsid w:val="00D93E8A"/>
    <w:rsid w:val="00D940BF"/>
    <w:rsid w:val="00D940F2"/>
    <w:rsid w:val="00D9412D"/>
    <w:rsid w:val="00D94182"/>
    <w:rsid w:val="00D9445B"/>
    <w:rsid w:val="00D9450A"/>
    <w:rsid w:val="00D94655"/>
    <w:rsid w:val="00D94AD0"/>
    <w:rsid w:val="00D94E98"/>
    <w:rsid w:val="00D94EA7"/>
    <w:rsid w:val="00D94FDD"/>
    <w:rsid w:val="00D95008"/>
    <w:rsid w:val="00D95276"/>
    <w:rsid w:val="00D95628"/>
    <w:rsid w:val="00D956CD"/>
    <w:rsid w:val="00D957AB"/>
    <w:rsid w:val="00D959B9"/>
    <w:rsid w:val="00D95E50"/>
    <w:rsid w:val="00D96183"/>
    <w:rsid w:val="00D961B5"/>
    <w:rsid w:val="00D966B8"/>
    <w:rsid w:val="00D966D0"/>
    <w:rsid w:val="00D96FDA"/>
    <w:rsid w:val="00D971B0"/>
    <w:rsid w:val="00D976FF"/>
    <w:rsid w:val="00D9777E"/>
    <w:rsid w:val="00D979F0"/>
    <w:rsid w:val="00D97CE6"/>
    <w:rsid w:val="00DA02F3"/>
    <w:rsid w:val="00DA0568"/>
    <w:rsid w:val="00DA0649"/>
    <w:rsid w:val="00DA0684"/>
    <w:rsid w:val="00DA07BC"/>
    <w:rsid w:val="00DA093B"/>
    <w:rsid w:val="00DA0B37"/>
    <w:rsid w:val="00DA10D7"/>
    <w:rsid w:val="00DA10EE"/>
    <w:rsid w:val="00DA14FE"/>
    <w:rsid w:val="00DA213F"/>
    <w:rsid w:val="00DA266B"/>
    <w:rsid w:val="00DA2715"/>
    <w:rsid w:val="00DA284A"/>
    <w:rsid w:val="00DA2F3D"/>
    <w:rsid w:val="00DA3616"/>
    <w:rsid w:val="00DA4352"/>
    <w:rsid w:val="00DA44F0"/>
    <w:rsid w:val="00DA4E10"/>
    <w:rsid w:val="00DA4FD9"/>
    <w:rsid w:val="00DA51DF"/>
    <w:rsid w:val="00DA52AD"/>
    <w:rsid w:val="00DA5376"/>
    <w:rsid w:val="00DA55D1"/>
    <w:rsid w:val="00DA579A"/>
    <w:rsid w:val="00DA57CC"/>
    <w:rsid w:val="00DA581B"/>
    <w:rsid w:val="00DA5AA0"/>
    <w:rsid w:val="00DA5AC3"/>
    <w:rsid w:val="00DA5D35"/>
    <w:rsid w:val="00DA5D99"/>
    <w:rsid w:val="00DA62D1"/>
    <w:rsid w:val="00DA64B5"/>
    <w:rsid w:val="00DA67AF"/>
    <w:rsid w:val="00DA682E"/>
    <w:rsid w:val="00DA6A93"/>
    <w:rsid w:val="00DA6CED"/>
    <w:rsid w:val="00DA6D94"/>
    <w:rsid w:val="00DA6EA3"/>
    <w:rsid w:val="00DA713B"/>
    <w:rsid w:val="00DA71D1"/>
    <w:rsid w:val="00DA72D0"/>
    <w:rsid w:val="00DA7AD0"/>
    <w:rsid w:val="00DA7BAA"/>
    <w:rsid w:val="00DB0006"/>
    <w:rsid w:val="00DB000B"/>
    <w:rsid w:val="00DB0090"/>
    <w:rsid w:val="00DB016D"/>
    <w:rsid w:val="00DB02B1"/>
    <w:rsid w:val="00DB055B"/>
    <w:rsid w:val="00DB079D"/>
    <w:rsid w:val="00DB0843"/>
    <w:rsid w:val="00DB099A"/>
    <w:rsid w:val="00DB0ADF"/>
    <w:rsid w:val="00DB10CC"/>
    <w:rsid w:val="00DB14E7"/>
    <w:rsid w:val="00DB18AF"/>
    <w:rsid w:val="00DB1C1D"/>
    <w:rsid w:val="00DB218D"/>
    <w:rsid w:val="00DB22B0"/>
    <w:rsid w:val="00DB23D8"/>
    <w:rsid w:val="00DB2A4E"/>
    <w:rsid w:val="00DB2C7F"/>
    <w:rsid w:val="00DB2DE4"/>
    <w:rsid w:val="00DB2E3E"/>
    <w:rsid w:val="00DB34D6"/>
    <w:rsid w:val="00DB38E2"/>
    <w:rsid w:val="00DB3C66"/>
    <w:rsid w:val="00DB3E3E"/>
    <w:rsid w:val="00DB4109"/>
    <w:rsid w:val="00DB428E"/>
    <w:rsid w:val="00DB4A4D"/>
    <w:rsid w:val="00DB4D43"/>
    <w:rsid w:val="00DB4E04"/>
    <w:rsid w:val="00DB4E27"/>
    <w:rsid w:val="00DB4F2F"/>
    <w:rsid w:val="00DB51C5"/>
    <w:rsid w:val="00DB5318"/>
    <w:rsid w:val="00DB566E"/>
    <w:rsid w:val="00DB5C4D"/>
    <w:rsid w:val="00DB5F9F"/>
    <w:rsid w:val="00DB616F"/>
    <w:rsid w:val="00DB6439"/>
    <w:rsid w:val="00DB669D"/>
    <w:rsid w:val="00DB6D4C"/>
    <w:rsid w:val="00DB6D7C"/>
    <w:rsid w:val="00DB6F01"/>
    <w:rsid w:val="00DB7111"/>
    <w:rsid w:val="00DB73A3"/>
    <w:rsid w:val="00DB73F6"/>
    <w:rsid w:val="00DB744D"/>
    <w:rsid w:val="00DB75F1"/>
    <w:rsid w:val="00DB761F"/>
    <w:rsid w:val="00DB775E"/>
    <w:rsid w:val="00DB78A6"/>
    <w:rsid w:val="00DB78E9"/>
    <w:rsid w:val="00DB799A"/>
    <w:rsid w:val="00DB7EAE"/>
    <w:rsid w:val="00DB7F3C"/>
    <w:rsid w:val="00DC017E"/>
    <w:rsid w:val="00DC0423"/>
    <w:rsid w:val="00DC046D"/>
    <w:rsid w:val="00DC0483"/>
    <w:rsid w:val="00DC04DE"/>
    <w:rsid w:val="00DC055E"/>
    <w:rsid w:val="00DC09C1"/>
    <w:rsid w:val="00DC09FD"/>
    <w:rsid w:val="00DC0ABB"/>
    <w:rsid w:val="00DC102D"/>
    <w:rsid w:val="00DC13F4"/>
    <w:rsid w:val="00DC18C5"/>
    <w:rsid w:val="00DC1957"/>
    <w:rsid w:val="00DC1A79"/>
    <w:rsid w:val="00DC1E7D"/>
    <w:rsid w:val="00DC20D1"/>
    <w:rsid w:val="00DC2208"/>
    <w:rsid w:val="00DC2542"/>
    <w:rsid w:val="00DC29C3"/>
    <w:rsid w:val="00DC2C09"/>
    <w:rsid w:val="00DC2DC4"/>
    <w:rsid w:val="00DC2E3D"/>
    <w:rsid w:val="00DC3006"/>
    <w:rsid w:val="00DC3183"/>
    <w:rsid w:val="00DC3411"/>
    <w:rsid w:val="00DC3426"/>
    <w:rsid w:val="00DC361C"/>
    <w:rsid w:val="00DC3C32"/>
    <w:rsid w:val="00DC3CCA"/>
    <w:rsid w:val="00DC3F4E"/>
    <w:rsid w:val="00DC3F7A"/>
    <w:rsid w:val="00DC41D3"/>
    <w:rsid w:val="00DC4407"/>
    <w:rsid w:val="00DC4A70"/>
    <w:rsid w:val="00DC4AD3"/>
    <w:rsid w:val="00DC4F30"/>
    <w:rsid w:val="00DC4F9E"/>
    <w:rsid w:val="00DC500A"/>
    <w:rsid w:val="00DC5050"/>
    <w:rsid w:val="00DC507F"/>
    <w:rsid w:val="00DC516D"/>
    <w:rsid w:val="00DC5C37"/>
    <w:rsid w:val="00DC5D95"/>
    <w:rsid w:val="00DC5FAA"/>
    <w:rsid w:val="00DC6004"/>
    <w:rsid w:val="00DC6022"/>
    <w:rsid w:val="00DC6173"/>
    <w:rsid w:val="00DC6283"/>
    <w:rsid w:val="00DC62EF"/>
    <w:rsid w:val="00DC63E3"/>
    <w:rsid w:val="00DC67A5"/>
    <w:rsid w:val="00DC67BA"/>
    <w:rsid w:val="00DC6892"/>
    <w:rsid w:val="00DC69E1"/>
    <w:rsid w:val="00DC6AF1"/>
    <w:rsid w:val="00DC6CED"/>
    <w:rsid w:val="00DC6D5A"/>
    <w:rsid w:val="00DC6D94"/>
    <w:rsid w:val="00DC6D9F"/>
    <w:rsid w:val="00DC6FCE"/>
    <w:rsid w:val="00DC72AF"/>
    <w:rsid w:val="00DC749E"/>
    <w:rsid w:val="00DC7830"/>
    <w:rsid w:val="00DC7BB1"/>
    <w:rsid w:val="00DC7D4A"/>
    <w:rsid w:val="00DC7E70"/>
    <w:rsid w:val="00DC7F6D"/>
    <w:rsid w:val="00DD0337"/>
    <w:rsid w:val="00DD0567"/>
    <w:rsid w:val="00DD10DF"/>
    <w:rsid w:val="00DD11FF"/>
    <w:rsid w:val="00DD12E5"/>
    <w:rsid w:val="00DD12F3"/>
    <w:rsid w:val="00DD13B2"/>
    <w:rsid w:val="00DD159B"/>
    <w:rsid w:val="00DD182F"/>
    <w:rsid w:val="00DD1995"/>
    <w:rsid w:val="00DD19CA"/>
    <w:rsid w:val="00DD1EC1"/>
    <w:rsid w:val="00DD1F4F"/>
    <w:rsid w:val="00DD2196"/>
    <w:rsid w:val="00DD2352"/>
    <w:rsid w:val="00DD2951"/>
    <w:rsid w:val="00DD2E65"/>
    <w:rsid w:val="00DD2EA9"/>
    <w:rsid w:val="00DD2EED"/>
    <w:rsid w:val="00DD344E"/>
    <w:rsid w:val="00DD34BF"/>
    <w:rsid w:val="00DD34F9"/>
    <w:rsid w:val="00DD3566"/>
    <w:rsid w:val="00DD36CF"/>
    <w:rsid w:val="00DD3CA4"/>
    <w:rsid w:val="00DD3D0E"/>
    <w:rsid w:val="00DD3E02"/>
    <w:rsid w:val="00DD3E56"/>
    <w:rsid w:val="00DD3E82"/>
    <w:rsid w:val="00DD3EB9"/>
    <w:rsid w:val="00DD3F22"/>
    <w:rsid w:val="00DD43CD"/>
    <w:rsid w:val="00DD484F"/>
    <w:rsid w:val="00DD4A31"/>
    <w:rsid w:val="00DD4C2D"/>
    <w:rsid w:val="00DD4CFE"/>
    <w:rsid w:val="00DD4E1A"/>
    <w:rsid w:val="00DD52EC"/>
    <w:rsid w:val="00DD544D"/>
    <w:rsid w:val="00DD56A8"/>
    <w:rsid w:val="00DD56DC"/>
    <w:rsid w:val="00DD585B"/>
    <w:rsid w:val="00DD5A3C"/>
    <w:rsid w:val="00DD5A51"/>
    <w:rsid w:val="00DD5C1E"/>
    <w:rsid w:val="00DD5D0C"/>
    <w:rsid w:val="00DD5F89"/>
    <w:rsid w:val="00DD613A"/>
    <w:rsid w:val="00DD62BE"/>
    <w:rsid w:val="00DD6510"/>
    <w:rsid w:val="00DD68A7"/>
    <w:rsid w:val="00DD6958"/>
    <w:rsid w:val="00DD6CF3"/>
    <w:rsid w:val="00DD6F0F"/>
    <w:rsid w:val="00DD6FF6"/>
    <w:rsid w:val="00DD725C"/>
    <w:rsid w:val="00DD7A97"/>
    <w:rsid w:val="00DD7B00"/>
    <w:rsid w:val="00DD7C6D"/>
    <w:rsid w:val="00DD7DBA"/>
    <w:rsid w:val="00DD7E1A"/>
    <w:rsid w:val="00DE061A"/>
    <w:rsid w:val="00DE0994"/>
    <w:rsid w:val="00DE0C1D"/>
    <w:rsid w:val="00DE0D34"/>
    <w:rsid w:val="00DE1102"/>
    <w:rsid w:val="00DE1463"/>
    <w:rsid w:val="00DE1595"/>
    <w:rsid w:val="00DE1730"/>
    <w:rsid w:val="00DE18D7"/>
    <w:rsid w:val="00DE1921"/>
    <w:rsid w:val="00DE1BB0"/>
    <w:rsid w:val="00DE1C4A"/>
    <w:rsid w:val="00DE1CE2"/>
    <w:rsid w:val="00DE1D67"/>
    <w:rsid w:val="00DE1F0F"/>
    <w:rsid w:val="00DE211C"/>
    <w:rsid w:val="00DE23E2"/>
    <w:rsid w:val="00DE268F"/>
    <w:rsid w:val="00DE2B72"/>
    <w:rsid w:val="00DE2F59"/>
    <w:rsid w:val="00DE332A"/>
    <w:rsid w:val="00DE339C"/>
    <w:rsid w:val="00DE370D"/>
    <w:rsid w:val="00DE3E37"/>
    <w:rsid w:val="00DE49D6"/>
    <w:rsid w:val="00DE4AA8"/>
    <w:rsid w:val="00DE4C84"/>
    <w:rsid w:val="00DE4E21"/>
    <w:rsid w:val="00DE4E29"/>
    <w:rsid w:val="00DE503A"/>
    <w:rsid w:val="00DE513D"/>
    <w:rsid w:val="00DE5175"/>
    <w:rsid w:val="00DE54D0"/>
    <w:rsid w:val="00DE54FF"/>
    <w:rsid w:val="00DE55D8"/>
    <w:rsid w:val="00DE5880"/>
    <w:rsid w:val="00DE5896"/>
    <w:rsid w:val="00DE59EA"/>
    <w:rsid w:val="00DE5A98"/>
    <w:rsid w:val="00DE5B5F"/>
    <w:rsid w:val="00DE5BE7"/>
    <w:rsid w:val="00DE5CA1"/>
    <w:rsid w:val="00DE5CAE"/>
    <w:rsid w:val="00DE5D5C"/>
    <w:rsid w:val="00DE6239"/>
    <w:rsid w:val="00DE63BC"/>
    <w:rsid w:val="00DE6798"/>
    <w:rsid w:val="00DE685C"/>
    <w:rsid w:val="00DE6D82"/>
    <w:rsid w:val="00DE719F"/>
    <w:rsid w:val="00DE7580"/>
    <w:rsid w:val="00DE78A1"/>
    <w:rsid w:val="00DE78DA"/>
    <w:rsid w:val="00DE795E"/>
    <w:rsid w:val="00DF010D"/>
    <w:rsid w:val="00DF0429"/>
    <w:rsid w:val="00DF0C47"/>
    <w:rsid w:val="00DF0CD0"/>
    <w:rsid w:val="00DF0FFB"/>
    <w:rsid w:val="00DF104A"/>
    <w:rsid w:val="00DF10EA"/>
    <w:rsid w:val="00DF1411"/>
    <w:rsid w:val="00DF1746"/>
    <w:rsid w:val="00DF192A"/>
    <w:rsid w:val="00DF1B21"/>
    <w:rsid w:val="00DF1B2C"/>
    <w:rsid w:val="00DF1B71"/>
    <w:rsid w:val="00DF1E2B"/>
    <w:rsid w:val="00DF21DA"/>
    <w:rsid w:val="00DF244D"/>
    <w:rsid w:val="00DF268D"/>
    <w:rsid w:val="00DF2837"/>
    <w:rsid w:val="00DF2A03"/>
    <w:rsid w:val="00DF2A96"/>
    <w:rsid w:val="00DF3131"/>
    <w:rsid w:val="00DF322B"/>
    <w:rsid w:val="00DF3270"/>
    <w:rsid w:val="00DF3378"/>
    <w:rsid w:val="00DF36DD"/>
    <w:rsid w:val="00DF38D6"/>
    <w:rsid w:val="00DF39E0"/>
    <w:rsid w:val="00DF3C4D"/>
    <w:rsid w:val="00DF3CC8"/>
    <w:rsid w:val="00DF3D1B"/>
    <w:rsid w:val="00DF42AF"/>
    <w:rsid w:val="00DF4516"/>
    <w:rsid w:val="00DF4767"/>
    <w:rsid w:val="00DF48A8"/>
    <w:rsid w:val="00DF48C1"/>
    <w:rsid w:val="00DF49E4"/>
    <w:rsid w:val="00DF4ABA"/>
    <w:rsid w:val="00DF4F0A"/>
    <w:rsid w:val="00DF5004"/>
    <w:rsid w:val="00DF58AD"/>
    <w:rsid w:val="00DF59BB"/>
    <w:rsid w:val="00DF5AFD"/>
    <w:rsid w:val="00DF5B3A"/>
    <w:rsid w:val="00DF5E70"/>
    <w:rsid w:val="00DF6324"/>
    <w:rsid w:val="00DF6582"/>
    <w:rsid w:val="00DF684D"/>
    <w:rsid w:val="00DF6D27"/>
    <w:rsid w:val="00DF6DE4"/>
    <w:rsid w:val="00DF6E67"/>
    <w:rsid w:val="00DF7C7C"/>
    <w:rsid w:val="00DF7D11"/>
    <w:rsid w:val="00DF7D7A"/>
    <w:rsid w:val="00E0004E"/>
    <w:rsid w:val="00E00095"/>
    <w:rsid w:val="00E00186"/>
    <w:rsid w:val="00E002DA"/>
    <w:rsid w:val="00E00351"/>
    <w:rsid w:val="00E0079A"/>
    <w:rsid w:val="00E00BC2"/>
    <w:rsid w:val="00E00CFC"/>
    <w:rsid w:val="00E00D5C"/>
    <w:rsid w:val="00E00F9B"/>
    <w:rsid w:val="00E01071"/>
    <w:rsid w:val="00E011D0"/>
    <w:rsid w:val="00E011FA"/>
    <w:rsid w:val="00E01807"/>
    <w:rsid w:val="00E020D3"/>
    <w:rsid w:val="00E02112"/>
    <w:rsid w:val="00E02A98"/>
    <w:rsid w:val="00E02BBB"/>
    <w:rsid w:val="00E02BFB"/>
    <w:rsid w:val="00E03286"/>
    <w:rsid w:val="00E0397A"/>
    <w:rsid w:val="00E03C1C"/>
    <w:rsid w:val="00E03E53"/>
    <w:rsid w:val="00E04634"/>
    <w:rsid w:val="00E04C6B"/>
    <w:rsid w:val="00E04C75"/>
    <w:rsid w:val="00E04DCF"/>
    <w:rsid w:val="00E05221"/>
    <w:rsid w:val="00E05347"/>
    <w:rsid w:val="00E056E1"/>
    <w:rsid w:val="00E05EA6"/>
    <w:rsid w:val="00E06066"/>
    <w:rsid w:val="00E062CE"/>
    <w:rsid w:val="00E063E4"/>
    <w:rsid w:val="00E06425"/>
    <w:rsid w:val="00E065D0"/>
    <w:rsid w:val="00E06645"/>
    <w:rsid w:val="00E068B6"/>
    <w:rsid w:val="00E06C2D"/>
    <w:rsid w:val="00E06D81"/>
    <w:rsid w:val="00E07025"/>
    <w:rsid w:val="00E072D6"/>
    <w:rsid w:val="00E074CC"/>
    <w:rsid w:val="00E07709"/>
    <w:rsid w:val="00E07739"/>
    <w:rsid w:val="00E07788"/>
    <w:rsid w:val="00E07992"/>
    <w:rsid w:val="00E07BC7"/>
    <w:rsid w:val="00E07CEC"/>
    <w:rsid w:val="00E07F89"/>
    <w:rsid w:val="00E1078B"/>
    <w:rsid w:val="00E10B73"/>
    <w:rsid w:val="00E10CE4"/>
    <w:rsid w:val="00E10F4F"/>
    <w:rsid w:val="00E10F65"/>
    <w:rsid w:val="00E11500"/>
    <w:rsid w:val="00E11A5A"/>
    <w:rsid w:val="00E11C64"/>
    <w:rsid w:val="00E11DE8"/>
    <w:rsid w:val="00E11E62"/>
    <w:rsid w:val="00E11FF5"/>
    <w:rsid w:val="00E1219E"/>
    <w:rsid w:val="00E1245B"/>
    <w:rsid w:val="00E125B4"/>
    <w:rsid w:val="00E12633"/>
    <w:rsid w:val="00E12A38"/>
    <w:rsid w:val="00E12BC6"/>
    <w:rsid w:val="00E12C30"/>
    <w:rsid w:val="00E12F41"/>
    <w:rsid w:val="00E13706"/>
    <w:rsid w:val="00E13BC3"/>
    <w:rsid w:val="00E1419B"/>
    <w:rsid w:val="00E1425A"/>
    <w:rsid w:val="00E1447B"/>
    <w:rsid w:val="00E1463B"/>
    <w:rsid w:val="00E1469F"/>
    <w:rsid w:val="00E146F8"/>
    <w:rsid w:val="00E14C8C"/>
    <w:rsid w:val="00E14C91"/>
    <w:rsid w:val="00E14DD5"/>
    <w:rsid w:val="00E14FF8"/>
    <w:rsid w:val="00E150B5"/>
    <w:rsid w:val="00E153D0"/>
    <w:rsid w:val="00E15401"/>
    <w:rsid w:val="00E154B4"/>
    <w:rsid w:val="00E155F7"/>
    <w:rsid w:val="00E1574B"/>
    <w:rsid w:val="00E15B34"/>
    <w:rsid w:val="00E15C0E"/>
    <w:rsid w:val="00E15C82"/>
    <w:rsid w:val="00E15D9B"/>
    <w:rsid w:val="00E15FD9"/>
    <w:rsid w:val="00E1613F"/>
    <w:rsid w:val="00E1624C"/>
    <w:rsid w:val="00E162D7"/>
    <w:rsid w:val="00E16933"/>
    <w:rsid w:val="00E16F02"/>
    <w:rsid w:val="00E17253"/>
    <w:rsid w:val="00E175CF"/>
    <w:rsid w:val="00E17807"/>
    <w:rsid w:val="00E20122"/>
    <w:rsid w:val="00E201A2"/>
    <w:rsid w:val="00E2063B"/>
    <w:rsid w:val="00E20856"/>
    <w:rsid w:val="00E20A99"/>
    <w:rsid w:val="00E20B3A"/>
    <w:rsid w:val="00E20D31"/>
    <w:rsid w:val="00E20EFD"/>
    <w:rsid w:val="00E2115C"/>
    <w:rsid w:val="00E211C6"/>
    <w:rsid w:val="00E2173C"/>
    <w:rsid w:val="00E2180F"/>
    <w:rsid w:val="00E21871"/>
    <w:rsid w:val="00E218B5"/>
    <w:rsid w:val="00E21B06"/>
    <w:rsid w:val="00E21FC0"/>
    <w:rsid w:val="00E2218D"/>
    <w:rsid w:val="00E221D6"/>
    <w:rsid w:val="00E2257D"/>
    <w:rsid w:val="00E22658"/>
    <w:rsid w:val="00E226F3"/>
    <w:rsid w:val="00E228B5"/>
    <w:rsid w:val="00E22AE7"/>
    <w:rsid w:val="00E22B0B"/>
    <w:rsid w:val="00E23253"/>
    <w:rsid w:val="00E2358F"/>
    <w:rsid w:val="00E2398A"/>
    <w:rsid w:val="00E23B91"/>
    <w:rsid w:val="00E23DD9"/>
    <w:rsid w:val="00E23F74"/>
    <w:rsid w:val="00E242D7"/>
    <w:rsid w:val="00E24492"/>
    <w:rsid w:val="00E24861"/>
    <w:rsid w:val="00E249B6"/>
    <w:rsid w:val="00E24CF2"/>
    <w:rsid w:val="00E252B0"/>
    <w:rsid w:val="00E252F0"/>
    <w:rsid w:val="00E2544A"/>
    <w:rsid w:val="00E25568"/>
    <w:rsid w:val="00E255D8"/>
    <w:rsid w:val="00E25680"/>
    <w:rsid w:val="00E25875"/>
    <w:rsid w:val="00E25C19"/>
    <w:rsid w:val="00E25D50"/>
    <w:rsid w:val="00E25FFE"/>
    <w:rsid w:val="00E262AC"/>
    <w:rsid w:val="00E26500"/>
    <w:rsid w:val="00E26716"/>
    <w:rsid w:val="00E267C6"/>
    <w:rsid w:val="00E26CE4"/>
    <w:rsid w:val="00E26EC3"/>
    <w:rsid w:val="00E2707A"/>
    <w:rsid w:val="00E278C9"/>
    <w:rsid w:val="00E27D2B"/>
    <w:rsid w:val="00E27DC0"/>
    <w:rsid w:val="00E30081"/>
    <w:rsid w:val="00E30249"/>
    <w:rsid w:val="00E30617"/>
    <w:rsid w:val="00E306F2"/>
    <w:rsid w:val="00E30F2E"/>
    <w:rsid w:val="00E312D2"/>
    <w:rsid w:val="00E31446"/>
    <w:rsid w:val="00E3179C"/>
    <w:rsid w:val="00E31801"/>
    <w:rsid w:val="00E31A0B"/>
    <w:rsid w:val="00E31BA9"/>
    <w:rsid w:val="00E31C19"/>
    <w:rsid w:val="00E31C46"/>
    <w:rsid w:val="00E31CAC"/>
    <w:rsid w:val="00E31CEA"/>
    <w:rsid w:val="00E31E77"/>
    <w:rsid w:val="00E31F45"/>
    <w:rsid w:val="00E31F80"/>
    <w:rsid w:val="00E32196"/>
    <w:rsid w:val="00E330D5"/>
    <w:rsid w:val="00E334FD"/>
    <w:rsid w:val="00E335DE"/>
    <w:rsid w:val="00E337B9"/>
    <w:rsid w:val="00E33827"/>
    <w:rsid w:val="00E33E1B"/>
    <w:rsid w:val="00E342AE"/>
    <w:rsid w:val="00E34423"/>
    <w:rsid w:val="00E344FC"/>
    <w:rsid w:val="00E348BF"/>
    <w:rsid w:val="00E34D3C"/>
    <w:rsid w:val="00E34DB7"/>
    <w:rsid w:val="00E34E66"/>
    <w:rsid w:val="00E351D7"/>
    <w:rsid w:val="00E3561B"/>
    <w:rsid w:val="00E35DAA"/>
    <w:rsid w:val="00E365C8"/>
    <w:rsid w:val="00E36734"/>
    <w:rsid w:val="00E3673A"/>
    <w:rsid w:val="00E3686A"/>
    <w:rsid w:val="00E368FB"/>
    <w:rsid w:val="00E36B49"/>
    <w:rsid w:val="00E36E2F"/>
    <w:rsid w:val="00E36F26"/>
    <w:rsid w:val="00E3704D"/>
    <w:rsid w:val="00E3720B"/>
    <w:rsid w:val="00E37BB2"/>
    <w:rsid w:val="00E37C78"/>
    <w:rsid w:val="00E4023A"/>
    <w:rsid w:val="00E40449"/>
    <w:rsid w:val="00E4087B"/>
    <w:rsid w:val="00E408DE"/>
    <w:rsid w:val="00E40A38"/>
    <w:rsid w:val="00E40D75"/>
    <w:rsid w:val="00E40FF4"/>
    <w:rsid w:val="00E41089"/>
    <w:rsid w:val="00E4129B"/>
    <w:rsid w:val="00E412B8"/>
    <w:rsid w:val="00E4193C"/>
    <w:rsid w:val="00E41B34"/>
    <w:rsid w:val="00E422A7"/>
    <w:rsid w:val="00E423C6"/>
    <w:rsid w:val="00E42840"/>
    <w:rsid w:val="00E4293B"/>
    <w:rsid w:val="00E42995"/>
    <w:rsid w:val="00E42A31"/>
    <w:rsid w:val="00E431DB"/>
    <w:rsid w:val="00E4329C"/>
    <w:rsid w:val="00E438D9"/>
    <w:rsid w:val="00E439BA"/>
    <w:rsid w:val="00E43C94"/>
    <w:rsid w:val="00E44023"/>
    <w:rsid w:val="00E452A7"/>
    <w:rsid w:val="00E452A9"/>
    <w:rsid w:val="00E453FC"/>
    <w:rsid w:val="00E4548D"/>
    <w:rsid w:val="00E455E6"/>
    <w:rsid w:val="00E45A43"/>
    <w:rsid w:val="00E45E85"/>
    <w:rsid w:val="00E460B5"/>
    <w:rsid w:val="00E463D4"/>
    <w:rsid w:val="00E468AF"/>
    <w:rsid w:val="00E46A2D"/>
    <w:rsid w:val="00E47277"/>
    <w:rsid w:val="00E472A9"/>
    <w:rsid w:val="00E4743F"/>
    <w:rsid w:val="00E47511"/>
    <w:rsid w:val="00E4752A"/>
    <w:rsid w:val="00E478B4"/>
    <w:rsid w:val="00E478C1"/>
    <w:rsid w:val="00E47ACC"/>
    <w:rsid w:val="00E47F48"/>
    <w:rsid w:val="00E501C7"/>
    <w:rsid w:val="00E50303"/>
    <w:rsid w:val="00E509CC"/>
    <w:rsid w:val="00E50B54"/>
    <w:rsid w:val="00E50EFC"/>
    <w:rsid w:val="00E50F18"/>
    <w:rsid w:val="00E51027"/>
    <w:rsid w:val="00E512C0"/>
    <w:rsid w:val="00E514A4"/>
    <w:rsid w:val="00E51BEC"/>
    <w:rsid w:val="00E521D2"/>
    <w:rsid w:val="00E52685"/>
    <w:rsid w:val="00E52899"/>
    <w:rsid w:val="00E531A9"/>
    <w:rsid w:val="00E533CC"/>
    <w:rsid w:val="00E533EC"/>
    <w:rsid w:val="00E5347F"/>
    <w:rsid w:val="00E536E2"/>
    <w:rsid w:val="00E53E42"/>
    <w:rsid w:val="00E53E50"/>
    <w:rsid w:val="00E54210"/>
    <w:rsid w:val="00E543B1"/>
    <w:rsid w:val="00E546A1"/>
    <w:rsid w:val="00E54990"/>
    <w:rsid w:val="00E549A1"/>
    <w:rsid w:val="00E54C55"/>
    <w:rsid w:val="00E54DC1"/>
    <w:rsid w:val="00E54DC4"/>
    <w:rsid w:val="00E54DE8"/>
    <w:rsid w:val="00E54F99"/>
    <w:rsid w:val="00E54FBD"/>
    <w:rsid w:val="00E55026"/>
    <w:rsid w:val="00E55183"/>
    <w:rsid w:val="00E557B7"/>
    <w:rsid w:val="00E55960"/>
    <w:rsid w:val="00E559D5"/>
    <w:rsid w:val="00E55A98"/>
    <w:rsid w:val="00E55ACB"/>
    <w:rsid w:val="00E55AEF"/>
    <w:rsid w:val="00E55FB9"/>
    <w:rsid w:val="00E560D7"/>
    <w:rsid w:val="00E56456"/>
    <w:rsid w:val="00E565D8"/>
    <w:rsid w:val="00E567BE"/>
    <w:rsid w:val="00E5692B"/>
    <w:rsid w:val="00E56DE4"/>
    <w:rsid w:val="00E57305"/>
    <w:rsid w:val="00E57672"/>
    <w:rsid w:val="00E577D7"/>
    <w:rsid w:val="00E578B8"/>
    <w:rsid w:val="00E57A61"/>
    <w:rsid w:val="00E57A9E"/>
    <w:rsid w:val="00E57B41"/>
    <w:rsid w:val="00E57B45"/>
    <w:rsid w:val="00E57C79"/>
    <w:rsid w:val="00E57EE9"/>
    <w:rsid w:val="00E60A0F"/>
    <w:rsid w:val="00E60ACC"/>
    <w:rsid w:val="00E60B7C"/>
    <w:rsid w:val="00E60CF0"/>
    <w:rsid w:val="00E616F8"/>
    <w:rsid w:val="00E618C0"/>
    <w:rsid w:val="00E619CF"/>
    <w:rsid w:val="00E61DA9"/>
    <w:rsid w:val="00E61DE7"/>
    <w:rsid w:val="00E61F4A"/>
    <w:rsid w:val="00E622A1"/>
    <w:rsid w:val="00E62D27"/>
    <w:rsid w:val="00E62EA2"/>
    <w:rsid w:val="00E62F93"/>
    <w:rsid w:val="00E63095"/>
    <w:rsid w:val="00E6335C"/>
    <w:rsid w:val="00E63448"/>
    <w:rsid w:val="00E63646"/>
    <w:rsid w:val="00E636C8"/>
    <w:rsid w:val="00E63ABE"/>
    <w:rsid w:val="00E63AF4"/>
    <w:rsid w:val="00E63B3B"/>
    <w:rsid w:val="00E63F0A"/>
    <w:rsid w:val="00E63F62"/>
    <w:rsid w:val="00E6405C"/>
    <w:rsid w:val="00E6410E"/>
    <w:rsid w:val="00E6416E"/>
    <w:rsid w:val="00E641AE"/>
    <w:rsid w:val="00E642C4"/>
    <w:rsid w:val="00E646AB"/>
    <w:rsid w:val="00E6482A"/>
    <w:rsid w:val="00E64842"/>
    <w:rsid w:val="00E649A8"/>
    <w:rsid w:val="00E64AA2"/>
    <w:rsid w:val="00E64FDB"/>
    <w:rsid w:val="00E650AC"/>
    <w:rsid w:val="00E652BF"/>
    <w:rsid w:val="00E656B2"/>
    <w:rsid w:val="00E65704"/>
    <w:rsid w:val="00E65FEE"/>
    <w:rsid w:val="00E66210"/>
    <w:rsid w:val="00E663CE"/>
    <w:rsid w:val="00E667E7"/>
    <w:rsid w:val="00E6689D"/>
    <w:rsid w:val="00E67004"/>
    <w:rsid w:val="00E67A3A"/>
    <w:rsid w:val="00E67E56"/>
    <w:rsid w:val="00E70034"/>
    <w:rsid w:val="00E70047"/>
    <w:rsid w:val="00E7018F"/>
    <w:rsid w:val="00E70249"/>
    <w:rsid w:val="00E704AF"/>
    <w:rsid w:val="00E705F0"/>
    <w:rsid w:val="00E70DA6"/>
    <w:rsid w:val="00E7109B"/>
    <w:rsid w:val="00E710B6"/>
    <w:rsid w:val="00E710FD"/>
    <w:rsid w:val="00E71937"/>
    <w:rsid w:val="00E71C78"/>
    <w:rsid w:val="00E72145"/>
    <w:rsid w:val="00E72161"/>
    <w:rsid w:val="00E72255"/>
    <w:rsid w:val="00E7227F"/>
    <w:rsid w:val="00E722BA"/>
    <w:rsid w:val="00E72661"/>
    <w:rsid w:val="00E72780"/>
    <w:rsid w:val="00E72B7D"/>
    <w:rsid w:val="00E72C8E"/>
    <w:rsid w:val="00E73199"/>
    <w:rsid w:val="00E73585"/>
    <w:rsid w:val="00E73606"/>
    <w:rsid w:val="00E7364E"/>
    <w:rsid w:val="00E73927"/>
    <w:rsid w:val="00E73A6F"/>
    <w:rsid w:val="00E73A78"/>
    <w:rsid w:val="00E73BB1"/>
    <w:rsid w:val="00E73EB8"/>
    <w:rsid w:val="00E73F17"/>
    <w:rsid w:val="00E74071"/>
    <w:rsid w:val="00E7408C"/>
    <w:rsid w:val="00E740D9"/>
    <w:rsid w:val="00E742B1"/>
    <w:rsid w:val="00E744A6"/>
    <w:rsid w:val="00E74711"/>
    <w:rsid w:val="00E74B2A"/>
    <w:rsid w:val="00E74BC3"/>
    <w:rsid w:val="00E74C29"/>
    <w:rsid w:val="00E74DE8"/>
    <w:rsid w:val="00E75040"/>
    <w:rsid w:val="00E750F0"/>
    <w:rsid w:val="00E75255"/>
    <w:rsid w:val="00E753F2"/>
    <w:rsid w:val="00E754A0"/>
    <w:rsid w:val="00E755FF"/>
    <w:rsid w:val="00E75617"/>
    <w:rsid w:val="00E7570B"/>
    <w:rsid w:val="00E75A10"/>
    <w:rsid w:val="00E75BFD"/>
    <w:rsid w:val="00E75CC4"/>
    <w:rsid w:val="00E75CF5"/>
    <w:rsid w:val="00E75EC2"/>
    <w:rsid w:val="00E75F14"/>
    <w:rsid w:val="00E76096"/>
    <w:rsid w:val="00E76394"/>
    <w:rsid w:val="00E76707"/>
    <w:rsid w:val="00E7672B"/>
    <w:rsid w:val="00E76740"/>
    <w:rsid w:val="00E76745"/>
    <w:rsid w:val="00E777D6"/>
    <w:rsid w:val="00E77806"/>
    <w:rsid w:val="00E77A7A"/>
    <w:rsid w:val="00E77C08"/>
    <w:rsid w:val="00E77F69"/>
    <w:rsid w:val="00E8005D"/>
    <w:rsid w:val="00E80072"/>
    <w:rsid w:val="00E80177"/>
    <w:rsid w:val="00E80B6F"/>
    <w:rsid w:val="00E80F9C"/>
    <w:rsid w:val="00E811D3"/>
    <w:rsid w:val="00E8126C"/>
    <w:rsid w:val="00E812D8"/>
    <w:rsid w:val="00E8145B"/>
    <w:rsid w:val="00E81845"/>
    <w:rsid w:val="00E818B2"/>
    <w:rsid w:val="00E81BF3"/>
    <w:rsid w:val="00E81F65"/>
    <w:rsid w:val="00E82085"/>
    <w:rsid w:val="00E823C6"/>
    <w:rsid w:val="00E824DA"/>
    <w:rsid w:val="00E8273B"/>
    <w:rsid w:val="00E8274F"/>
    <w:rsid w:val="00E82773"/>
    <w:rsid w:val="00E82877"/>
    <w:rsid w:val="00E82909"/>
    <w:rsid w:val="00E82C5B"/>
    <w:rsid w:val="00E82C63"/>
    <w:rsid w:val="00E83216"/>
    <w:rsid w:val="00E8346B"/>
    <w:rsid w:val="00E83615"/>
    <w:rsid w:val="00E83825"/>
    <w:rsid w:val="00E83D32"/>
    <w:rsid w:val="00E83D54"/>
    <w:rsid w:val="00E83EC4"/>
    <w:rsid w:val="00E83F71"/>
    <w:rsid w:val="00E840D9"/>
    <w:rsid w:val="00E840FA"/>
    <w:rsid w:val="00E84525"/>
    <w:rsid w:val="00E84769"/>
    <w:rsid w:val="00E847B2"/>
    <w:rsid w:val="00E847F0"/>
    <w:rsid w:val="00E84859"/>
    <w:rsid w:val="00E84891"/>
    <w:rsid w:val="00E84A36"/>
    <w:rsid w:val="00E84B1A"/>
    <w:rsid w:val="00E84D24"/>
    <w:rsid w:val="00E85712"/>
    <w:rsid w:val="00E85C20"/>
    <w:rsid w:val="00E86295"/>
    <w:rsid w:val="00E86336"/>
    <w:rsid w:val="00E8639E"/>
    <w:rsid w:val="00E86A81"/>
    <w:rsid w:val="00E86C55"/>
    <w:rsid w:val="00E86CFE"/>
    <w:rsid w:val="00E86DFF"/>
    <w:rsid w:val="00E86EA3"/>
    <w:rsid w:val="00E87028"/>
    <w:rsid w:val="00E871B4"/>
    <w:rsid w:val="00E872C9"/>
    <w:rsid w:val="00E87AD4"/>
    <w:rsid w:val="00E87AE6"/>
    <w:rsid w:val="00E87EF9"/>
    <w:rsid w:val="00E90276"/>
    <w:rsid w:val="00E9040E"/>
    <w:rsid w:val="00E908E6"/>
    <w:rsid w:val="00E90C05"/>
    <w:rsid w:val="00E9110F"/>
    <w:rsid w:val="00E9111E"/>
    <w:rsid w:val="00E913A5"/>
    <w:rsid w:val="00E91421"/>
    <w:rsid w:val="00E91668"/>
    <w:rsid w:val="00E91A6E"/>
    <w:rsid w:val="00E91BF3"/>
    <w:rsid w:val="00E92077"/>
    <w:rsid w:val="00E921BE"/>
    <w:rsid w:val="00E922F1"/>
    <w:rsid w:val="00E923DD"/>
    <w:rsid w:val="00E92420"/>
    <w:rsid w:val="00E92701"/>
    <w:rsid w:val="00E92B15"/>
    <w:rsid w:val="00E92CAF"/>
    <w:rsid w:val="00E93008"/>
    <w:rsid w:val="00E93271"/>
    <w:rsid w:val="00E937E7"/>
    <w:rsid w:val="00E93F54"/>
    <w:rsid w:val="00E9408E"/>
    <w:rsid w:val="00E9418A"/>
    <w:rsid w:val="00E941AF"/>
    <w:rsid w:val="00E941DF"/>
    <w:rsid w:val="00E9424D"/>
    <w:rsid w:val="00E94266"/>
    <w:rsid w:val="00E9429E"/>
    <w:rsid w:val="00E94349"/>
    <w:rsid w:val="00E946DF"/>
    <w:rsid w:val="00E949A0"/>
    <w:rsid w:val="00E94A0E"/>
    <w:rsid w:val="00E94AA1"/>
    <w:rsid w:val="00E94E6B"/>
    <w:rsid w:val="00E951DB"/>
    <w:rsid w:val="00E95254"/>
    <w:rsid w:val="00E9525D"/>
    <w:rsid w:val="00E953C6"/>
    <w:rsid w:val="00E957A7"/>
    <w:rsid w:val="00E95A56"/>
    <w:rsid w:val="00E95B5F"/>
    <w:rsid w:val="00E95B84"/>
    <w:rsid w:val="00E95C99"/>
    <w:rsid w:val="00E95CC1"/>
    <w:rsid w:val="00E95CC5"/>
    <w:rsid w:val="00E96850"/>
    <w:rsid w:val="00E968E9"/>
    <w:rsid w:val="00E96950"/>
    <w:rsid w:val="00E96A05"/>
    <w:rsid w:val="00E96A91"/>
    <w:rsid w:val="00E96EC8"/>
    <w:rsid w:val="00E96EFC"/>
    <w:rsid w:val="00E970D7"/>
    <w:rsid w:val="00E97170"/>
    <w:rsid w:val="00E971A3"/>
    <w:rsid w:val="00E972B1"/>
    <w:rsid w:val="00E973B0"/>
    <w:rsid w:val="00E977A0"/>
    <w:rsid w:val="00E97B0B"/>
    <w:rsid w:val="00E97B75"/>
    <w:rsid w:val="00E97C65"/>
    <w:rsid w:val="00E97E1F"/>
    <w:rsid w:val="00EA03B1"/>
    <w:rsid w:val="00EA0407"/>
    <w:rsid w:val="00EA0581"/>
    <w:rsid w:val="00EA08F0"/>
    <w:rsid w:val="00EA09B6"/>
    <w:rsid w:val="00EA0CE9"/>
    <w:rsid w:val="00EA0F5E"/>
    <w:rsid w:val="00EA0FD7"/>
    <w:rsid w:val="00EA10A1"/>
    <w:rsid w:val="00EA136A"/>
    <w:rsid w:val="00EA142F"/>
    <w:rsid w:val="00EA1785"/>
    <w:rsid w:val="00EA18E5"/>
    <w:rsid w:val="00EA19E4"/>
    <w:rsid w:val="00EA1A10"/>
    <w:rsid w:val="00EA1D0B"/>
    <w:rsid w:val="00EA1E86"/>
    <w:rsid w:val="00EA24C1"/>
    <w:rsid w:val="00EA2592"/>
    <w:rsid w:val="00EA2AE8"/>
    <w:rsid w:val="00EA2B32"/>
    <w:rsid w:val="00EA2E3F"/>
    <w:rsid w:val="00EA2F3E"/>
    <w:rsid w:val="00EA3184"/>
    <w:rsid w:val="00EA31CB"/>
    <w:rsid w:val="00EA3510"/>
    <w:rsid w:val="00EA35DA"/>
    <w:rsid w:val="00EA37D0"/>
    <w:rsid w:val="00EA43D6"/>
    <w:rsid w:val="00EA50B5"/>
    <w:rsid w:val="00EA5541"/>
    <w:rsid w:val="00EA5670"/>
    <w:rsid w:val="00EA5878"/>
    <w:rsid w:val="00EA5D9E"/>
    <w:rsid w:val="00EA606B"/>
    <w:rsid w:val="00EA6663"/>
    <w:rsid w:val="00EA66E3"/>
    <w:rsid w:val="00EA6AB4"/>
    <w:rsid w:val="00EA70BA"/>
    <w:rsid w:val="00EA71F8"/>
    <w:rsid w:val="00EA7482"/>
    <w:rsid w:val="00EA75C2"/>
    <w:rsid w:val="00EA75EC"/>
    <w:rsid w:val="00EA77CF"/>
    <w:rsid w:val="00EA7AF0"/>
    <w:rsid w:val="00EA7C07"/>
    <w:rsid w:val="00EB0220"/>
    <w:rsid w:val="00EB0998"/>
    <w:rsid w:val="00EB0DF6"/>
    <w:rsid w:val="00EB0F12"/>
    <w:rsid w:val="00EB1020"/>
    <w:rsid w:val="00EB1174"/>
    <w:rsid w:val="00EB1498"/>
    <w:rsid w:val="00EB16BE"/>
    <w:rsid w:val="00EB1B70"/>
    <w:rsid w:val="00EB1BE9"/>
    <w:rsid w:val="00EB24A6"/>
    <w:rsid w:val="00EB25E0"/>
    <w:rsid w:val="00EB2956"/>
    <w:rsid w:val="00EB3122"/>
    <w:rsid w:val="00EB314B"/>
    <w:rsid w:val="00EB3157"/>
    <w:rsid w:val="00EB327B"/>
    <w:rsid w:val="00EB3409"/>
    <w:rsid w:val="00EB3727"/>
    <w:rsid w:val="00EB39D2"/>
    <w:rsid w:val="00EB3A0C"/>
    <w:rsid w:val="00EB3FA1"/>
    <w:rsid w:val="00EB43FF"/>
    <w:rsid w:val="00EB4825"/>
    <w:rsid w:val="00EB4937"/>
    <w:rsid w:val="00EB4967"/>
    <w:rsid w:val="00EB4A68"/>
    <w:rsid w:val="00EB4CC2"/>
    <w:rsid w:val="00EB5CA5"/>
    <w:rsid w:val="00EB5F7A"/>
    <w:rsid w:val="00EB6011"/>
    <w:rsid w:val="00EB63F4"/>
    <w:rsid w:val="00EB6650"/>
    <w:rsid w:val="00EB6752"/>
    <w:rsid w:val="00EB6989"/>
    <w:rsid w:val="00EB6A43"/>
    <w:rsid w:val="00EB6C07"/>
    <w:rsid w:val="00EB6DB3"/>
    <w:rsid w:val="00EB6E56"/>
    <w:rsid w:val="00EB6F8E"/>
    <w:rsid w:val="00EB7168"/>
    <w:rsid w:val="00EB7203"/>
    <w:rsid w:val="00EB727C"/>
    <w:rsid w:val="00EB74AB"/>
    <w:rsid w:val="00EB74B0"/>
    <w:rsid w:val="00EB7503"/>
    <w:rsid w:val="00EB76D0"/>
    <w:rsid w:val="00EB781E"/>
    <w:rsid w:val="00EB783C"/>
    <w:rsid w:val="00EB79C4"/>
    <w:rsid w:val="00EB7AD5"/>
    <w:rsid w:val="00EC0762"/>
    <w:rsid w:val="00EC095D"/>
    <w:rsid w:val="00EC0A49"/>
    <w:rsid w:val="00EC0CC1"/>
    <w:rsid w:val="00EC0FE0"/>
    <w:rsid w:val="00EC1247"/>
    <w:rsid w:val="00EC159C"/>
    <w:rsid w:val="00EC180E"/>
    <w:rsid w:val="00EC18B4"/>
    <w:rsid w:val="00EC1E66"/>
    <w:rsid w:val="00EC1FA5"/>
    <w:rsid w:val="00EC2154"/>
    <w:rsid w:val="00EC22BA"/>
    <w:rsid w:val="00EC2871"/>
    <w:rsid w:val="00EC2C7B"/>
    <w:rsid w:val="00EC2EEA"/>
    <w:rsid w:val="00EC2F3A"/>
    <w:rsid w:val="00EC3069"/>
    <w:rsid w:val="00EC3B95"/>
    <w:rsid w:val="00EC3E01"/>
    <w:rsid w:val="00EC3E0D"/>
    <w:rsid w:val="00EC3F3F"/>
    <w:rsid w:val="00EC4CEE"/>
    <w:rsid w:val="00EC5113"/>
    <w:rsid w:val="00EC5458"/>
    <w:rsid w:val="00EC54F1"/>
    <w:rsid w:val="00EC551C"/>
    <w:rsid w:val="00EC57DD"/>
    <w:rsid w:val="00EC5C53"/>
    <w:rsid w:val="00EC5DF6"/>
    <w:rsid w:val="00EC60FB"/>
    <w:rsid w:val="00EC653F"/>
    <w:rsid w:val="00EC654E"/>
    <w:rsid w:val="00EC65D5"/>
    <w:rsid w:val="00EC6628"/>
    <w:rsid w:val="00EC6938"/>
    <w:rsid w:val="00EC6F04"/>
    <w:rsid w:val="00EC6FE1"/>
    <w:rsid w:val="00EC701C"/>
    <w:rsid w:val="00EC7035"/>
    <w:rsid w:val="00EC709A"/>
    <w:rsid w:val="00EC72C1"/>
    <w:rsid w:val="00EC7512"/>
    <w:rsid w:val="00EC75E9"/>
    <w:rsid w:val="00EC77B5"/>
    <w:rsid w:val="00EC7F63"/>
    <w:rsid w:val="00ED0330"/>
    <w:rsid w:val="00ED0502"/>
    <w:rsid w:val="00ED0555"/>
    <w:rsid w:val="00ED0A13"/>
    <w:rsid w:val="00ED0AEB"/>
    <w:rsid w:val="00ED0CA1"/>
    <w:rsid w:val="00ED0ECC"/>
    <w:rsid w:val="00ED1181"/>
    <w:rsid w:val="00ED11AC"/>
    <w:rsid w:val="00ED1203"/>
    <w:rsid w:val="00ED1431"/>
    <w:rsid w:val="00ED186B"/>
    <w:rsid w:val="00ED1D58"/>
    <w:rsid w:val="00ED1D86"/>
    <w:rsid w:val="00ED2355"/>
    <w:rsid w:val="00ED27A2"/>
    <w:rsid w:val="00ED2DF0"/>
    <w:rsid w:val="00ED2EDF"/>
    <w:rsid w:val="00ED3299"/>
    <w:rsid w:val="00ED334D"/>
    <w:rsid w:val="00ED3356"/>
    <w:rsid w:val="00ED3A25"/>
    <w:rsid w:val="00ED3D72"/>
    <w:rsid w:val="00ED3DEC"/>
    <w:rsid w:val="00ED44A3"/>
    <w:rsid w:val="00ED4566"/>
    <w:rsid w:val="00ED485C"/>
    <w:rsid w:val="00ED4AB6"/>
    <w:rsid w:val="00ED4BA5"/>
    <w:rsid w:val="00ED4D42"/>
    <w:rsid w:val="00ED4F74"/>
    <w:rsid w:val="00ED51B1"/>
    <w:rsid w:val="00ED57EA"/>
    <w:rsid w:val="00ED58D0"/>
    <w:rsid w:val="00ED594C"/>
    <w:rsid w:val="00ED5BD2"/>
    <w:rsid w:val="00ED5CD2"/>
    <w:rsid w:val="00ED627B"/>
    <w:rsid w:val="00ED630F"/>
    <w:rsid w:val="00ED638A"/>
    <w:rsid w:val="00ED640D"/>
    <w:rsid w:val="00ED6B50"/>
    <w:rsid w:val="00ED6B70"/>
    <w:rsid w:val="00ED6CDD"/>
    <w:rsid w:val="00ED6E36"/>
    <w:rsid w:val="00ED6E54"/>
    <w:rsid w:val="00ED6F90"/>
    <w:rsid w:val="00ED737E"/>
    <w:rsid w:val="00ED7972"/>
    <w:rsid w:val="00ED7B20"/>
    <w:rsid w:val="00ED7CB3"/>
    <w:rsid w:val="00ED7D97"/>
    <w:rsid w:val="00ED7D9C"/>
    <w:rsid w:val="00EE0119"/>
    <w:rsid w:val="00EE022F"/>
    <w:rsid w:val="00EE0293"/>
    <w:rsid w:val="00EE037F"/>
    <w:rsid w:val="00EE044C"/>
    <w:rsid w:val="00EE0481"/>
    <w:rsid w:val="00EE04E0"/>
    <w:rsid w:val="00EE08E7"/>
    <w:rsid w:val="00EE0BDA"/>
    <w:rsid w:val="00EE0D63"/>
    <w:rsid w:val="00EE1093"/>
    <w:rsid w:val="00EE139B"/>
    <w:rsid w:val="00EE146C"/>
    <w:rsid w:val="00EE1767"/>
    <w:rsid w:val="00EE1797"/>
    <w:rsid w:val="00EE185D"/>
    <w:rsid w:val="00EE19BA"/>
    <w:rsid w:val="00EE1AFB"/>
    <w:rsid w:val="00EE1B53"/>
    <w:rsid w:val="00EE20D8"/>
    <w:rsid w:val="00EE2713"/>
    <w:rsid w:val="00EE28FE"/>
    <w:rsid w:val="00EE29B7"/>
    <w:rsid w:val="00EE2B65"/>
    <w:rsid w:val="00EE2E11"/>
    <w:rsid w:val="00EE31F8"/>
    <w:rsid w:val="00EE3417"/>
    <w:rsid w:val="00EE38CD"/>
    <w:rsid w:val="00EE38E6"/>
    <w:rsid w:val="00EE3A5A"/>
    <w:rsid w:val="00EE3A5B"/>
    <w:rsid w:val="00EE3F12"/>
    <w:rsid w:val="00EE4358"/>
    <w:rsid w:val="00EE4F21"/>
    <w:rsid w:val="00EE50B2"/>
    <w:rsid w:val="00EE529D"/>
    <w:rsid w:val="00EE5763"/>
    <w:rsid w:val="00EE595E"/>
    <w:rsid w:val="00EE5BE3"/>
    <w:rsid w:val="00EE5F7B"/>
    <w:rsid w:val="00EE6020"/>
    <w:rsid w:val="00EE68F0"/>
    <w:rsid w:val="00EE6910"/>
    <w:rsid w:val="00EE696C"/>
    <w:rsid w:val="00EE6A3C"/>
    <w:rsid w:val="00EE6BD0"/>
    <w:rsid w:val="00EE6D6B"/>
    <w:rsid w:val="00EE721D"/>
    <w:rsid w:val="00EE769D"/>
    <w:rsid w:val="00EE7870"/>
    <w:rsid w:val="00EE7BAB"/>
    <w:rsid w:val="00EE7C30"/>
    <w:rsid w:val="00EE7D41"/>
    <w:rsid w:val="00EE7FB3"/>
    <w:rsid w:val="00EF0135"/>
    <w:rsid w:val="00EF0139"/>
    <w:rsid w:val="00EF02A0"/>
    <w:rsid w:val="00EF0931"/>
    <w:rsid w:val="00EF0EBE"/>
    <w:rsid w:val="00EF0F1C"/>
    <w:rsid w:val="00EF1157"/>
    <w:rsid w:val="00EF15AF"/>
    <w:rsid w:val="00EF18B3"/>
    <w:rsid w:val="00EF1936"/>
    <w:rsid w:val="00EF1953"/>
    <w:rsid w:val="00EF1DE2"/>
    <w:rsid w:val="00EF206F"/>
    <w:rsid w:val="00EF2306"/>
    <w:rsid w:val="00EF26B5"/>
    <w:rsid w:val="00EF2797"/>
    <w:rsid w:val="00EF2954"/>
    <w:rsid w:val="00EF37D5"/>
    <w:rsid w:val="00EF38C1"/>
    <w:rsid w:val="00EF3DC1"/>
    <w:rsid w:val="00EF3E9E"/>
    <w:rsid w:val="00EF41A7"/>
    <w:rsid w:val="00EF41B2"/>
    <w:rsid w:val="00EF41C3"/>
    <w:rsid w:val="00EF486B"/>
    <w:rsid w:val="00EF4A31"/>
    <w:rsid w:val="00EF4BDE"/>
    <w:rsid w:val="00EF4C03"/>
    <w:rsid w:val="00EF509D"/>
    <w:rsid w:val="00EF5401"/>
    <w:rsid w:val="00EF55A0"/>
    <w:rsid w:val="00EF5927"/>
    <w:rsid w:val="00EF596F"/>
    <w:rsid w:val="00EF5C31"/>
    <w:rsid w:val="00EF5F2C"/>
    <w:rsid w:val="00EF60DE"/>
    <w:rsid w:val="00EF60E5"/>
    <w:rsid w:val="00EF6182"/>
    <w:rsid w:val="00EF61AB"/>
    <w:rsid w:val="00EF62C0"/>
    <w:rsid w:val="00EF644E"/>
    <w:rsid w:val="00EF64C5"/>
    <w:rsid w:val="00EF68BF"/>
    <w:rsid w:val="00EF69B1"/>
    <w:rsid w:val="00EF6A35"/>
    <w:rsid w:val="00EF6ADB"/>
    <w:rsid w:val="00EF6DBF"/>
    <w:rsid w:val="00EF6DD5"/>
    <w:rsid w:val="00EF6EFA"/>
    <w:rsid w:val="00EF6F63"/>
    <w:rsid w:val="00EF7A5B"/>
    <w:rsid w:val="00EF7A64"/>
    <w:rsid w:val="00EF7B5D"/>
    <w:rsid w:val="00EF7F37"/>
    <w:rsid w:val="00F002B6"/>
    <w:rsid w:val="00F0065C"/>
    <w:rsid w:val="00F00A01"/>
    <w:rsid w:val="00F00A58"/>
    <w:rsid w:val="00F00D83"/>
    <w:rsid w:val="00F01102"/>
    <w:rsid w:val="00F01409"/>
    <w:rsid w:val="00F01451"/>
    <w:rsid w:val="00F01718"/>
    <w:rsid w:val="00F0182D"/>
    <w:rsid w:val="00F01835"/>
    <w:rsid w:val="00F01914"/>
    <w:rsid w:val="00F01C18"/>
    <w:rsid w:val="00F01F22"/>
    <w:rsid w:val="00F02083"/>
    <w:rsid w:val="00F021F6"/>
    <w:rsid w:val="00F02271"/>
    <w:rsid w:val="00F02407"/>
    <w:rsid w:val="00F028D1"/>
    <w:rsid w:val="00F02A1F"/>
    <w:rsid w:val="00F02EF2"/>
    <w:rsid w:val="00F03663"/>
    <w:rsid w:val="00F03666"/>
    <w:rsid w:val="00F03845"/>
    <w:rsid w:val="00F038B4"/>
    <w:rsid w:val="00F03A39"/>
    <w:rsid w:val="00F03B04"/>
    <w:rsid w:val="00F0419C"/>
    <w:rsid w:val="00F041A6"/>
    <w:rsid w:val="00F046F4"/>
    <w:rsid w:val="00F0486C"/>
    <w:rsid w:val="00F049DB"/>
    <w:rsid w:val="00F04A9D"/>
    <w:rsid w:val="00F04DF5"/>
    <w:rsid w:val="00F05200"/>
    <w:rsid w:val="00F0523D"/>
    <w:rsid w:val="00F0535C"/>
    <w:rsid w:val="00F05A3C"/>
    <w:rsid w:val="00F05BE6"/>
    <w:rsid w:val="00F05FBD"/>
    <w:rsid w:val="00F06044"/>
    <w:rsid w:val="00F06056"/>
    <w:rsid w:val="00F063D3"/>
    <w:rsid w:val="00F06521"/>
    <w:rsid w:val="00F068A6"/>
    <w:rsid w:val="00F06B86"/>
    <w:rsid w:val="00F06EBE"/>
    <w:rsid w:val="00F06EDA"/>
    <w:rsid w:val="00F06F4D"/>
    <w:rsid w:val="00F07051"/>
    <w:rsid w:val="00F07074"/>
    <w:rsid w:val="00F0717F"/>
    <w:rsid w:val="00F071F5"/>
    <w:rsid w:val="00F07430"/>
    <w:rsid w:val="00F07696"/>
    <w:rsid w:val="00F0783A"/>
    <w:rsid w:val="00F0789A"/>
    <w:rsid w:val="00F07964"/>
    <w:rsid w:val="00F07BF9"/>
    <w:rsid w:val="00F07C40"/>
    <w:rsid w:val="00F101A8"/>
    <w:rsid w:val="00F102D7"/>
    <w:rsid w:val="00F105AC"/>
    <w:rsid w:val="00F109A6"/>
    <w:rsid w:val="00F10A3B"/>
    <w:rsid w:val="00F10AF6"/>
    <w:rsid w:val="00F10E5F"/>
    <w:rsid w:val="00F11271"/>
    <w:rsid w:val="00F11425"/>
    <w:rsid w:val="00F11506"/>
    <w:rsid w:val="00F115D4"/>
    <w:rsid w:val="00F116FC"/>
    <w:rsid w:val="00F1179D"/>
    <w:rsid w:val="00F11A02"/>
    <w:rsid w:val="00F11D2C"/>
    <w:rsid w:val="00F11E00"/>
    <w:rsid w:val="00F12314"/>
    <w:rsid w:val="00F12627"/>
    <w:rsid w:val="00F129E2"/>
    <w:rsid w:val="00F12BC5"/>
    <w:rsid w:val="00F12DF9"/>
    <w:rsid w:val="00F12F36"/>
    <w:rsid w:val="00F13093"/>
    <w:rsid w:val="00F13D18"/>
    <w:rsid w:val="00F13ED8"/>
    <w:rsid w:val="00F14280"/>
    <w:rsid w:val="00F144CE"/>
    <w:rsid w:val="00F145A8"/>
    <w:rsid w:val="00F146E5"/>
    <w:rsid w:val="00F1494B"/>
    <w:rsid w:val="00F14AEE"/>
    <w:rsid w:val="00F14B51"/>
    <w:rsid w:val="00F14BD4"/>
    <w:rsid w:val="00F1534A"/>
    <w:rsid w:val="00F153DF"/>
    <w:rsid w:val="00F157A4"/>
    <w:rsid w:val="00F15930"/>
    <w:rsid w:val="00F15A2B"/>
    <w:rsid w:val="00F15B5A"/>
    <w:rsid w:val="00F15DF1"/>
    <w:rsid w:val="00F15EB9"/>
    <w:rsid w:val="00F15F4F"/>
    <w:rsid w:val="00F15F73"/>
    <w:rsid w:val="00F16194"/>
    <w:rsid w:val="00F16577"/>
    <w:rsid w:val="00F167F7"/>
    <w:rsid w:val="00F16C33"/>
    <w:rsid w:val="00F16CBD"/>
    <w:rsid w:val="00F16CE6"/>
    <w:rsid w:val="00F16FE8"/>
    <w:rsid w:val="00F174F8"/>
    <w:rsid w:val="00F17739"/>
    <w:rsid w:val="00F17802"/>
    <w:rsid w:val="00F1782F"/>
    <w:rsid w:val="00F17985"/>
    <w:rsid w:val="00F20067"/>
    <w:rsid w:val="00F200A2"/>
    <w:rsid w:val="00F200EB"/>
    <w:rsid w:val="00F2019F"/>
    <w:rsid w:val="00F20360"/>
    <w:rsid w:val="00F205D7"/>
    <w:rsid w:val="00F206D4"/>
    <w:rsid w:val="00F2075A"/>
    <w:rsid w:val="00F20968"/>
    <w:rsid w:val="00F20A5F"/>
    <w:rsid w:val="00F20AC1"/>
    <w:rsid w:val="00F21382"/>
    <w:rsid w:val="00F214BB"/>
    <w:rsid w:val="00F216DB"/>
    <w:rsid w:val="00F21980"/>
    <w:rsid w:val="00F21AD0"/>
    <w:rsid w:val="00F21E7F"/>
    <w:rsid w:val="00F21EBB"/>
    <w:rsid w:val="00F220A4"/>
    <w:rsid w:val="00F2245F"/>
    <w:rsid w:val="00F2310A"/>
    <w:rsid w:val="00F23250"/>
    <w:rsid w:val="00F2376F"/>
    <w:rsid w:val="00F238AD"/>
    <w:rsid w:val="00F23931"/>
    <w:rsid w:val="00F23B54"/>
    <w:rsid w:val="00F23F42"/>
    <w:rsid w:val="00F24476"/>
    <w:rsid w:val="00F246C2"/>
    <w:rsid w:val="00F246E6"/>
    <w:rsid w:val="00F247ED"/>
    <w:rsid w:val="00F24957"/>
    <w:rsid w:val="00F24F92"/>
    <w:rsid w:val="00F250F8"/>
    <w:rsid w:val="00F25246"/>
    <w:rsid w:val="00F2566D"/>
    <w:rsid w:val="00F25696"/>
    <w:rsid w:val="00F25A91"/>
    <w:rsid w:val="00F25BBC"/>
    <w:rsid w:val="00F25C81"/>
    <w:rsid w:val="00F25DEE"/>
    <w:rsid w:val="00F25ED8"/>
    <w:rsid w:val="00F26006"/>
    <w:rsid w:val="00F2604E"/>
    <w:rsid w:val="00F265EC"/>
    <w:rsid w:val="00F2677D"/>
    <w:rsid w:val="00F26BCF"/>
    <w:rsid w:val="00F26DDF"/>
    <w:rsid w:val="00F26EE1"/>
    <w:rsid w:val="00F2703A"/>
    <w:rsid w:val="00F2794E"/>
    <w:rsid w:val="00F27C61"/>
    <w:rsid w:val="00F27D11"/>
    <w:rsid w:val="00F303EC"/>
    <w:rsid w:val="00F30894"/>
    <w:rsid w:val="00F30A35"/>
    <w:rsid w:val="00F3118E"/>
    <w:rsid w:val="00F31453"/>
    <w:rsid w:val="00F315F6"/>
    <w:rsid w:val="00F3198A"/>
    <w:rsid w:val="00F31C07"/>
    <w:rsid w:val="00F31CB7"/>
    <w:rsid w:val="00F31F7B"/>
    <w:rsid w:val="00F31F83"/>
    <w:rsid w:val="00F32278"/>
    <w:rsid w:val="00F32A21"/>
    <w:rsid w:val="00F32E64"/>
    <w:rsid w:val="00F32EB4"/>
    <w:rsid w:val="00F32F98"/>
    <w:rsid w:val="00F330EF"/>
    <w:rsid w:val="00F33133"/>
    <w:rsid w:val="00F33837"/>
    <w:rsid w:val="00F33FE5"/>
    <w:rsid w:val="00F34848"/>
    <w:rsid w:val="00F34B0E"/>
    <w:rsid w:val="00F34D21"/>
    <w:rsid w:val="00F34DC5"/>
    <w:rsid w:val="00F35007"/>
    <w:rsid w:val="00F3529F"/>
    <w:rsid w:val="00F355D6"/>
    <w:rsid w:val="00F357E2"/>
    <w:rsid w:val="00F35973"/>
    <w:rsid w:val="00F35AFE"/>
    <w:rsid w:val="00F35C80"/>
    <w:rsid w:val="00F3616F"/>
    <w:rsid w:val="00F36FE0"/>
    <w:rsid w:val="00F370C5"/>
    <w:rsid w:val="00F37183"/>
    <w:rsid w:val="00F372A9"/>
    <w:rsid w:val="00F37CDE"/>
    <w:rsid w:val="00F37D0C"/>
    <w:rsid w:val="00F37D6E"/>
    <w:rsid w:val="00F40033"/>
    <w:rsid w:val="00F40058"/>
    <w:rsid w:val="00F4032E"/>
    <w:rsid w:val="00F4086E"/>
    <w:rsid w:val="00F4124F"/>
    <w:rsid w:val="00F41888"/>
    <w:rsid w:val="00F419C5"/>
    <w:rsid w:val="00F41A4A"/>
    <w:rsid w:val="00F41B97"/>
    <w:rsid w:val="00F41C40"/>
    <w:rsid w:val="00F41CBB"/>
    <w:rsid w:val="00F41D05"/>
    <w:rsid w:val="00F41FF5"/>
    <w:rsid w:val="00F428A1"/>
    <w:rsid w:val="00F429B1"/>
    <w:rsid w:val="00F42CA1"/>
    <w:rsid w:val="00F42E98"/>
    <w:rsid w:val="00F4302E"/>
    <w:rsid w:val="00F43145"/>
    <w:rsid w:val="00F434E4"/>
    <w:rsid w:val="00F439EF"/>
    <w:rsid w:val="00F43A2B"/>
    <w:rsid w:val="00F442B3"/>
    <w:rsid w:val="00F44415"/>
    <w:rsid w:val="00F4451C"/>
    <w:rsid w:val="00F447F3"/>
    <w:rsid w:val="00F44974"/>
    <w:rsid w:val="00F44AFC"/>
    <w:rsid w:val="00F44CC6"/>
    <w:rsid w:val="00F4559D"/>
    <w:rsid w:val="00F45960"/>
    <w:rsid w:val="00F45BD5"/>
    <w:rsid w:val="00F45E66"/>
    <w:rsid w:val="00F45FC1"/>
    <w:rsid w:val="00F46293"/>
    <w:rsid w:val="00F467B9"/>
    <w:rsid w:val="00F47015"/>
    <w:rsid w:val="00F47352"/>
    <w:rsid w:val="00F47381"/>
    <w:rsid w:val="00F474FF"/>
    <w:rsid w:val="00F4754E"/>
    <w:rsid w:val="00F47BF6"/>
    <w:rsid w:val="00F47C7A"/>
    <w:rsid w:val="00F50255"/>
    <w:rsid w:val="00F506D7"/>
    <w:rsid w:val="00F5082F"/>
    <w:rsid w:val="00F50CFB"/>
    <w:rsid w:val="00F51325"/>
    <w:rsid w:val="00F51551"/>
    <w:rsid w:val="00F516EA"/>
    <w:rsid w:val="00F51716"/>
    <w:rsid w:val="00F5189A"/>
    <w:rsid w:val="00F51BAB"/>
    <w:rsid w:val="00F51C65"/>
    <w:rsid w:val="00F521B8"/>
    <w:rsid w:val="00F52268"/>
    <w:rsid w:val="00F522DB"/>
    <w:rsid w:val="00F52355"/>
    <w:rsid w:val="00F5255B"/>
    <w:rsid w:val="00F527F8"/>
    <w:rsid w:val="00F52B01"/>
    <w:rsid w:val="00F52CA3"/>
    <w:rsid w:val="00F52CCB"/>
    <w:rsid w:val="00F52E19"/>
    <w:rsid w:val="00F531AF"/>
    <w:rsid w:val="00F5326E"/>
    <w:rsid w:val="00F532CA"/>
    <w:rsid w:val="00F53548"/>
    <w:rsid w:val="00F535DC"/>
    <w:rsid w:val="00F536CB"/>
    <w:rsid w:val="00F53784"/>
    <w:rsid w:val="00F53E26"/>
    <w:rsid w:val="00F53F1D"/>
    <w:rsid w:val="00F53FFB"/>
    <w:rsid w:val="00F541B7"/>
    <w:rsid w:val="00F543E0"/>
    <w:rsid w:val="00F5450A"/>
    <w:rsid w:val="00F546CD"/>
    <w:rsid w:val="00F54B3C"/>
    <w:rsid w:val="00F54BAA"/>
    <w:rsid w:val="00F54DF5"/>
    <w:rsid w:val="00F54F58"/>
    <w:rsid w:val="00F550B7"/>
    <w:rsid w:val="00F55210"/>
    <w:rsid w:val="00F55B35"/>
    <w:rsid w:val="00F55BE6"/>
    <w:rsid w:val="00F56136"/>
    <w:rsid w:val="00F5615D"/>
    <w:rsid w:val="00F565F1"/>
    <w:rsid w:val="00F56600"/>
    <w:rsid w:val="00F568A3"/>
    <w:rsid w:val="00F56BCA"/>
    <w:rsid w:val="00F56D5B"/>
    <w:rsid w:val="00F57189"/>
    <w:rsid w:val="00F572D9"/>
    <w:rsid w:val="00F574AD"/>
    <w:rsid w:val="00F576B8"/>
    <w:rsid w:val="00F577C3"/>
    <w:rsid w:val="00F577EE"/>
    <w:rsid w:val="00F57B41"/>
    <w:rsid w:val="00F57DC5"/>
    <w:rsid w:val="00F57DFF"/>
    <w:rsid w:val="00F57FF1"/>
    <w:rsid w:val="00F60083"/>
    <w:rsid w:val="00F60289"/>
    <w:rsid w:val="00F60314"/>
    <w:rsid w:val="00F603EE"/>
    <w:rsid w:val="00F606AC"/>
    <w:rsid w:val="00F60740"/>
    <w:rsid w:val="00F60777"/>
    <w:rsid w:val="00F60DB5"/>
    <w:rsid w:val="00F6101A"/>
    <w:rsid w:val="00F613AC"/>
    <w:rsid w:val="00F615D5"/>
    <w:rsid w:val="00F6160A"/>
    <w:rsid w:val="00F61B42"/>
    <w:rsid w:val="00F61B94"/>
    <w:rsid w:val="00F61EDE"/>
    <w:rsid w:val="00F61F0D"/>
    <w:rsid w:val="00F61F6E"/>
    <w:rsid w:val="00F61F93"/>
    <w:rsid w:val="00F623AB"/>
    <w:rsid w:val="00F6252F"/>
    <w:rsid w:val="00F62702"/>
    <w:rsid w:val="00F627FF"/>
    <w:rsid w:val="00F62A37"/>
    <w:rsid w:val="00F62DBB"/>
    <w:rsid w:val="00F62DDB"/>
    <w:rsid w:val="00F63156"/>
    <w:rsid w:val="00F63192"/>
    <w:rsid w:val="00F631B0"/>
    <w:rsid w:val="00F63272"/>
    <w:rsid w:val="00F633EE"/>
    <w:rsid w:val="00F634CC"/>
    <w:rsid w:val="00F636E9"/>
    <w:rsid w:val="00F63830"/>
    <w:rsid w:val="00F63854"/>
    <w:rsid w:val="00F63A71"/>
    <w:rsid w:val="00F63D92"/>
    <w:rsid w:val="00F63E8E"/>
    <w:rsid w:val="00F63EFA"/>
    <w:rsid w:val="00F63F2E"/>
    <w:rsid w:val="00F6403C"/>
    <w:rsid w:val="00F6458E"/>
    <w:rsid w:val="00F649D4"/>
    <w:rsid w:val="00F64A1A"/>
    <w:rsid w:val="00F64A9D"/>
    <w:rsid w:val="00F64AC3"/>
    <w:rsid w:val="00F6537A"/>
    <w:rsid w:val="00F65909"/>
    <w:rsid w:val="00F659C6"/>
    <w:rsid w:val="00F659D2"/>
    <w:rsid w:val="00F659F7"/>
    <w:rsid w:val="00F65ADC"/>
    <w:rsid w:val="00F65C68"/>
    <w:rsid w:val="00F65DC9"/>
    <w:rsid w:val="00F65DF8"/>
    <w:rsid w:val="00F6613D"/>
    <w:rsid w:val="00F66335"/>
    <w:rsid w:val="00F6665D"/>
    <w:rsid w:val="00F6682F"/>
    <w:rsid w:val="00F66C72"/>
    <w:rsid w:val="00F66E89"/>
    <w:rsid w:val="00F66E8E"/>
    <w:rsid w:val="00F67046"/>
    <w:rsid w:val="00F67259"/>
    <w:rsid w:val="00F678C7"/>
    <w:rsid w:val="00F67E97"/>
    <w:rsid w:val="00F70364"/>
    <w:rsid w:val="00F703E0"/>
    <w:rsid w:val="00F70597"/>
    <w:rsid w:val="00F7087C"/>
    <w:rsid w:val="00F70B89"/>
    <w:rsid w:val="00F70C1D"/>
    <w:rsid w:val="00F70E64"/>
    <w:rsid w:val="00F71057"/>
    <w:rsid w:val="00F710C6"/>
    <w:rsid w:val="00F710D3"/>
    <w:rsid w:val="00F711F1"/>
    <w:rsid w:val="00F716EA"/>
    <w:rsid w:val="00F7172F"/>
    <w:rsid w:val="00F718E5"/>
    <w:rsid w:val="00F722E8"/>
    <w:rsid w:val="00F72CE6"/>
    <w:rsid w:val="00F72E94"/>
    <w:rsid w:val="00F72F10"/>
    <w:rsid w:val="00F7308A"/>
    <w:rsid w:val="00F731A5"/>
    <w:rsid w:val="00F73257"/>
    <w:rsid w:val="00F73460"/>
    <w:rsid w:val="00F73619"/>
    <w:rsid w:val="00F73CD2"/>
    <w:rsid w:val="00F73F81"/>
    <w:rsid w:val="00F7434A"/>
    <w:rsid w:val="00F7438F"/>
    <w:rsid w:val="00F74F73"/>
    <w:rsid w:val="00F7571D"/>
    <w:rsid w:val="00F759A5"/>
    <w:rsid w:val="00F760E9"/>
    <w:rsid w:val="00F76479"/>
    <w:rsid w:val="00F765F7"/>
    <w:rsid w:val="00F76658"/>
    <w:rsid w:val="00F768A6"/>
    <w:rsid w:val="00F76BC6"/>
    <w:rsid w:val="00F76D4C"/>
    <w:rsid w:val="00F76F22"/>
    <w:rsid w:val="00F7789C"/>
    <w:rsid w:val="00F77C58"/>
    <w:rsid w:val="00F77D47"/>
    <w:rsid w:val="00F77D6C"/>
    <w:rsid w:val="00F77D94"/>
    <w:rsid w:val="00F77F36"/>
    <w:rsid w:val="00F80142"/>
    <w:rsid w:val="00F803F6"/>
    <w:rsid w:val="00F804DF"/>
    <w:rsid w:val="00F80759"/>
    <w:rsid w:val="00F8098D"/>
    <w:rsid w:val="00F810D5"/>
    <w:rsid w:val="00F815AC"/>
    <w:rsid w:val="00F8170B"/>
    <w:rsid w:val="00F817C7"/>
    <w:rsid w:val="00F81858"/>
    <w:rsid w:val="00F819DB"/>
    <w:rsid w:val="00F81CEA"/>
    <w:rsid w:val="00F81D55"/>
    <w:rsid w:val="00F824DC"/>
    <w:rsid w:val="00F82554"/>
    <w:rsid w:val="00F82637"/>
    <w:rsid w:val="00F8281F"/>
    <w:rsid w:val="00F82B92"/>
    <w:rsid w:val="00F82C6A"/>
    <w:rsid w:val="00F82F5F"/>
    <w:rsid w:val="00F83341"/>
    <w:rsid w:val="00F8388E"/>
    <w:rsid w:val="00F8398E"/>
    <w:rsid w:val="00F839C4"/>
    <w:rsid w:val="00F839FF"/>
    <w:rsid w:val="00F83A27"/>
    <w:rsid w:val="00F83BFE"/>
    <w:rsid w:val="00F83D1D"/>
    <w:rsid w:val="00F84035"/>
    <w:rsid w:val="00F840B5"/>
    <w:rsid w:val="00F84152"/>
    <w:rsid w:val="00F841EE"/>
    <w:rsid w:val="00F842C0"/>
    <w:rsid w:val="00F843D1"/>
    <w:rsid w:val="00F8495C"/>
    <w:rsid w:val="00F8517C"/>
    <w:rsid w:val="00F8533A"/>
    <w:rsid w:val="00F85805"/>
    <w:rsid w:val="00F8585F"/>
    <w:rsid w:val="00F85980"/>
    <w:rsid w:val="00F85A09"/>
    <w:rsid w:val="00F85C66"/>
    <w:rsid w:val="00F85CB5"/>
    <w:rsid w:val="00F85E15"/>
    <w:rsid w:val="00F86371"/>
    <w:rsid w:val="00F86491"/>
    <w:rsid w:val="00F8655D"/>
    <w:rsid w:val="00F86758"/>
    <w:rsid w:val="00F86BF8"/>
    <w:rsid w:val="00F87224"/>
    <w:rsid w:val="00F873D9"/>
    <w:rsid w:val="00F87FB1"/>
    <w:rsid w:val="00F9017C"/>
    <w:rsid w:val="00F90562"/>
    <w:rsid w:val="00F90762"/>
    <w:rsid w:val="00F90871"/>
    <w:rsid w:val="00F90959"/>
    <w:rsid w:val="00F90AAC"/>
    <w:rsid w:val="00F90BDD"/>
    <w:rsid w:val="00F910D8"/>
    <w:rsid w:val="00F914E5"/>
    <w:rsid w:val="00F91643"/>
    <w:rsid w:val="00F91807"/>
    <w:rsid w:val="00F91900"/>
    <w:rsid w:val="00F91D03"/>
    <w:rsid w:val="00F91E31"/>
    <w:rsid w:val="00F91FBA"/>
    <w:rsid w:val="00F9203D"/>
    <w:rsid w:val="00F92773"/>
    <w:rsid w:val="00F92853"/>
    <w:rsid w:val="00F92B75"/>
    <w:rsid w:val="00F92BA0"/>
    <w:rsid w:val="00F92FF3"/>
    <w:rsid w:val="00F930BD"/>
    <w:rsid w:val="00F932EA"/>
    <w:rsid w:val="00F93363"/>
    <w:rsid w:val="00F935C9"/>
    <w:rsid w:val="00F9399A"/>
    <w:rsid w:val="00F93B0A"/>
    <w:rsid w:val="00F93C5F"/>
    <w:rsid w:val="00F93D46"/>
    <w:rsid w:val="00F9421A"/>
    <w:rsid w:val="00F9427B"/>
    <w:rsid w:val="00F9428B"/>
    <w:rsid w:val="00F9439C"/>
    <w:rsid w:val="00F9494D"/>
    <w:rsid w:val="00F9534D"/>
    <w:rsid w:val="00F954DA"/>
    <w:rsid w:val="00F95BB5"/>
    <w:rsid w:val="00F95C83"/>
    <w:rsid w:val="00F95F99"/>
    <w:rsid w:val="00F9634E"/>
    <w:rsid w:val="00F966D4"/>
    <w:rsid w:val="00F9673F"/>
    <w:rsid w:val="00F968F9"/>
    <w:rsid w:val="00F96B3E"/>
    <w:rsid w:val="00F96B72"/>
    <w:rsid w:val="00F96FE3"/>
    <w:rsid w:val="00F97115"/>
    <w:rsid w:val="00F97708"/>
    <w:rsid w:val="00F97759"/>
    <w:rsid w:val="00F9787D"/>
    <w:rsid w:val="00F978CB"/>
    <w:rsid w:val="00F97C1E"/>
    <w:rsid w:val="00F97CA0"/>
    <w:rsid w:val="00F97F55"/>
    <w:rsid w:val="00FA07FA"/>
    <w:rsid w:val="00FA0C9F"/>
    <w:rsid w:val="00FA11B1"/>
    <w:rsid w:val="00FA178E"/>
    <w:rsid w:val="00FA1797"/>
    <w:rsid w:val="00FA1A92"/>
    <w:rsid w:val="00FA1B59"/>
    <w:rsid w:val="00FA1E4B"/>
    <w:rsid w:val="00FA1F23"/>
    <w:rsid w:val="00FA2496"/>
    <w:rsid w:val="00FA25AB"/>
    <w:rsid w:val="00FA2907"/>
    <w:rsid w:val="00FA2A1B"/>
    <w:rsid w:val="00FA2CE7"/>
    <w:rsid w:val="00FA2FDB"/>
    <w:rsid w:val="00FA34E5"/>
    <w:rsid w:val="00FA3587"/>
    <w:rsid w:val="00FA3955"/>
    <w:rsid w:val="00FA39A9"/>
    <w:rsid w:val="00FA3FDE"/>
    <w:rsid w:val="00FA4247"/>
    <w:rsid w:val="00FA4571"/>
    <w:rsid w:val="00FA4724"/>
    <w:rsid w:val="00FA47C9"/>
    <w:rsid w:val="00FA4BB0"/>
    <w:rsid w:val="00FA4DEF"/>
    <w:rsid w:val="00FA4E40"/>
    <w:rsid w:val="00FA52BC"/>
    <w:rsid w:val="00FA5831"/>
    <w:rsid w:val="00FA5C02"/>
    <w:rsid w:val="00FA5C86"/>
    <w:rsid w:val="00FA5D4A"/>
    <w:rsid w:val="00FA6332"/>
    <w:rsid w:val="00FA642E"/>
    <w:rsid w:val="00FA6472"/>
    <w:rsid w:val="00FA66F2"/>
    <w:rsid w:val="00FA6730"/>
    <w:rsid w:val="00FA68C0"/>
    <w:rsid w:val="00FA6C08"/>
    <w:rsid w:val="00FA6CC7"/>
    <w:rsid w:val="00FA6CCE"/>
    <w:rsid w:val="00FA6E89"/>
    <w:rsid w:val="00FA74FF"/>
    <w:rsid w:val="00FA7514"/>
    <w:rsid w:val="00FA7526"/>
    <w:rsid w:val="00FA75BB"/>
    <w:rsid w:val="00FA7662"/>
    <w:rsid w:val="00FA769B"/>
    <w:rsid w:val="00FA7779"/>
    <w:rsid w:val="00FA784C"/>
    <w:rsid w:val="00FA7A27"/>
    <w:rsid w:val="00FA7C5D"/>
    <w:rsid w:val="00FA7E19"/>
    <w:rsid w:val="00FB00BE"/>
    <w:rsid w:val="00FB0221"/>
    <w:rsid w:val="00FB049B"/>
    <w:rsid w:val="00FB04EA"/>
    <w:rsid w:val="00FB0629"/>
    <w:rsid w:val="00FB0AA9"/>
    <w:rsid w:val="00FB0DC0"/>
    <w:rsid w:val="00FB1495"/>
    <w:rsid w:val="00FB1718"/>
    <w:rsid w:val="00FB18F5"/>
    <w:rsid w:val="00FB1DC0"/>
    <w:rsid w:val="00FB20E9"/>
    <w:rsid w:val="00FB21DF"/>
    <w:rsid w:val="00FB25E8"/>
    <w:rsid w:val="00FB260D"/>
    <w:rsid w:val="00FB276D"/>
    <w:rsid w:val="00FB2884"/>
    <w:rsid w:val="00FB2AA3"/>
    <w:rsid w:val="00FB2CE0"/>
    <w:rsid w:val="00FB3232"/>
    <w:rsid w:val="00FB3390"/>
    <w:rsid w:val="00FB39EC"/>
    <w:rsid w:val="00FB3CF3"/>
    <w:rsid w:val="00FB3FAF"/>
    <w:rsid w:val="00FB416B"/>
    <w:rsid w:val="00FB420E"/>
    <w:rsid w:val="00FB46F5"/>
    <w:rsid w:val="00FB4C01"/>
    <w:rsid w:val="00FB4CA4"/>
    <w:rsid w:val="00FB4E2C"/>
    <w:rsid w:val="00FB4F42"/>
    <w:rsid w:val="00FB4FC4"/>
    <w:rsid w:val="00FB50F9"/>
    <w:rsid w:val="00FB50FE"/>
    <w:rsid w:val="00FB5235"/>
    <w:rsid w:val="00FB523A"/>
    <w:rsid w:val="00FB536C"/>
    <w:rsid w:val="00FB546E"/>
    <w:rsid w:val="00FB55B0"/>
    <w:rsid w:val="00FB55F3"/>
    <w:rsid w:val="00FB5A11"/>
    <w:rsid w:val="00FB5FB2"/>
    <w:rsid w:val="00FB620B"/>
    <w:rsid w:val="00FB63C9"/>
    <w:rsid w:val="00FB6425"/>
    <w:rsid w:val="00FB6603"/>
    <w:rsid w:val="00FB68FA"/>
    <w:rsid w:val="00FB693A"/>
    <w:rsid w:val="00FB6B63"/>
    <w:rsid w:val="00FB6B6C"/>
    <w:rsid w:val="00FB6D8F"/>
    <w:rsid w:val="00FB6FA5"/>
    <w:rsid w:val="00FB71F4"/>
    <w:rsid w:val="00FB73F0"/>
    <w:rsid w:val="00FB740D"/>
    <w:rsid w:val="00FB7635"/>
    <w:rsid w:val="00FB7A75"/>
    <w:rsid w:val="00FB7D7E"/>
    <w:rsid w:val="00FC0050"/>
    <w:rsid w:val="00FC00D5"/>
    <w:rsid w:val="00FC00DF"/>
    <w:rsid w:val="00FC0201"/>
    <w:rsid w:val="00FC03FF"/>
    <w:rsid w:val="00FC08EC"/>
    <w:rsid w:val="00FC093A"/>
    <w:rsid w:val="00FC0ABE"/>
    <w:rsid w:val="00FC0C92"/>
    <w:rsid w:val="00FC0CF1"/>
    <w:rsid w:val="00FC112C"/>
    <w:rsid w:val="00FC14BC"/>
    <w:rsid w:val="00FC14D4"/>
    <w:rsid w:val="00FC1687"/>
    <w:rsid w:val="00FC1707"/>
    <w:rsid w:val="00FC1781"/>
    <w:rsid w:val="00FC19B1"/>
    <w:rsid w:val="00FC1AEA"/>
    <w:rsid w:val="00FC1BBC"/>
    <w:rsid w:val="00FC1DEE"/>
    <w:rsid w:val="00FC21A9"/>
    <w:rsid w:val="00FC2260"/>
    <w:rsid w:val="00FC23B7"/>
    <w:rsid w:val="00FC2537"/>
    <w:rsid w:val="00FC2782"/>
    <w:rsid w:val="00FC28A4"/>
    <w:rsid w:val="00FC2975"/>
    <w:rsid w:val="00FC3513"/>
    <w:rsid w:val="00FC3522"/>
    <w:rsid w:val="00FC396F"/>
    <w:rsid w:val="00FC3C9A"/>
    <w:rsid w:val="00FC42CD"/>
    <w:rsid w:val="00FC4420"/>
    <w:rsid w:val="00FC4840"/>
    <w:rsid w:val="00FC4DA6"/>
    <w:rsid w:val="00FC501A"/>
    <w:rsid w:val="00FC51B5"/>
    <w:rsid w:val="00FC5225"/>
    <w:rsid w:val="00FC5581"/>
    <w:rsid w:val="00FC572E"/>
    <w:rsid w:val="00FC5BA7"/>
    <w:rsid w:val="00FC5BDB"/>
    <w:rsid w:val="00FC5D15"/>
    <w:rsid w:val="00FC5D60"/>
    <w:rsid w:val="00FC5EDD"/>
    <w:rsid w:val="00FC6454"/>
    <w:rsid w:val="00FC675A"/>
    <w:rsid w:val="00FC67B6"/>
    <w:rsid w:val="00FC67DC"/>
    <w:rsid w:val="00FC6860"/>
    <w:rsid w:val="00FC6B38"/>
    <w:rsid w:val="00FC6B8B"/>
    <w:rsid w:val="00FC6FA3"/>
    <w:rsid w:val="00FC6FC2"/>
    <w:rsid w:val="00FC70BB"/>
    <w:rsid w:val="00FC7263"/>
    <w:rsid w:val="00FC7461"/>
    <w:rsid w:val="00FC7715"/>
    <w:rsid w:val="00FC7763"/>
    <w:rsid w:val="00FC7946"/>
    <w:rsid w:val="00FC7994"/>
    <w:rsid w:val="00FC7E87"/>
    <w:rsid w:val="00FD02CD"/>
    <w:rsid w:val="00FD06E9"/>
    <w:rsid w:val="00FD08A1"/>
    <w:rsid w:val="00FD0ABE"/>
    <w:rsid w:val="00FD0DF9"/>
    <w:rsid w:val="00FD102E"/>
    <w:rsid w:val="00FD105C"/>
    <w:rsid w:val="00FD10D3"/>
    <w:rsid w:val="00FD11B5"/>
    <w:rsid w:val="00FD17CC"/>
    <w:rsid w:val="00FD1CD3"/>
    <w:rsid w:val="00FD1E3A"/>
    <w:rsid w:val="00FD2173"/>
    <w:rsid w:val="00FD21CC"/>
    <w:rsid w:val="00FD2319"/>
    <w:rsid w:val="00FD25EE"/>
    <w:rsid w:val="00FD2C59"/>
    <w:rsid w:val="00FD2E21"/>
    <w:rsid w:val="00FD2E79"/>
    <w:rsid w:val="00FD2F23"/>
    <w:rsid w:val="00FD338C"/>
    <w:rsid w:val="00FD387C"/>
    <w:rsid w:val="00FD39F3"/>
    <w:rsid w:val="00FD4161"/>
    <w:rsid w:val="00FD4210"/>
    <w:rsid w:val="00FD44F5"/>
    <w:rsid w:val="00FD4BCB"/>
    <w:rsid w:val="00FD4C74"/>
    <w:rsid w:val="00FD4DAA"/>
    <w:rsid w:val="00FD4F82"/>
    <w:rsid w:val="00FD5183"/>
    <w:rsid w:val="00FD5197"/>
    <w:rsid w:val="00FD51C7"/>
    <w:rsid w:val="00FD524A"/>
    <w:rsid w:val="00FD5748"/>
    <w:rsid w:val="00FD59BA"/>
    <w:rsid w:val="00FD5A3B"/>
    <w:rsid w:val="00FD5A74"/>
    <w:rsid w:val="00FD5CDE"/>
    <w:rsid w:val="00FD5D5C"/>
    <w:rsid w:val="00FD5FC6"/>
    <w:rsid w:val="00FD62EB"/>
    <w:rsid w:val="00FD6809"/>
    <w:rsid w:val="00FD7457"/>
    <w:rsid w:val="00FD7576"/>
    <w:rsid w:val="00FD75D9"/>
    <w:rsid w:val="00FD7723"/>
    <w:rsid w:val="00FD7821"/>
    <w:rsid w:val="00FD788E"/>
    <w:rsid w:val="00FD7CA1"/>
    <w:rsid w:val="00FE0508"/>
    <w:rsid w:val="00FE077B"/>
    <w:rsid w:val="00FE0899"/>
    <w:rsid w:val="00FE0B5F"/>
    <w:rsid w:val="00FE108B"/>
    <w:rsid w:val="00FE10A6"/>
    <w:rsid w:val="00FE1765"/>
    <w:rsid w:val="00FE2170"/>
    <w:rsid w:val="00FE21E7"/>
    <w:rsid w:val="00FE22F1"/>
    <w:rsid w:val="00FE24CA"/>
    <w:rsid w:val="00FE259A"/>
    <w:rsid w:val="00FE26EC"/>
    <w:rsid w:val="00FE2EAE"/>
    <w:rsid w:val="00FE2FCA"/>
    <w:rsid w:val="00FE32DB"/>
    <w:rsid w:val="00FE35AE"/>
    <w:rsid w:val="00FE3A19"/>
    <w:rsid w:val="00FE3DFB"/>
    <w:rsid w:val="00FE3F4F"/>
    <w:rsid w:val="00FE45F3"/>
    <w:rsid w:val="00FE487C"/>
    <w:rsid w:val="00FE4983"/>
    <w:rsid w:val="00FE4CE0"/>
    <w:rsid w:val="00FE5064"/>
    <w:rsid w:val="00FE559D"/>
    <w:rsid w:val="00FE55A8"/>
    <w:rsid w:val="00FE5AAF"/>
    <w:rsid w:val="00FE5B9C"/>
    <w:rsid w:val="00FE5DB4"/>
    <w:rsid w:val="00FE5E80"/>
    <w:rsid w:val="00FE5FC8"/>
    <w:rsid w:val="00FE604D"/>
    <w:rsid w:val="00FE63D2"/>
    <w:rsid w:val="00FE64A9"/>
    <w:rsid w:val="00FE67A6"/>
    <w:rsid w:val="00FE68B3"/>
    <w:rsid w:val="00FE6922"/>
    <w:rsid w:val="00FE6A95"/>
    <w:rsid w:val="00FE6CDD"/>
    <w:rsid w:val="00FE6D4E"/>
    <w:rsid w:val="00FE6DB2"/>
    <w:rsid w:val="00FE6F9A"/>
    <w:rsid w:val="00FE74AA"/>
    <w:rsid w:val="00FE76D4"/>
    <w:rsid w:val="00FE7A9E"/>
    <w:rsid w:val="00FE7C1B"/>
    <w:rsid w:val="00FE7CC9"/>
    <w:rsid w:val="00FE7EE0"/>
    <w:rsid w:val="00FE7EFC"/>
    <w:rsid w:val="00FF0073"/>
    <w:rsid w:val="00FF01D4"/>
    <w:rsid w:val="00FF056C"/>
    <w:rsid w:val="00FF05D5"/>
    <w:rsid w:val="00FF082C"/>
    <w:rsid w:val="00FF08A5"/>
    <w:rsid w:val="00FF0A2F"/>
    <w:rsid w:val="00FF0ABC"/>
    <w:rsid w:val="00FF0C10"/>
    <w:rsid w:val="00FF0C64"/>
    <w:rsid w:val="00FF0D97"/>
    <w:rsid w:val="00FF0FD7"/>
    <w:rsid w:val="00FF1222"/>
    <w:rsid w:val="00FF168D"/>
    <w:rsid w:val="00FF174C"/>
    <w:rsid w:val="00FF1BB5"/>
    <w:rsid w:val="00FF20ED"/>
    <w:rsid w:val="00FF281F"/>
    <w:rsid w:val="00FF2828"/>
    <w:rsid w:val="00FF2DFB"/>
    <w:rsid w:val="00FF2E7F"/>
    <w:rsid w:val="00FF30A5"/>
    <w:rsid w:val="00FF3229"/>
    <w:rsid w:val="00FF3481"/>
    <w:rsid w:val="00FF3573"/>
    <w:rsid w:val="00FF37A6"/>
    <w:rsid w:val="00FF38AB"/>
    <w:rsid w:val="00FF4076"/>
    <w:rsid w:val="00FF40D9"/>
    <w:rsid w:val="00FF4363"/>
    <w:rsid w:val="00FF4429"/>
    <w:rsid w:val="00FF45F9"/>
    <w:rsid w:val="00FF4A9D"/>
    <w:rsid w:val="00FF4B38"/>
    <w:rsid w:val="00FF4BDB"/>
    <w:rsid w:val="00FF4BDE"/>
    <w:rsid w:val="00FF4D32"/>
    <w:rsid w:val="00FF5362"/>
    <w:rsid w:val="00FF5378"/>
    <w:rsid w:val="00FF5487"/>
    <w:rsid w:val="00FF572A"/>
    <w:rsid w:val="00FF5EBB"/>
    <w:rsid w:val="00FF601D"/>
    <w:rsid w:val="00FF6DE8"/>
    <w:rsid w:val="00FF6FB0"/>
    <w:rsid w:val="00FF701C"/>
    <w:rsid w:val="00FF70BA"/>
    <w:rsid w:val="00FF7249"/>
    <w:rsid w:val="00FF75E0"/>
    <w:rsid w:val="00FF76EB"/>
    <w:rsid w:val="00FF7836"/>
    <w:rsid w:val="00FF7E35"/>
    <w:rsid w:val="00FF7E52"/>
    <w:rsid w:val="017C4D35"/>
    <w:rsid w:val="038522E0"/>
    <w:rsid w:val="11B277EE"/>
    <w:rsid w:val="128F0A32"/>
    <w:rsid w:val="24AA2336"/>
    <w:rsid w:val="2D3E2F42"/>
    <w:rsid w:val="37FC36CA"/>
    <w:rsid w:val="3AAC6EEA"/>
    <w:rsid w:val="3CF773EB"/>
    <w:rsid w:val="41155EBD"/>
    <w:rsid w:val="412F45D4"/>
    <w:rsid w:val="4B3D4842"/>
    <w:rsid w:val="533C5359"/>
    <w:rsid w:val="537B1F4B"/>
    <w:rsid w:val="5BA314DF"/>
    <w:rsid w:val="5F5F24D2"/>
    <w:rsid w:val="5FF759D7"/>
    <w:rsid w:val="67BE0A2B"/>
    <w:rsid w:val="68E02B24"/>
    <w:rsid w:val="6F6EE718"/>
    <w:rsid w:val="705838E8"/>
    <w:rsid w:val="7EEE93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efaultImageDpi w14:val="32767"/>
  <w15:docId w15:val="{2DD0F2A5-498B-4586-A8C1-9D6E82C39EE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0" w:qFormat="1"/>
    <w:lsdException w:name="heading 2" w:uiPriority="0" w:qFormat="1"/>
    <w:lsdException w:name="heading 3" w:uiPriority="0" w:qFormat="1"/>
    <w:lsdException w:name="heading 4" w:uiPriority="0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uiPriority="0" w:qFormat="1"/>
    <w:lsdException w:name="footnote text" w:uiPriority="0" w:qFormat="1"/>
    <w:lsdException w:name="annotation text" w:uiPriority="0" w:unhideWhenUsed="1" w:qFormat="1"/>
    <w:lsdException w:name="header" w:uiPriority="0" w:qFormat="1"/>
    <w:lsdException w:name="footer" w:uiPriority="0" w:qFormat="1"/>
    <w:lsdException w:name="index heading" w:semiHidden="1" w:unhideWhenUsed="1"/>
    <w:lsdException w:name="caption" w:uiPriority="35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uiPriority="0" w:qFormat="1"/>
    <w:lsdException w:name="annotation reference" w:uiPriority="0" w:unhideWhenUsed="1" w:qFormat="1"/>
    <w:lsdException w:name="line number" w:semiHidden="1" w:unhideWhenUsed="1" w:qFormat="1"/>
    <w:lsdException w:name="page number" w:semiHidden="1" w:unhideWhenUsed="1"/>
    <w:lsdException w:name="endnote reference" w:uiPriority="0" w:qFormat="1"/>
    <w:lsdException w:name="endnote text" w:uiPriority="0" w:qFormat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 w:qFormat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 w:qFormat="1"/>
    <w:lsdException w:name="HTML Definition" w:semiHidden="1" w:unhideWhenUsed="1"/>
    <w:lsdException w:name="HTML Keyboard" w:semiHidden="1" w:unhideWhenUsed="1"/>
    <w:lsdException w:name="HTML Preformatted" w:unhideWhenUsed="1" w:qFormat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uiPriority="0" w:unhideWhenUsed="1" w:qFormat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uiPriority="0" w:unhideWhenUsed="1" w:qFormat="1"/>
    <w:lsdException w:name="Table Grid" w:uiPriority="0" w:qFormat="1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4D2853"/>
    <w:pPr>
      <w:spacing w:line="480" w:lineRule="auto"/>
    </w:pPr>
    <w:rPr>
      <w:rFonts w:eastAsiaTheme="minorEastAsia"/>
      <w:sz w:val="24"/>
      <w:szCs w:val="24"/>
      <w:lang w:val="en-GB" w:eastAsia="en-GB"/>
    </w:rPr>
  </w:style>
  <w:style w:type="paragraph" w:styleId="1">
    <w:name w:val="heading 1"/>
    <w:basedOn w:val="a"/>
    <w:next w:val="Paragraph"/>
    <w:link w:val="10"/>
    <w:qFormat/>
    <w:rsid w:val="004D2853"/>
    <w:pPr>
      <w:keepNext/>
      <w:spacing w:before="360" w:after="60" w:line="360" w:lineRule="auto"/>
      <w:ind w:right="567"/>
      <w:contextualSpacing/>
      <w:outlineLvl w:val="0"/>
    </w:pPr>
    <w:rPr>
      <w:rFonts w:cs="Arial"/>
      <w:b/>
      <w:bCs/>
      <w:kern w:val="32"/>
      <w:szCs w:val="32"/>
    </w:rPr>
  </w:style>
  <w:style w:type="paragraph" w:styleId="2">
    <w:name w:val="heading 2"/>
    <w:basedOn w:val="a"/>
    <w:next w:val="Paragraph"/>
    <w:link w:val="20"/>
    <w:qFormat/>
    <w:rsid w:val="004D2853"/>
    <w:pPr>
      <w:keepNext/>
      <w:spacing w:before="360" w:after="60" w:line="360" w:lineRule="auto"/>
      <w:ind w:right="567"/>
      <w:contextualSpacing/>
      <w:outlineLvl w:val="1"/>
    </w:pPr>
    <w:rPr>
      <w:rFonts w:cs="Arial"/>
      <w:b/>
      <w:bCs/>
      <w:i/>
      <w:iCs/>
      <w:szCs w:val="28"/>
    </w:rPr>
  </w:style>
  <w:style w:type="paragraph" w:styleId="3">
    <w:name w:val="heading 3"/>
    <w:basedOn w:val="a"/>
    <w:next w:val="Paragraph"/>
    <w:link w:val="30"/>
    <w:qFormat/>
    <w:rsid w:val="004D2853"/>
    <w:pPr>
      <w:keepNext/>
      <w:spacing w:before="360" w:after="60" w:line="360" w:lineRule="auto"/>
      <w:ind w:right="567"/>
      <w:contextualSpacing/>
      <w:outlineLvl w:val="2"/>
    </w:pPr>
    <w:rPr>
      <w:rFonts w:cs="Arial"/>
      <w:bCs/>
      <w:i/>
      <w:szCs w:val="26"/>
    </w:rPr>
  </w:style>
  <w:style w:type="paragraph" w:styleId="4">
    <w:name w:val="heading 4"/>
    <w:basedOn w:val="Paragraph"/>
    <w:next w:val="Newparagraph"/>
    <w:link w:val="40"/>
    <w:rsid w:val="004D2853"/>
    <w:pPr>
      <w:spacing w:before="360"/>
      <w:outlineLvl w:val="3"/>
    </w:pPr>
    <w:rPr>
      <w:bCs/>
      <w:szCs w:val="28"/>
    </w:rPr>
  </w:style>
  <w:style w:type="paragraph" w:styleId="5">
    <w:name w:val="heading 5"/>
    <w:basedOn w:val="a"/>
    <w:next w:val="a"/>
    <w:link w:val="50"/>
    <w:autoRedefine/>
    <w:uiPriority w:val="9"/>
    <w:semiHidden/>
    <w:unhideWhenUsed/>
    <w:qFormat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  <w:rsid w:val="004D2853"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  <w:rsid w:val="004D2853"/>
  </w:style>
  <w:style w:type="paragraph" w:customStyle="1" w:styleId="Paragraph">
    <w:name w:val="Paragraph"/>
    <w:basedOn w:val="a"/>
    <w:next w:val="Newparagraph"/>
    <w:qFormat/>
    <w:rsid w:val="004D2853"/>
    <w:pPr>
      <w:widowControl w:val="0"/>
      <w:spacing w:before="240"/>
    </w:pPr>
  </w:style>
  <w:style w:type="paragraph" w:customStyle="1" w:styleId="Newparagraph">
    <w:name w:val="New paragraph"/>
    <w:basedOn w:val="a"/>
    <w:qFormat/>
    <w:rsid w:val="004D2853"/>
    <w:pPr>
      <w:ind w:firstLine="720"/>
    </w:pPr>
  </w:style>
  <w:style w:type="paragraph" w:styleId="a3">
    <w:name w:val="Normal Indent"/>
    <w:basedOn w:val="a"/>
    <w:rsid w:val="004D2853"/>
    <w:pPr>
      <w:ind w:left="720"/>
    </w:pPr>
  </w:style>
  <w:style w:type="paragraph" w:styleId="a4">
    <w:name w:val="annotation text"/>
    <w:basedOn w:val="a"/>
    <w:link w:val="a5"/>
    <w:unhideWhenUsed/>
    <w:qFormat/>
  </w:style>
  <w:style w:type="paragraph" w:styleId="a6">
    <w:name w:val="endnote text"/>
    <w:basedOn w:val="a"/>
    <w:link w:val="a7"/>
    <w:autoRedefine/>
    <w:rsid w:val="004D2853"/>
    <w:pPr>
      <w:ind w:left="284" w:hanging="284"/>
    </w:pPr>
    <w:rPr>
      <w:sz w:val="22"/>
      <w:szCs w:val="20"/>
    </w:rPr>
  </w:style>
  <w:style w:type="paragraph" w:styleId="a8">
    <w:name w:val="Balloon Text"/>
    <w:basedOn w:val="a"/>
    <w:link w:val="a9"/>
    <w:unhideWhenUsed/>
    <w:qFormat/>
    <w:pPr>
      <w:spacing w:line="240" w:lineRule="auto"/>
    </w:pPr>
    <w:rPr>
      <w:sz w:val="18"/>
      <w:szCs w:val="18"/>
    </w:rPr>
  </w:style>
  <w:style w:type="paragraph" w:styleId="aa">
    <w:name w:val="footer"/>
    <w:basedOn w:val="a"/>
    <w:link w:val="ab"/>
    <w:rsid w:val="004D2853"/>
    <w:pPr>
      <w:tabs>
        <w:tab w:val="center" w:pos="4320"/>
        <w:tab w:val="right" w:pos="8640"/>
      </w:tabs>
      <w:spacing w:before="240" w:line="240" w:lineRule="auto"/>
      <w:contextualSpacing/>
    </w:pPr>
  </w:style>
  <w:style w:type="paragraph" w:styleId="ac">
    <w:name w:val="header"/>
    <w:basedOn w:val="a"/>
    <w:link w:val="ad"/>
    <w:rsid w:val="004D2853"/>
    <w:pPr>
      <w:tabs>
        <w:tab w:val="center" w:pos="4320"/>
        <w:tab w:val="right" w:pos="8640"/>
      </w:tabs>
      <w:spacing w:after="120" w:line="240" w:lineRule="auto"/>
      <w:contextualSpacing/>
    </w:pPr>
  </w:style>
  <w:style w:type="paragraph" w:styleId="ae">
    <w:name w:val="footnote text"/>
    <w:basedOn w:val="a"/>
    <w:link w:val="af"/>
    <w:autoRedefine/>
    <w:rsid w:val="004D2853"/>
    <w:pPr>
      <w:ind w:left="284" w:hanging="284"/>
    </w:pPr>
    <w:rPr>
      <w:sz w:val="22"/>
      <w:szCs w:val="20"/>
    </w:rPr>
  </w:style>
  <w:style w:type="paragraph" w:styleId="HTML">
    <w:name w:val="HTML Preformatted"/>
    <w:basedOn w:val="a"/>
    <w:link w:val="HTML0"/>
    <w:uiPriority w:val="99"/>
    <w:unhideWhenUsed/>
    <w:qFormat/>
    <w:rPr>
      <w:rFonts w:ascii="Courier New" w:hAnsi="Courier New" w:cs="Courier New"/>
      <w:sz w:val="20"/>
      <w:szCs w:val="20"/>
    </w:rPr>
  </w:style>
  <w:style w:type="paragraph" w:styleId="af0">
    <w:name w:val="Normal (Web)"/>
    <w:basedOn w:val="a"/>
    <w:autoRedefine/>
    <w:uiPriority w:val="99"/>
    <w:unhideWhenUsed/>
    <w:qFormat/>
    <w:pPr>
      <w:snapToGrid w:val="0"/>
      <w:ind w:firstLineChars="200" w:firstLine="480"/>
      <w:jc w:val="both"/>
    </w:pPr>
    <w:rPr>
      <w:rFonts w:eastAsia="宋体"/>
      <w:color w:val="4472C4" w:themeColor="accent1"/>
      <w:lang w:val="en-US"/>
    </w:rPr>
  </w:style>
  <w:style w:type="paragraph" w:styleId="af1">
    <w:name w:val="annotation subject"/>
    <w:basedOn w:val="a4"/>
    <w:next w:val="a4"/>
    <w:link w:val="af2"/>
    <w:unhideWhenUsed/>
    <w:qFormat/>
    <w:rPr>
      <w:b/>
      <w:bCs/>
    </w:rPr>
  </w:style>
  <w:style w:type="character" w:styleId="af3">
    <w:name w:val="endnote reference"/>
    <w:basedOn w:val="a0"/>
    <w:rsid w:val="004D2853"/>
    <w:rPr>
      <w:vertAlign w:val="superscript"/>
    </w:rPr>
  </w:style>
  <w:style w:type="character" w:styleId="af4">
    <w:name w:val="line number"/>
    <w:basedOn w:val="a0"/>
    <w:uiPriority w:val="99"/>
    <w:semiHidden/>
    <w:unhideWhenUsed/>
    <w:qFormat/>
  </w:style>
  <w:style w:type="character" w:styleId="af5">
    <w:name w:val="Hyperlink"/>
    <w:basedOn w:val="a0"/>
    <w:uiPriority w:val="99"/>
    <w:unhideWhenUsed/>
    <w:qFormat/>
    <w:rPr>
      <w:color w:val="0563C1" w:themeColor="hyperlink"/>
      <w:u w:val="single"/>
    </w:rPr>
  </w:style>
  <w:style w:type="character" w:styleId="HTML1">
    <w:name w:val="HTML Code"/>
    <w:basedOn w:val="a0"/>
    <w:uiPriority w:val="99"/>
    <w:semiHidden/>
    <w:unhideWhenUsed/>
    <w:qFormat/>
    <w:rPr>
      <w:rFonts w:ascii="宋体" w:eastAsia="宋体" w:hAnsi="宋体" w:cs="宋体"/>
      <w:sz w:val="24"/>
      <w:szCs w:val="24"/>
    </w:rPr>
  </w:style>
  <w:style w:type="character" w:styleId="af6">
    <w:name w:val="annotation reference"/>
    <w:basedOn w:val="a0"/>
    <w:unhideWhenUsed/>
    <w:qFormat/>
    <w:rPr>
      <w:sz w:val="21"/>
      <w:szCs w:val="21"/>
    </w:rPr>
  </w:style>
  <w:style w:type="character" w:styleId="af7">
    <w:name w:val="footnote reference"/>
    <w:basedOn w:val="a0"/>
    <w:rsid w:val="004D2853"/>
    <w:rPr>
      <w:vertAlign w:val="superscript"/>
    </w:rPr>
  </w:style>
  <w:style w:type="character" w:customStyle="1" w:styleId="10">
    <w:name w:val="标题 1 字符"/>
    <w:basedOn w:val="a0"/>
    <w:link w:val="1"/>
    <w:rsid w:val="004D2853"/>
    <w:rPr>
      <w:rFonts w:eastAsiaTheme="minorEastAsia" w:cs="Arial"/>
      <w:b/>
      <w:bCs/>
      <w:kern w:val="32"/>
      <w:sz w:val="24"/>
      <w:szCs w:val="32"/>
      <w:lang w:val="en-GB" w:eastAsia="en-GB"/>
    </w:rPr>
  </w:style>
  <w:style w:type="character" w:customStyle="1" w:styleId="20">
    <w:name w:val="标题 2 字符"/>
    <w:basedOn w:val="a0"/>
    <w:link w:val="2"/>
    <w:rsid w:val="004D2853"/>
    <w:rPr>
      <w:rFonts w:eastAsiaTheme="minorEastAsia" w:cs="Arial"/>
      <w:b/>
      <w:bCs/>
      <w:i/>
      <w:iCs/>
      <w:sz w:val="24"/>
      <w:szCs w:val="28"/>
      <w:lang w:val="en-GB" w:eastAsia="en-GB"/>
    </w:rPr>
  </w:style>
  <w:style w:type="character" w:customStyle="1" w:styleId="30">
    <w:name w:val="标题 3 字符"/>
    <w:basedOn w:val="a0"/>
    <w:link w:val="3"/>
    <w:rsid w:val="004D2853"/>
    <w:rPr>
      <w:rFonts w:eastAsiaTheme="minorEastAsia" w:cs="Arial"/>
      <w:bCs/>
      <w:i/>
      <w:sz w:val="24"/>
      <w:szCs w:val="26"/>
      <w:lang w:val="en-GB" w:eastAsia="en-GB"/>
    </w:rPr>
  </w:style>
  <w:style w:type="character" w:customStyle="1" w:styleId="40">
    <w:name w:val="标题 4 字符"/>
    <w:basedOn w:val="a0"/>
    <w:link w:val="4"/>
    <w:rsid w:val="004D2853"/>
    <w:rPr>
      <w:rFonts w:eastAsiaTheme="minorEastAsia"/>
      <w:bCs/>
      <w:sz w:val="24"/>
      <w:szCs w:val="28"/>
      <w:lang w:val="en-GB" w:eastAsia="en-GB"/>
    </w:rPr>
  </w:style>
  <w:style w:type="character" w:customStyle="1" w:styleId="50">
    <w:name w:val="标题 5 字符"/>
    <w:basedOn w:val="a0"/>
    <w:link w:val="5"/>
    <w:autoRedefine/>
    <w:uiPriority w:val="9"/>
    <w:semiHidden/>
    <w:qFormat/>
    <w:rPr>
      <w:b/>
      <w:bCs/>
      <w:sz w:val="28"/>
      <w:szCs w:val="28"/>
    </w:rPr>
  </w:style>
  <w:style w:type="character" w:customStyle="1" w:styleId="a9">
    <w:name w:val="批注框文本 字符"/>
    <w:basedOn w:val="a0"/>
    <w:link w:val="a8"/>
    <w:qFormat/>
    <w:rPr>
      <w:rFonts w:eastAsiaTheme="minorEastAsia"/>
      <w:sz w:val="18"/>
      <w:szCs w:val="18"/>
      <w:lang w:val="en-GB" w:eastAsia="en-GB"/>
    </w:rPr>
  </w:style>
  <w:style w:type="character" w:customStyle="1" w:styleId="HTML0">
    <w:name w:val="HTML 预设格式 字符"/>
    <w:basedOn w:val="a0"/>
    <w:link w:val="HTML"/>
    <w:uiPriority w:val="99"/>
    <w:qFormat/>
    <w:rPr>
      <w:rFonts w:ascii="Courier New" w:hAnsi="Courier New" w:cs="Courier New"/>
      <w:color w:val="000000"/>
      <w:kern w:val="2"/>
    </w:rPr>
  </w:style>
  <w:style w:type="character" w:customStyle="1" w:styleId="ts-alignment-element">
    <w:name w:val="ts-alignment-element"/>
    <w:basedOn w:val="a0"/>
    <w:autoRedefine/>
    <w:qFormat/>
  </w:style>
  <w:style w:type="character" w:customStyle="1" w:styleId="ts-alignment-element-highlighted">
    <w:name w:val="ts-alignment-element-highlighted"/>
    <w:basedOn w:val="a0"/>
    <w:autoRedefine/>
    <w:qFormat/>
  </w:style>
  <w:style w:type="paragraph" w:customStyle="1" w:styleId="EndNoteBibliographyTitle">
    <w:name w:val="EndNote Bibliography Title"/>
    <w:basedOn w:val="a"/>
    <w:link w:val="EndNoteBibliographyTitle0"/>
    <w:autoRedefine/>
    <w:qFormat/>
    <w:pPr>
      <w:jc w:val="center"/>
    </w:pPr>
  </w:style>
  <w:style w:type="character" w:customStyle="1" w:styleId="EndNoteBibliographyTitle0">
    <w:name w:val="EndNote Bibliography Title 字符"/>
    <w:basedOn w:val="a0"/>
    <w:link w:val="EndNoteBibliographyTitle"/>
    <w:autoRedefine/>
    <w:qFormat/>
    <w:rPr>
      <w:color w:val="000000"/>
      <w:kern w:val="2"/>
      <w:sz w:val="24"/>
      <w:szCs w:val="21"/>
    </w:rPr>
  </w:style>
  <w:style w:type="paragraph" w:customStyle="1" w:styleId="EndNoteBibliography">
    <w:name w:val="EndNote Bibliography"/>
    <w:basedOn w:val="a"/>
    <w:link w:val="EndNoteBibliography0"/>
    <w:autoRedefine/>
    <w:qFormat/>
    <w:pPr>
      <w:spacing w:line="360" w:lineRule="auto"/>
    </w:pPr>
  </w:style>
  <w:style w:type="character" w:customStyle="1" w:styleId="EndNoteBibliography0">
    <w:name w:val="EndNote Bibliography 字符"/>
    <w:basedOn w:val="a0"/>
    <w:link w:val="EndNoteBibliography"/>
    <w:autoRedefine/>
    <w:qFormat/>
    <w:rPr>
      <w:color w:val="000000"/>
      <w:kern w:val="2"/>
      <w:sz w:val="24"/>
      <w:szCs w:val="21"/>
    </w:rPr>
  </w:style>
  <w:style w:type="character" w:customStyle="1" w:styleId="fontstyle01">
    <w:name w:val="fontstyle01"/>
    <w:basedOn w:val="a0"/>
    <w:autoRedefine/>
    <w:qFormat/>
    <w:rPr>
      <w:rFonts w:ascii="Times-Roman" w:hAnsi="Times-Roman" w:hint="default"/>
      <w:color w:val="242021"/>
      <w:sz w:val="20"/>
      <w:szCs w:val="20"/>
    </w:rPr>
  </w:style>
  <w:style w:type="character" w:customStyle="1" w:styleId="fontstyle21">
    <w:name w:val="fontstyle21"/>
    <w:basedOn w:val="a0"/>
    <w:autoRedefine/>
    <w:qFormat/>
    <w:rPr>
      <w:rFonts w:ascii="CMMI7" w:hAnsi="CMMI7" w:hint="default"/>
      <w:i/>
      <w:iCs/>
      <w:color w:val="242021"/>
      <w:sz w:val="14"/>
      <w:szCs w:val="14"/>
    </w:rPr>
  </w:style>
  <w:style w:type="paragraph" w:customStyle="1" w:styleId="11">
    <w:name w:val="修订1"/>
    <w:autoRedefine/>
    <w:hidden/>
    <w:uiPriority w:val="99"/>
    <w:qFormat/>
    <w:rPr>
      <w:color w:val="000000"/>
      <w:kern w:val="2"/>
      <w:sz w:val="21"/>
      <w:szCs w:val="21"/>
    </w:rPr>
  </w:style>
  <w:style w:type="character" w:customStyle="1" w:styleId="markdown-link-tail">
    <w:name w:val="markdown-link-tail"/>
    <w:basedOn w:val="a0"/>
    <w:qFormat/>
  </w:style>
  <w:style w:type="character" w:customStyle="1" w:styleId="mord">
    <w:name w:val="mord"/>
    <w:basedOn w:val="a0"/>
    <w:qFormat/>
  </w:style>
  <w:style w:type="character" w:customStyle="1" w:styleId="vlist-s">
    <w:name w:val="vlist-s"/>
    <w:basedOn w:val="a0"/>
    <w:autoRedefine/>
    <w:qFormat/>
  </w:style>
  <w:style w:type="character" w:customStyle="1" w:styleId="katex-mathml">
    <w:name w:val="katex-mathml"/>
    <w:basedOn w:val="a0"/>
    <w:autoRedefine/>
    <w:qFormat/>
  </w:style>
  <w:style w:type="character" w:customStyle="1" w:styleId="mpunct">
    <w:name w:val="mpunct"/>
    <w:basedOn w:val="a0"/>
    <w:autoRedefine/>
    <w:qFormat/>
  </w:style>
  <w:style w:type="paragraph" w:customStyle="1" w:styleId="21">
    <w:name w:val="修订2"/>
    <w:hidden/>
    <w:uiPriority w:val="99"/>
    <w:semiHidden/>
    <w:qFormat/>
    <w:rPr>
      <w:color w:val="000000"/>
      <w:kern w:val="2"/>
      <w:sz w:val="21"/>
      <w:szCs w:val="21"/>
    </w:rPr>
  </w:style>
  <w:style w:type="character" w:customStyle="1" w:styleId="line-clamp-1">
    <w:name w:val="line-clamp-1"/>
    <w:basedOn w:val="a0"/>
    <w:qFormat/>
  </w:style>
  <w:style w:type="paragraph" w:customStyle="1" w:styleId="31">
    <w:name w:val="修订3"/>
    <w:hidden/>
    <w:uiPriority w:val="99"/>
    <w:qFormat/>
    <w:rPr>
      <w:color w:val="000000"/>
      <w:kern w:val="2"/>
      <w:sz w:val="21"/>
      <w:szCs w:val="21"/>
    </w:rPr>
  </w:style>
  <w:style w:type="character" w:customStyle="1" w:styleId="overflow-hidden">
    <w:name w:val="overflow-hidden"/>
    <w:basedOn w:val="a0"/>
    <w:qFormat/>
  </w:style>
  <w:style w:type="character" w:customStyle="1" w:styleId="font31">
    <w:name w:val="font31"/>
    <w:basedOn w:val="a0"/>
    <w:qFormat/>
    <w:rPr>
      <w:rFonts w:ascii="Times New Roman" w:hAnsi="Times New Roman" w:cs="Times New Roman" w:hint="default"/>
      <w:color w:val="000000"/>
      <w:sz w:val="16"/>
      <w:szCs w:val="16"/>
      <w:u w:val="none"/>
    </w:rPr>
  </w:style>
  <w:style w:type="paragraph" w:customStyle="1" w:styleId="41">
    <w:name w:val="修订4"/>
    <w:hidden/>
    <w:uiPriority w:val="99"/>
    <w:semiHidden/>
    <w:qFormat/>
    <w:rPr>
      <w:color w:val="000000"/>
      <w:kern w:val="2"/>
      <w:sz w:val="21"/>
      <w:szCs w:val="21"/>
    </w:rPr>
  </w:style>
  <w:style w:type="character" w:customStyle="1" w:styleId="cursor-pointer">
    <w:name w:val="cursor-pointer"/>
    <w:basedOn w:val="a0"/>
    <w:qFormat/>
  </w:style>
  <w:style w:type="paragraph" w:customStyle="1" w:styleId="51">
    <w:name w:val="修订5"/>
    <w:hidden/>
    <w:uiPriority w:val="99"/>
    <w:semiHidden/>
    <w:qFormat/>
    <w:rPr>
      <w:color w:val="000000"/>
      <w:kern w:val="2"/>
      <w:sz w:val="21"/>
      <w:szCs w:val="21"/>
    </w:rPr>
  </w:style>
  <w:style w:type="paragraph" w:customStyle="1" w:styleId="Articletitle">
    <w:name w:val="Article title"/>
    <w:basedOn w:val="a"/>
    <w:next w:val="a"/>
    <w:qFormat/>
    <w:rsid w:val="004D2853"/>
    <w:pPr>
      <w:spacing w:after="120" w:line="360" w:lineRule="auto"/>
    </w:pPr>
    <w:rPr>
      <w:b/>
      <w:sz w:val="28"/>
    </w:rPr>
  </w:style>
  <w:style w:type="paragraph" w:customStyle="1" w:styleId="Authornames">
    <w:name w:val="Author names"/>
    <w:basedOn w:val="a"/>
    <w:next w:val="a"/>
    <w:qFormat/>
    <w:rsid w:val="004D2853"/>
    <w:pPr>
      <w:spacing w:before="240" w:line="360" w:lineRule="auto"/>
    </w:pPr>
    <w:rPr>
      <w:sz w:val="28"/>
    </w:rPr>
  </w:style>
  <w:style w:type="paragraph" w:customStyle="1" w:styleId="Affiliation">
    <w:name w:val="Affiliation"/>
    <w:basedOn w:val="a"/>
    <w:qFormat/>
    <w:rsid w:val="004D2853"/>
    <w:pPr>
      <w:spacing w:before="240" w:line="360" w:lineRule="auto"/>
    </w:pPr>
    <w:rPr>
      <w:i/>
    </w:rPr>
  </w:style>
  <w:style w:type="paragraph" w:customStyle="1" w:styleId="Receiveddates">
    <w:name w:val="Received dates"/>
    <w:basedOn w:val="Affiliation"/>
    <w:next w:val="a"/>
    <w:qFormat/>
    <w:rsid w:val="004D2853"/>
  </w:style>
  <w:style w:type="paragraph" w:customStyle="1" w:styleId="Abstract">
    <w:name w:val="Abstract"/>
    <w:basedOn w:val="a"/>
    <w:next w:val="Keywords"/>
    <w:qFormat/>
    <w:rsid w:val="004D2853"/>
    <w:pPr>
      <w:spacing w:before="360" w:after="300" w:line="360" w:lineRule="auto"/>
      <w:ind w:left="720" w:right="567"/>
    </w:pPr>
    <w:rPr>
      <w:sz w:val="22"/>
    </w:rPr>
  </w:style>
  <w:style w:type="paragraph" w:customStyle="1" w:styleId="Keywords">
    <w:name w:val="Keywords"/>
    <w:basedOn w:val="a"/>
    <w:next w:val="Paragraph"/>
    <w:qFormat/>
    <w:rsid w:val="004D2853"/>
    <w:pPr>
      <w:spacing w:before="240" w:after="240" w:line="360" w:lineRule="auto"/>
      <w:ind w:left="720" w:right="567"/>
    </w:pPr>
    <w:rPr>
      <w:sz w:val="22"/>
    </w:rPr>
  </w:style>
  <w:style w:type="paragraph" w:customStyle="1" w:styleId="Correspondencedetails">
    <w:name w:val="Correspondence details"/>
    <w:basedOn w:val="a"/>
    <w:qFormat/>
    <w:rsid w:val="004D2853"/>
    <w:pPr>
      <w:spacing w:before="240" w:line="360" w:lineRule="auto"/>
    </w:pPr>
  </w:style>
  <w:style w:type="paragraph" w:customStyle="1" w:styleId="Displayedquotation">
    <w:name w:val="Displayed quotation"/>
    <w:basedOn w:val="a"/>
    <w:qFormat/>
    <w:rsid w:val="004D2853"/>
    <w:pPr>
      <w:tabs>
        <w:tab w:val="left" w:pos="1077"/>
        <w:tab w:val="left" w:pos="1440"/>
        <w:tab w:val="left" w:pos="1797"/>
        <w:tab w:val="left" w:pos="2155"/>
        <w:tab w:val="left" w:pos="2512"/>
      </w:tabs>
      <w:spacing w:before="240" w:after="360" w:line="360" w:lineRule="auto"/>
      <w:ind w:left="709" w:right="425"/>
      <w:contextualSpacing/>
    </w:pPr>
    <w:rPr>
      <w:sz w:val="22"/>
    </w:rPr>
  </w:style>
  <w:style w:type="paragraph" w:customStyle="1" w:styleId="Numberedlist">
    <w:name w:val="Numbered list"/>
    <w:basedOn w:val="Paragraph"/>
    <w:next w:val="Paragraph"/>
    <w:qFormat/>
    <w:rsid w:val="004D2853"/>
    <w:pPr>
      <w:widowControl/>
      <w:numPr>
        <w:numId w:val="1"/>
      </w:numPr>
      <w:spacing w:after="240"/>
      <w:contextualSpacing/>
    </w:pPr>
  </w:style>
  <w:style w:type="paragraph" w:customStyle="1" w:styleId="Displayedequation">
    <w:name w:val="Displayed equation"/>
    <w:basedOn w:val="a"/>
    <w:next w:val="Paragraph"/>
    <w:qFormat/>
    <w:rsid w:val="004D2853"/>
    <w:pPr>
      <w:tabs>
        <w:tab w:val="center" w:pos="4253"/>
        <w:tab w:val="right" w:pos="8222"/>
      </w:tabs>
      <w:spacing w:before="240" w:after="240"/>
      <w:jc w:val="center"/>
    </w:pPr>
  </w:style>
  <w:style w:type="paragraph" w:customStyle="1" w:styleId="Acknowledgements">
    <w:name w:val="Acknowledgements"/>
    <w:basedOn w:val="a"/>
    <w:next w:val="a"/>
    <w:qFormat/>
    <w:rsid w:val="004D2853"/>
    <w:pPr>
      <w:spacing w:before="120" w:line="360" w:lineRule="auto"/>
    </w:pPr>
    <w:rPr>
      <w:sz w:val="22"/>
    </w:rPr>
  </w:style>
  <w:style w:type="paragraph" w:customStyle="1" w:styleId="Tabletitle">
    <w:name w:val="Table title"/>
    <w:basedOn w:val="a"/>
    <w:next w:val="a"/>
    <w:qFormat/>
    <w:rsid w:val="004D2853"/>
    <w:pPr>
      <w:spacing w:before="240" w:line="360" w:lineRule="auto"/>
    </w:pPr>
  </w:style>
  <w:style w:type="paragraph" w:customStyle="1" w:styleId="Figurecaption">
    <w:name w:val="Figure caption"/>
    <w:basedOn w:val="a"/>
    <w:next w:val="a"/>
    <w:qFormat/>
    <w:rsid w:val="004D2853"/>
    <w:pPr>
      <w:spacing w:before="240" w:line="360" w:lineRule="auto"/>
    </w:pPr>
  </w:style>
  <w:style w:type="paragraph" w:customStyle="1" w:styleId="Footnotes">
    <w:name w:val="Footnotes"/>
    <w:basedOn w:val="a"/>
    <w:qFormat/>
    <w:rsid w:val="004D2853"/>
    <w:pPr>
      <w:spacing w:before="120" w:line="360" w:lineRule="auto"/>
      <w:ind w:left="482" w:hanging="482"/>
      <w:contextualSpacing/>
    </w:pPr>
    <w:rPr>
      <w:sz w:val="22"/>
    </w:rPr>
  </w:style>
  <w:style w:type="paragraph" w:customStyle="1" w:styleId="Notesoncontributors">
    <w:name w:val="Notes on contributors"/>
    <w:basedOn w:val="a"/>
    <w:qFormat/>
    <w:rsid w:val="004D2853"/>
    <w:pPr>
      <w:spacing w:before="240" w:line="360" w:lineRule="auto"/>
    </w:pPr>
    <w:rPr>
      <w:sz w:val="22"/>
    </w:rPr>
  </w:style>
  <w:style w:type="paragraph" w:customStyle="1" w:styleId="Normalparagraphstyle">
    <w:name w:val="Normal paragraph style"/>
    <w:basedOn w:val="a"/>
    <w:next w:val="a"/>
    <w:rsid w:val="004D2853"/>
  </w:style>
  <w:style w:type="paragraph" w:customStyle="1" w:styleId="References">
    <w:name w:val="References"/>
    <w:basedOn w:val="a"/>
    <w:qFormat/>
    <w:rsid w:val="004D2853"/>
    <w:pPr>
      <w:spacing w:before="120" w:line="360" w:lineRule="auto"/>
      <w:ind w:left="720" w:hanging="720"/>
      <w:contextualSpacing/>
    </w:pPr>
  </w:style>
  <w:style w:type="paragraph" w:customStyle="1" w:styleId="Subjectcodes">
    <w:name w:val="Subject codes"/>
    <w:basedOn w:val="Keywords"/>
    <w:next w:val="Paragraph"/>
    <w:qFormat/>
    <w:rsid w:val="004D2853"/>
  </w:style>
  <w:style w:type="paragraph" w:customStyle="1" w:styleId="Bulletedlist">
    <w:name w:val="Bulleted list"/>
    <w:basedOn w:val="Paragraph"/>
    <w:next w:val="Paragraph"/>
    <w:qFormat/>
    <w:rsid w:val="004D2853"/>
    <w:pPr>
      <w:widowControl/>
      <w:numPr>
        <w:numId w:val="2"/>
      </w:numPr>
      <w:spacing w:after="240"/>
      <w:contextualSpacing/>
    </w:pPr>
  </w:style>
  <w:style w:type="paragraph" w:customStyle="1" w:styleId="Heading4Paragraph">
    <w:name w:val="Heading 4 + Paragraph"/>
    <w:basedOn w:val="Paragraph"/>
    <w:next w:val="Newparagraph"/>
    <w:qFormat/>
    <w:rsid w:val="004D2853"/>
    <w:pPr>
      <w:widowControl/>
      <w:spacing w:before="360"/>
    </w:pPr>
  </w:style>
  <w:style w:type="character" w:customStyle="1" w:styleId="qk-md-text">
    <w:name w:val="qk-md-text"/>
    <w:basedOn w:val="a0"/>
    <w:qFormat/>
  </w:style>
  <w:style w:type="paragraph" w:customStyle="1" w:styleId="12">
    <w:name w:val="书目1"/>
    <w:basedOn w:val="a"/>
    <w:next w:val="a"/>
    <w:uiPriority w:val="37"/>
    <w:unhideWhenUsed/>
    <w:qFormat/>
  </w:style>
  <w:style w:type="character" w:customStyle="1" w:styleId="a5">
    <w:name w:val="批注文字 字符"/>
    <w:basedOn w:val="a0"/>
    <w:link w:val="a4"/>
    <w:qFormat/>
    <w:rPr>
      <w:rFonts w:eastAsiaTheme="minorEastAsia"/>
      <w:sz w:val="24"/>
      <w:szCs w:val="24"/>
      <w:lang w:val="en-GB" w:eastAsia="en-GB"/>
    </w:rPr>
  </w:style>
  <w:style w:type="character" w:customStyle="1" w:styleId="ad">
    <w:name w:val="页眉 字符"/>
    <w:basedOn w:val="a0"/>
    <w:link w:val="ac"/>
    <w:rsid w:val="004D2853"/>
    <w:rPr>
      <w:rFonts w:eastAsiaTheme="minorEastAsia"/>
      <w:sz w:val="24"/>
      <w:szCs w:val="24"/>
      <w:lang w:val="en-GB" w:eastAsia="en-GB"/>
    </w:rPr>
  </w:style>
  <w:style w:type="character" w:customStyle="1" w:styleId="ab">
    <w:name w:val="页脚 字符"/>
    <w:basedOn w:val="a0"/>
    <w:link w:val="aa"/>
    <w:rsid w:val="004D2853"/>
    <w:rPr>
      <w:rFonts w:eastAsiaTheme="minorEastAsia"/>
      <w:sz w:val="24"/>
      <w:szCs w:val="24"/>
      <w:lang w:val="en-GB" w:eastAsia="en-GB"/>
    </w:rPr>
  </w:style>
  <w:style w:type="character" w:customStyle="1" w:styleId="af2">
    <w:name w:val="批注主题 字符"/>
    <w:basedOn w:val="a5"/>
    <w:link w:val="af1"/>
    <w:qFormat/>
    <w:rPr>
      <w:rFonts w:eastAsiaTheme="minorEastAsia"/>
      <w:b/>
      <w:bCs/>
      <w:sz w:val="24"/>
      <w:szCs w:val="24"/>
      <w:lang w:val="en-GB" w:eastAsia="en-GB"/>
    </w:rPr>
  </w:style>
  <w:style w:type="character" w:customStyle="1" w:styleId="af">
    <w:name w:val="脚注文本 字符"/>
    <w:basedOn w:val="a0"/>
    <w:link w:val="ae"/>
    <w:rsid w:val="004D2853"/>
    <w:rPr>
      <w:rFonts w:eastAsiaTheme="minorEastAsia"/>
      <w:sz w:val="22"/>
      <w:lang w:val="en-GB" w:eastAsia="en-GB"/>
    </w:rPr>
  </w:style>
  <w:style w:type="character" w:customStyle="1" w:styleId="a7">
    <w:name w:val="尾注文本 字符"/>
    <w:basedOn w:val="a0"/>
    <w:link w:val="a6"/>
    <w:rsid w:val="004D2853"/>
    <w:rPr>
      <w:rFonts w:eastAsiaTheme="minorEastAsia"/>
      <w:sz w:val="22"/>
      <w:lang w:val="en-GB" w:eastAsia="en-GB"/>
    </w:rPr>
  </w:style>
  <w:style w:type="character" w:customStyle="1" w:styleId="font41">
    <w:name w:val="font41"/>
    <w:basedOn w:val="a0"/>
    <w:qFormat/>
    <w:rPr>
      <w:rFonts w:ascii="Times New Roman" w:hAnsi="Times New Roman" w:cs="Times New Roman" w:hint="default"/>
      <w:color w:val="000000"/>
      <w:sz w:val="24"/>
      <w:szCs w:val="24"/>
      <w:u w:val="none"/>
    </w:rPr>
  </w:style>
  <w:style w:type="character" w:customStyle="1" w:styleId="font51">
    <w:name w:val="font51"/>
    <w:basedOn w:val="a0"/>
    <w:qFormat/>
    <w:rPr>
      <w:rFonts w:ascii="Times New Roman" w:hAnsi="Times New Roman" w:cs="Times New Roman" w:hint="default"/>
      <w:color w:val="060A26"/>
      <w:sz w:val="24"/>
      <w:szCs w:val="24"/>
      <w:u w:val="none"/>
    </w:rPr>
  </w:style>
  <w:style w:type="character" w:customStyle="1" w:styleId="font61">
    <w:name w:val="font61"/>
    <w:basedOn w:val="a0"/>
    <w:qFormat/>
    <w:rPr>
      <w:rFonts w:ascii="Times New Roman" w:hAnsi="Times New Roman" w:cs="Times New Roman" w:hint="default"/>
      <w:color w:val="000000"/>
      <w:sz w:val="18"/>
      <w:szCs w:val="18"/>
      <w:u w:val="none"/>
      <w:vertAlign w:val="subscript"/>
    </w:rPr>
  </w:style>
  <w:style w:type="character" w:customStyle="1" w:styleId="font71">
    <w:name w:val="font71"/>
    <w:basedOn w:val="a0"/>
    <w:qFormat/>
    <w:rPr>
      <w:rFonts w:ascii="Times New Roman" w:hAnsi="Times New Roman" w:cs="Times New Roman" w:hint="default"/>
      <w:color w:val="000000"/>
      <w:sz w:val="18"/>
      <w:szCs w:val="18"/>
      <w:u w:val="none"/>
    </w:rPr>
  </w:style>
  <w:style w:type="character" w:customStyle="1" w:styleId="font81">
    <w:name w:val="font81"/>
    <w:basedOn w:val="a0"/>
    <w:qFormat/>
    <w:rPr>
      <w:rFonts w:ascii="Times New Roman" w:hAnsi="Times New Roman" w:cs="Times New Roman" w:hint="default"/>
      <w:color w:val="000000"/>
      <w:sz w:val="24"/>
      <w:szCs w:val="24"/>
      <w:u w:val="none"/>
    </w:rPr>
  </w:style>
  <w:style w:type="character" w:customStyle="1" w:styleId="13">
    <w:name w:val="未处理的提及1"/>
    <w:basedOn w:val="a0"/>
    <w:uiPriority w:val="99"/>
    <w:semiHidden/>
    <w:unhideWhenUsed/>
    <w:qFormat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g"/><Relationship Id="rId13" Type="http://schemas.openxmlformats.org/officeDocument/2006/relationships/image" Target="media/image6.emf"/><Relationship Id="rId18" Type="http://schemas.openxmlformats.org/officeDocument/2006/relationships/footer" Target="foot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jpg"/><Relationship Id="rId17" Type="http://schemas.openxmlformats.org/officeDocument/2006/relationships/image" Target="media/image10.emf"/><Relationship Id="rId2" Type="http://schemas.openxmlformats.org/officeDocument/2006/relationships/numbering" Target="numbering.xml"/><Relationship Id="rId16" Type="http://schemas.openxmlformats.org/officeDocument/2006/relationships/image" Target="media/image9.emf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emf"/><Relationship Id="rId5" Type="http://schemas.openxmlformats.org/officeDocument/2006/relationships/webSettings" Target="webSettings.xml"/><Relationship Id="rId15" Type="http://schemas.openxmlformats.org/officeDocument/2006/relationships/image" Target="media/image8.emf"/><Relationship Id="rId10" Type="http://schemas.openxmlformats.org/officeDocument/2006/relationships/image" Target="media/image3.emf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emf"/><Relationship Id="rId14" Type="http://schemas.openxmlformats.org/officeDocument/2006/relationships/image" Target="media/image7.emf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NTL-CHAT\IJGIS\TF_Template_Word_Windows_2016\TF_Template_Word_Windows_2016.dotx" TargetMode="Externa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tyleName="APA" SelectedStyle="\APASixthEditionOfficeOnline.xsl" Version="6"/>
</file>

<file path=customXml/itemProps1.xml><?xml version="1.0" encoding="utf-8"?>
<ds:datastoreItem xmlns:ds="http://schemas.openxmlformats.org/officeDocument/2006/customXml" ds:itemID="{81F3FDFA-6F44-4F31-86B9-6A309B74D0A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TF_Template_Word_Windows_2016</Template>
  <TotalTime>4902</TotalTime>
  <Pages>8</Pages>
  <Words>178</Words>
  <Characters>1067</Characters>
  <Application>Microsoft Office Word</Application>
  <DocSecurity>0</DocSecurity>
  <Lines>20</Lines>
  <Paragraphs>8</Paragraphs>
  <ScaleCrop>false</ScaleCrop>
  <Company/>
  <LinksUpToDate>false</LinksUpToDate>
  <CharactersWithSpaces>1237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shaoyang liu</dc:creator>
  <cp:lastModifiedBy>孙桂候</cp:lastModifiedBy>
  <cp:revision>33</cp:revision>
  <dcterms:created xsi:type="dcterms:W3CDTF">2026-01-14T14:59:00Z</dcterms:created>
  <dcterms:modified xsi:type="dcterms:W3CDTF">2026-01-22T05:15:00Z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f376bbeb53953f364c2c599e89abcacdfb7e127f292237b583db4de86bd4f9ad</vt:lpwstr>
  </property>
  <property fmtid="{D5CDD505-2E9C-101B-9397-08002B2CF9AE}" pid="3" name="KSOProductBuildVer">
    <vt:lpwstr>2052-12.1.0.23125</vt:lpwstr>
  </property>
  <property fmtid="{D5CDD505-2E9C-101B-9397-08002B2CF9AE}" pid="4" name="ICV">
    <vt:lpwstr>27F1F213502B4112AFF80462FFDC4A09_13</vt:lpwstr>
  </property>
  <property fmtid="{D5CDD505-2E9C-101B-9397-08002B2CF9AE}" pid="5" name="ZOTERO_PREF_1">
    <vt:lpwstr>&lt;data data-version="3" zotero-version="7.0.32"&gt;&lt;session id="x2czy4Yt"/&gt;&lt;style id="http://www.zotero.org/styles/taylor-and-francis-harvard-v" hasBibliography="1" bibliographyStyleHasBeenSet="1"/&gt;&lt;prefs&gt;&lt;pref name="fieldType" value="Field"/&gt;&lt;pref name="auto</vt:lpwstr>
  </property>
  <property fmtid="{D5CDD505-2E9C-101B-9397-08002B2CF9AE}" pid="6" name="ZOTERO_PREF_2">
    <vt:lpwstr>maticJournalAbbreviations" value="true"/&gt;&lt;/prefs&gt;&lt;/data&gt;</vt:lpwstr>
  </property>
  <property fmtid="{D5CDD505-2E9C-101B-9397-08002B2CF9AE}" pid="7" name="KSOTemplateDocerSaveRecord">
    <vt:lpwstr>eyJoZGlkIjoiZjFiMDE2ODc1MmU2ZmY4MjI3YTYzZTUxNzY4MTkzYjQiLCJ1c2VySWQiOiIzNDI4NTI1ODEifQ==</vt:lpwstr>
  </property>
</Properties>
</file>